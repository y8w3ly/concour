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A9" w:rsidRDefault="00D456A9" w:rsidP="00D456A9">
      <w:pPr>
        <w:pStyle w:val="Titre"/>
        <w:jc w:val="center"/>
      </w:pPr>
      <w:r>
        <w:t>Le hachage :</w:t>
      </w:r>
    </w:p>
    <w:p w:rsidR="00D456A9" w:rsidRDefault="00D456A9" w:rsidP="00D456A9">
      <w:pPr>
        <w:pStyle w:val="Titre1"/>
      </w:pPr>
      <w:r>
        <w:t xml:space="preserve">Recherche </w:t>
      </w:r>
    </w:p>
    <w:p w:rsidR="00D456A9" w:rsidRDefault="00D456A9" w:rsidP="00AA2645">
      <w:pPr>
        <w:pStyle w:val="Algorithme"/>
      </w:pPr>
      <w:proofErr w:type="spellStart"/>
      <w:r>
        <w:rPr>
          <w:b/>
          <w:bCs/>
        </w:rPr>
        <w:t>Rech</w:t>
      </w:r>
      <w:proofErr w:type="spellEnd"/>
      <w:r>
        <w:rPr>
          <w:b/>
          <w:bCs/>
        </w:rPr>
        <w:t xml:space="preserve"> </w:t>
      </w:r>
      <w:r w:rsidRPr="00D456A9">
        <w:t xml:space="preserve">(c, var </w:t>
      </w:r>
      <w:proofErr w:type="spellStart"/>
      <w:r w:rsidRPr="00D456A9">
        <w:t>trouv</w:t>
      </w:r>
      <w:proofErr w:type="spellEnd"/>
      <w:r w:rsidRPr="00D456A9">
        <w:t> </w:t>
      </w:r>
      <w:r>
        <w:t xml:space="preserve">: </w:t>
      </w:r>
      <w:proofErr w:type="spellStart"/>
      <w:r>
        <w:t>bool</w:t>
      </w:r>
      <w:proofErr w:type="spellEnd"/>
      <w:r>
        <w:t>, var j : entier)</w:t>
      </w:r>
    </w:p>
    <w:p w:rsidR="00AA2645" w:rsidRPr="00D456A9" w:rsidRDefault="00D456A9" w:rsidP="00D456A9">
      <w:pPr>
        <w:pStyle w:val="Algorithme"/>
        <w:rPr>
          <w:color w:val="AEAAAA" w:themeColor="background2" w:themeShade="BF"/>
        </w:rPr>
      </w:pPr>
      <w:r w:rsidRPr="00D456A9">
        <w:rPr>
          <w:color w:val="AEAAAA" w:themeColor="background2" w:themeShade="BF"/>
        </w:rPr>
        <w:t xml:space="preserve">/* recherche la donnée c dans la table T (globale) et retourne le booléen </w:t>
      </w:r>
      <w:proofErr w:type="spellStart"/>
      <w:r w:rsidRPr="00D456A9">
        <w:rPr>
          <w:color w:val="AEAAAA" w:themeColor="background2" w:themeShade="BF"/>
        </w:rPr>
        <w:t>trouv</w:t>
      </w:r>
      <w:proofErr w:type="spellEnd"/>
      <w:r w:rsidRPr="00D456A9">
        <w:rPr>
          <w:color w:val="AEAAAA" w:themeColor="background2" w:themeShade="BF"/>
        </w:rPr>
        <w:t xml:space="preserve"> à vrai si la donnée existe et faux sinon. Retourne aussi l’indice ou la donnée est sensée se trouver*/</w:t>
      </w:r>
    </w:p>
    <w:p w:rsidR="00D456A9" w:rsidRPr="00D456A9" w:rsidRDefault="00D456A9" w:rsidP="00D456A9">
      <w:pPr>
        <w:pStyle w:val="Algorithme"/>
        <w:rPr>
          <w:b/>
          <w:bCs/>
        </w:rPr>
      </w:pPr>
      <w:r w:rsidRPr="00D456A9">
        <w:rPr>
          <w:b/>
          <w:bCs/>
        </w:rPr>
        <w:t>Début</w:t>
      </w:r>
    </w:p>
    <w:p w:rsidR="00D456A9" w:rsidRDefault="00D456A9" w:rsidP="00D456A9">
      <w:pPr>
        <w:pStyle w:val="Algorithme"/>
      </w:pPr>
      <w:r>
        <w:t>J </w:t>
      </w:r>
      <w:r>
        <w:sym w:font="Wingdings" w:char="F0DF"/>
      </w:r>
      <w:r>
        <w:t xml:space="preserve">h(c) ; </w:t>
      </w:r>
      <w:r w:rsidRPr="00CB38BD">
        <w:rPr>
          <w:color w:val="AEAAAA" w:themeColor="background2" w:themeShade="BF"/>
        </w:rPr>
        <w:t>/*l’adresse primaire de c*/</w:t>
      </w:r>
    </w:p>
    <w:p w:rsidR="00D456A9" w:rsidRDefault="00D456A9" w:rsidP="00D456A9">
      <w:pPr>
        <w:pStyle w:val="Algorithme"/>
      </w:pPr>
      <w:proofErr w:type="spellStart"/>
      <w:r>
        <w:t>Trouv</w:t>
      </w:r>
      <w:proofErr w:type="spellEnd"/>
      <w:r>
        <w:sym w:font="Wingdings" w:char="F0DF"/>
      </w:r>
      <w:r>
        <w:t>faux</w:t>
      </w:r>
    </w:p>
    <w:p w:rsidR="00D456A9" w:rsidRDefault="00D456A9" w:rsidP="00D456A9">
      <w:pPr>
        <w:pStyle w:val="Algorithme"/>
      </w:pPr>
    </w:p>
    <w:p w:rsidR="00D456A9" w:rsidRDefault="00D456A9" w:rsidP="00D456A9">
      <w:pPr>
        <w:pStyle w:val="Algorithme"/>
      </w:pPr>
      <w:r>
        <w:t>TQ (&gt;T[j</w:t>
      </w:r>
      <w:proofErr w:type="gramStart"/>
      <w:r>
        <w:t>].vide</w:t>
      </w:r>
      <w:proofErr w:type="gramEnd"/>
      <w:r>
        <w:t xml:space="preserve"> ET &gt;</w:t>
      </w:r>
      <w:proofErr w:type="spellStart"/>
      <w:r>
        <w:t>Trouv</w:t>
      </w:r>
      <w:proofErr w:type="spellEnd"/>
      <w:r>
        <w:t>)</w:t>
      </w:r>
    </w:p>
    <w:p w:rsidR="00D456A9" w:rsidRDefault="00D456A9" w:rsidP="00D456A9">
      <w:pPr>
        <w:pStyle w:val="Algorithme"/>
        <w:numPr>
          <w:ilvl w:val="0"/>
          <w:numId w:val="12"/>
        </w:numPr>
      </w:pPr>
      <w:r w:rsidRPr="00D456A9">
        <w:rPr>
          <w:b/>
          <w:bCs/>
        </w:rPr>
        <w:t>SI</w:t>
      </w:r>
      <w:r>
        <w:t xml:space="preserve"> (T[j</w:t>
      </w:r>
      <w:proofErr w:type="gramStart"/>
      <w:r>
        <w:t>].val</w:t>
      </w:r>
      <w:proofErr w:type="gramEnd"/>
      <w:r>
        <w:t>=c)</w:t>
      </w:r>
    </w:p>
    <w:p w:rsidR="00D456A9" w:rsidRDefault="00D456A9" w:rsidP="00D456A9">
      <w:pPr>
        <w:pStyle w:val="Algorithme"/>
        <w:numPr>
          <w:ilvl w:val="1"/>
          <w:numId w:val="12"/>
        </w:numPr>
      </w:pPr>
      <w:proofErr w:type="spellStart"/>
      <w:r>
        <w:t>trouv</w:t>
      </w:r>
      <w:proofErr w:type="spellEnd"/>
      <w:r>
        <w:sym w:font="Wingdings" w:char="F0DF"/>
      </w:r>
      <w:r>
        <w:t>vrai</w:t>
      </w:r>
    </w:p>
    <w:p w:rsidR="00D456A9" w:rsidRPr="00D456A9" w:rsidRDefault="00D456A9" w:rsidP="00D456A9">
      <w:pPr>
        <w:pStyle w:val="Algorithme"/>
        <w:numPr>
          <w:ilvl w:val="0"/>
          <w:numId w:val="12"/>
        </w:numPr>
        <w:rPr>
          <w:b/>
          <w:bCs/>
        </w:rPr>
      </w:pPr>
      <w:r w:rsidRPr="00D456A9">
        <w:rPr>
          <w:b/>
          <w:bCs/>
        </w:rPr>
        <w:t>SINON</w:t>
      </w:r>
    </w:p>
    <w:p w:rsidR="00D456A9" w:rsidRDefault="00D456A9" w:rsidP="00D456A9">
      <w:pPr>
        <w:pStyle w:val="Algorithme"/>
        <w:numPr>
          <w:ilvl w:val="1"/>
          <w:numId w:val="12"/>
        </w:numPr>
      </w:pPr>
      <w:r>
        <w:t>j</w:t>
      </w:r>
      <w:r>
        <w:sym w:font="Wingdings" w:char="F0DF"/>
      </w:r>
      <w:r>
        <w:t>j-1</w:t>
      </w:r>
    </w:p>
    <w:p w:rsidR="00D456A9" w:rsidRDefault="00D456A9" w:rsidP="00D456A9">
      <w:pPr>
        <w:pStyle w:val="Algorithme"/>
        <w:numPr>
          <w:ilvl w:val="1"/>
          <w:numId w:val="12"/>
        </w:numPr>
      </w:pPr>
      <w:r>
        <w:rPr>
          <w:b/>
          <w:bCs/>
        </w:rPr>
        <w:t>SI</w:t>
      </w:r>
      <w:r>
        <w:t xml:space="preserve"> (j&lt;0) j</w:t>
      </w:r>
      <w:r>
        <w:sym w:font="Wingdings" w:char="F0DF"/>
      </w:r>
      <w:r>
        <w:t xml:space="preserve">N-1 FSI </w:t>
      </w:r>
      <w:r w:rsidRPr="00CB38BD">
        <w:rPr>
          <w:color w:val="AEAAAA" w:themeColor="background2" w:themeShade="BF"/>
        </w:rPr>
        <w:t>/*gestion circulaire de la table*/</w:t>
      </w:r>
    </w:p>
    <w:p w:rsidR="00D456A9" w:rsidRPr="00D456A9" w:rsidRDefault="00D456A9" w:rsidP="00D456A9">
      <w:pPr>
        <w:pStyle w:val="Algorithme"/>
        <w:numPr>
          <w:ilvl w:val="0"/>
          <w:numId w:val="12"/>
        </w:numPr>
        <w:rPr>
          <w:b/>
          <w:bCs/>
        </w:rPr>
      </w:pPr>
      <w:r w:rsidRPr="00D456A9">
        <w:rPr>
          <w:b/>
          <w:bCs/>
        </w:rPr>
        <w:t>FSI</w:t>
      </w:r>
    </w:p>
    <w:p w:rsidR="00D456A9" w:rsidRPr="00D456A9" w:rsidRDefault="00D456A9" w:rsidP="00D456A9">
      <w:pPr>
        <w:pStyle w:val="Algorithme"/>
        <w:rPr>
          <w:b/>
          <w:bCs/>
        </w:rPr>
      </w:pPr>
      <w:r w:rsidRPr="00D456A9">
        <w:rPr>
          <w:b/>
          <w:bCs/>
        </w:rPr>
        <w:t>FTQ</w:t>
      </w:r>
    </w:p>
    <w:p w:rsidR="00D456A9" w:rsidRDefault="00D456A9" w:rsidP="00D456A9">
      <w:pPr>
        <w:pStyle w:val="Algorithme"/>
        <w:rPr>
          <w:b/>
          <w:bCs/>
        </w:rPr>
      </w:pPr>
      <w:r w:rsidRPr="00D456A9">
        <w:rPr>
          <w:b/>
          <w:bCs/>
        </w:rPr>
        <w:t>FIN</w:t>
      </w:r>
    </w:p>
    <w:p w:rsidR="00D456A9" w:rsidRDefault="00022C1B" w:rsidP="00D456A9">
      <w:pPr>
        <w:pStyle w:val="Titre1"/>
      </w:pPr>
      <w:r>
        <w:t>Insertion </w:t>
      </w:r>
    </w:p>
    <w:p w:rsidR="00022C1B" w:rsidRDefault="00022C1B" w:rsidP="00022C1B">
      <w:pPr>
        <w:pStyle w:val="Algorithme"/>
      </w:pPr>
      <w:proofErr w:type="spellStart"/>
      <w:r w:rsidRPr="002A2336">
        <w:rPr>
          <w:b/>
          <w:bCs/>
        </w:rPr>
        <w:t>Inser</w:t>
      </w:r>
      <w:proofErr w:type="spellEnd"/>
      <w:r w:rsidRPr="002A2336">
        <w:rPr>
          <w:b/>
          <w:bCs/>
        </w:rPr>
        <w:t xml:space="preserve"> </w:t>
      </w:r>
      <w:r>
        <w:t>(c</w:t>
      </w:r>
      <w:proofErr w:type="gramStart"/>
      <w:r>
        <w:t> :</w:t>
      </w:r>
      <w:proofErr w:type="spellStart"/>
      <w:r>
        <w:t>typeqlq</w:t>
      </w:r>
      <w:proofErr w:type="spellEnd"/>
      <w:proofErr w:type="gramEnd"/>
      <w:r>
        <w:t>)</w:t>
      </w:r>
    </w:p>
    <w:p w:rsidR="00022C1B" w:rsidRPr="002A2336" w:rsidRDefault="00022C1B" w:rsidP="00022C1B">
      <w:pPr>
        <w:pStyle w:val="Algorithme"/>
        <w:rPr>
          <w:b/>
          <w:bCs/>
        </w:rPr>
      </w:pPr>
      <w:r w:rsidRPr="002A2336">
        <w:rPr>
          <w:b/>
          <w:bCs/>
        </w:rPr>
        <w:t xml:space="preserve">Début </w:t>
      </w:r>
    </w:p>
    <w:p w:rsidR="00022C1B" w:rsidRDefault="00022C1B" w:rsidP="00022C1B">
      <w:pPr>
        <w:pStyle w:val="Algorithme"/>
        <w:numPr>
          <w:ilvl w:val="0"/>
          <w:numId w:val="13"/>
        </w:numPr>
      </w:pPr>
      <w:proofErr w:type="spellStart"/>
      <w:r>
        <w:t>Rech</w:t>
      </w:r>
      <w:proofErr w:type="spellEnd"/>
      <w:r>
        <w:t xml:space="preserve"> (</w:t>
      </w:r>
      <w:proofErr w:type="spellStart"/>
      <w:proofErr w:type="gramStart"/>
      <w:r>
        <w:t>c,trouv</w:t>
      </w:r>
      <w:proofErr w:type="gramEnd"/>
      <w:r>
        <w:t>,j</w:t>
      </w:r>
      <w:proofErr w:type="spellEnd"/>
      <w:r>
        <w:t>)</w:t>
      </w:r>
    </w:p>
    <w:p w:rsidR="00022C1B" w:rsidRDefault="00022C1B" w:rsidP="00022C1B">
      <w:pPr>
        <w:pStyle w:val="Algorithme"/>
        <w:numPr>
          <w:ilvl w:val="0"/>
          <w:numId w:val="13"/>
        </w:numPr>
      </w:pPr>
      <w:r w:rsidRPr="002A2336">
        <w:rPr>
          <w:b/>
          <w:bCs/>
        </w:rPr>
        <w:t>SI</w:t>
      </w:r>
      <w:r>
        <w:t xml:space="preserve"> (&gt;</w:t>
      </w:r>
      <w:proofErr w:type="spellStart"/>
      <w:r>
        <w:t>trouv</w:t>
      </w:r>
      <w:proofErr w:type="spellEnd"/>
      <w:r>
        <w:t>)</w:t>
      </w:r>
    </w:p>
    <w:p w:rsidR="00022C1B" w:rsidRPr="00CB38BD" w:rsidRDefault="00022C1B" w:rsidP="00022C1B">
      <w:pPr>
        <w:pStyle w:val="Algorithme"/>
        <w:numPr>
          <w:ilvl w:val="1"/>
          <w:numId w:val="13"/>
        </w:numPr>
        <w:rPr>
          <w:color w:val="AEAAAA" w:themeColor="background2" w:themeShade="BF"/>
        </w:rPr>
      </w:pPr>
      <w:r w:rsidRPr="00CB38BD">
        <w:rPr>
          <w:color w:val="AEAAAA" w:themeColor="background2" w:themeShade="BF"/>
        </w:rPr>
        <w:t>/*Dans ce cas j est l’indice d’une case vide*/</w:t>
      </w:r>
    </w:p>
    <w:p w:rsidR="00022C1B" w:rsidRPr="00CB38BD" w:rsidRDefault="00022C1B" w:rsidP="00022C1B">
      <w:pPr>
        <w:pStyle w:val="Algorithme"/>
        <w:numPr>
          <w:ilvl w:val="1"/>
          <w:numId w:val="13"/>
        </w:numPr>
        <w:rPr>
          <w:color w:val="AEAAAA" w:themeColor="background2" w:themeShade="BF"/>
        </w:rPr>
      </w:pPr>
      <w:r w:rsidRPr="00CB38BD">
        <w:rPr>
          <w:color w:val="AEAAAA" w:themeColor="background2" w:themeShade="BF"/>
        </w:rPr>
        <w:lastRenderedPageBreak/>
        <w:t>/*Si ce n’est pas la dernière case vide qui reste, on peut l’utiliser pour y insérer c*/</w:t>
      </w:r>
    </w:p>
    <w:p w:rsidR="00022C1B" w:rsidRDefault="00022C1B" w:rsidP="00022C1B">
      <w:pPr>
        <w:pStyle w:val="Algorithme"/>
        <w:numPr>
          <w:ilvl w:val="1"/>
          <w:numId w:val="13"/>
        </w:numPr>
      </w:pPr>
      <w:r w:rsidRPr="002A2336">
        <w:rPr>
          <w:b/>
          <w:bCs/>
        </w:rPr>
        <w:t xml:space="preserve">Si </w:t>
      </w:r>
      <w:r>
        <w:t>(</w:t>
      </w:r>
      <w:proofErr w:type="spellStart"/>
      <w:r>
        <w:t>NbIns</w:t>
      </w:r>
      <w:proofErr w:type="spellEnd"/>
      <w:r>
        <w:t>&lt;N-1)</w:t>
      </w:r>
    </w:p>
    <w:p w:rsidR="00022C1B" w:rsidRDefault="00022C1B" w:rsidP="00022C1B">
      <w:pPr>
        <w:pStyle w:val="Algorithme"/>
        <w:numPr>
          <w:ilvl w:val="2"/>
          <w:numId w:val="13"/>
        </w:numPr>
      </w:pPr>
      <w:proofErr w:type="spellStart"/>
      <w:r>
        <w:t>NbIns</w:t>
      </w:r>
      <w:proofErr w:type="spellEnd"/>
      <w:r>
        <w:t>++</w:t>
      </w:r>
    </w:p>
    <w:p w:rsidR="00022C1B" w:rsidRDefault="00022C1B" w:rsidP="00022C1B">
      <w:pPr>
        <w:pStyle w:val="Algorithme"/>
        <w:numPr>
          <w:ilvl w:val="2"/>
          <w:numId w:val="13"/>
        </w:numPr>
      </w:pPr>
      <w:r>
        <w:t>T[j].val</w:t>
      </w:r>
      <w:r>
        <w:sym w:font="Wingdings" w:char="F0DF"/>
      </w:r>
      <w:r>
        <w:t>c</w:t>
      </w:r>
    </w:p>
    <w:p w:rsidR="00022C1B" w:rsidRDefault="00022C1B" w:rsidP="00022C1B">
      <w:pPr>
        <w:pStyle w:val="Algorithme"/>
        <w:numPr>
          <w:ilvl w:val="2"/>
          <w:numId w:val="13"/>
        </w:numPr>
      </w:pPr>
      <w:r>
        <w:t>T[j].vide</w:t>
      </w:r>
      <w:r>
        <w:sym w:font="Wingdings" w:char="F0DF"/>
      </w:r>
      <w:r>
        <w:t>faux</w:t>
      </w:r>
    </w:p>
    <w:p w:rsidR="00022C1B" w:rsidRPr="002A2336" w:rsidRDefault="00022C1B" w:rsidP="00022C1B">
      <w:pPr>
        <w:pStyle w:val="Algorithme"/>
        <w:numPr>
          <w:ilvl w:val="1"/>
          <w:numId w:val="13"/>
        </w:numPr>
        <w:rPr>
          <w:b/>
          <w:bCs/>
        </w:rPr>
      </w:pPr>
      <w:r w:rsidRPr="002A2336">
        <w:rPr>
          <w:b/>
          <w:bCs/>
        </w:rPr>
        <w:t>Sinon</w:t>
      </w:r>
    </w:p>
    <w:p w:rsidR="00022C1B" w:rsidRDefault="00022C1B" w:rsidP="00022C1B">
      <w:pPr>
        <w:pStyle w:val="Algorithme"/>
        <w:numPr>
          <w:ilvl w:val="2"/>
          <w:numId w:val="13"/>
        </w:numPr>
      </w:pPr>
      <w:r>
        <w:t>Écrire (‘débordement : l’insertion ne peut se faire !’)</w:t>
      </w:r>
    </w:p>
    <w:p w:rsidR="00022C1B" w:rsidRPr="002A2336" w:rsidRDefault="00022C1B" w:rsidP="00022C1B">
      <w:pPr>
        <w:pStyle w:val="Algorithme"/>
        <w:numPr>
          <w:ilvl w:val="1"/>
          <w:numId w:val="13"/>
        </w:numPr>
        <w:rPr>
          <w:b/>
          <w:bCs/>
        </w:rPr>
      </w:pPr>
      <w:r w:rsidRPr="002A2336">
        <w:rPr>
          <w:b/>
          <w:bCs/>
        </w:rPr>
        <w:t>FSI</w:t>
      </w:r>
    </w:p>
    <w:p w:rsidR="00022C1B" w:rsidRPr="002A2336" w:rsidRDefault="00022C1B" w:rsidP="00022C1B">
      <w:pPr>
        <w:pStyle w:val="Algorithme"/>
        <w:numPr>
          <w:ilvl w:val="0"/>
          <w:numId w:val="13"/>
        </w:numPr>
        <w:rPr>
          <w:b/>
          <w:bCs/>
        </w:rPr>
      </w:pPr>
      <w:r w:rsidRPr="002A2336">
        <w:rPr>
          <w:b/>
          <w:bCs/>
        </w:rPr>
        <w:t>FSI</w:t>
      </w:r>
    </w:p>
    <w:p w:rsidR="00022C1B" w:rsidRDefault="002A2336" w:rsidP="00022C1B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CB38BD" w:rsidRPr="002A2336" w:rsidRDefault="00CB38BD" w:rsidP="00022C1B">
      <w:pPr>
        <w:pStyle w:val="Algorithme"/>
        <w:rPr>
          <w:b/>
          <w:bCs/>
        </w:rPr>
      </w:pPr>
    </w:p>
    <w:p w:rsidR="001D075E" w:rsidRDefault="001D075E" w:rsidP="00BE7010">
      <w:pPr>
        <w:pStyle w:val="Titre1"/>
      </w:pPr>
      <w:r>
        <w:t xml:space="preserve"> Suppression</w:t>
      </w:r>
    </w:p>
    <w:p w:rsidR="001D075E" w:rsidRDefault="001D075E" w:rsidP="001D075E">
      <w:pPr>
        <w:pStyle w:val="Algorithme"/>
      </w:pPr>
      <w:r w:rsidRPr="00AD60ED">
        <w:rPr>
          <w:b/>
          <w:bCs/>
        </w:rPr>
        <w:t>Supprimer</w:t>
      </w:r>
      <w:r>
        <w:t xml:space="preserve"> (c</w:t>
      </w:r>
      <w:proofErr w:type="gramStart"/>
      <w:r>
        <w:t> :</w:t>
      </w:r>
      <w:proofErr w:type="spellStart"/>
      <w:r>
        <w:t>typeqlq</w:t>
      </w:r>
      <w:proofErr w:type="spellEnd"/>
      <w:proofErr w:type="gramEnd"/>
      <w:r>
        <w:t>)</w:t>
      </w:r>
    </w:p>
    <w:p w:rsidR="001D075E" w:rsidRPr="00AD60ED" w:rsidRDefault="001D075E" w:rsidP="001D075E">
      <w:pPr>
        <w:pStyle w:val="Algorithme"/>
        <w:rPr>
          <w:b/>
          <w:bCs/>
        </w:rPr>
      </w:pPr>
      <w:r w:rsidRPr="00AD60ED">
        <w:rPr>
          <w:b/>
          <w:bCs/>
        </w:rPr>
        <w:t>Début</w:t>
      </w:r>
    </w:p>
    <w:p w:rsidR="00022C1B" w:rsidRDefault="001D075E" w:rsidP="001D075E">
      <w:pPr>
        <w:pStyle w:val="Algorithme"/>
        <w:numPr>
          <w:ilvl w:val="0"/>
          <w:numId w:val="14"/>
        </w:numPr>
      </w:pPr>
      <w:proofErr w:type="spellStart"/>
      <w:r>
        <w:t>Rech</w:t>
      </w:r>
      <w:proofErr w:type="spellEnd"/>
      <w:r>
        <w:t xml:space="preserve"> (</w:t>
      </w:r>
      <w:proofErr w:type="spellStart"/>
      <w:proofErr w:type="gramStart"/>
      <w:r>
        <w:t>c,trouv</w:t>
      </w:r>
      <w:proofErr w:type="gramEnd"/>
      <w:r>
        <w:t>,j</w:t>
      </w:r>
      <w:proofErr w:type="spellEnd"/>
      <w:r>
        <w:t>)</w:t>
      </w:r>
    </w:p>
    <w:p w:rsidR="001D075E" w:rsidRDefault="001D075E" w:rsidP="001D075E">
      <w:pPr>
        <w:pStyle w:val="Algorithme"/>
        <w:numPr>
          <w:ilvl w:val="0"/>
          <w:numId w:val="14"/>
        </w:numPr>
      </w:pPr>
      <w:r w:rsidRPr="00AD60ED">
        <w:rPr>
          <w:b/>
          <w:bCs/>
        </w:rPr>
        <w:t xml:space="preserve">Si </w:t>
      </w:r>
      <w:r>
        <w:t>(</w:t>
      </w:r>
      <w:proofErr w:type="spellStart"/>
      <w:r>
        <w:t>trouv</w:t>
      </w:r>
      <w:proofErr w:type="spellEnd"/>
      <w:r>
        <w:t>)</w:t>
      </w:r>
    </w:p>
    <w:p w:rsidR="001D075E" w:rsidRPr="00AD60ED" w:rsidRDefault="001D075E" w:rsidP="001D075E">
      <w:pPr>
        <w:pStyle w:val="Algorithme"/>
        <w:numPr>
          <w:ilvl w:val="1"/>
          <w:numId w:val="14"/>
        </w:numPr>
        <w:rPr>
          <w:color w:val="AEAAAA" w:themeColor="background2" w:themeShade="BF"/>
        </w:rPr>
      </w:pPr>
      <w:r w:rsidRPr="00AD60ED">
        <w:rPr>
          <w:color w:val="AEAAAA" w:themeColor="background2" w:themeShade="BF"/>
        </w:rPr>
        <w:t>/*on va tester toutes les case i au-dessus de j jusqu’à trouver une case vide*/</w:t>
      </w:r>
    </w:p>
    <w:p w:rsidR="001D075E" w:rsidRDefault="001D075E" w:rsidP="001D075E">
      <w:pPr>
        <w:pStyle w:val="Algorithme"/>
        <w:numPr>
          <w:ilvl w:val="1"/>
          <w:numId w:val="14"/>
        </w:numPr>
      </w:pPr>
      <w:r>
        <w:t>i</w:t>
      </w:r>
      <w:r>
        <w:sym w:font="Wingdings" w:char="F0DF"/>
      </w:r>
      <w:r>
        <w:t>j-1</w:t>
      </w:r>
    </w:p>
    <w:p w:rsidR="001D075E" w:rsidRDefault="001D075E" w:rsidP="001D075E">
      <w:pPr>
        <w:pStyle w:val="Algorithme"/>
        <w:numPr>
          <w:ilvl w:val="1"/>
          <w:numId w:val="14"/>
        </w:numPr>
      </w:pPr>
      <w:r w:rsidRPr="00AD60ED">
        <w:rPr>
          <w:b/>
          <w:bCs/>
        </w:rPr>
        <w:t>SI</w:t>
      </w:r>
      <w:r>
        <w:t xml:space="preserve"> (i&lt;0) i</w:t>
      </w:r>
      <w:r>
        <w:sym w:font="Wingdings" w:char="F0DF"/>
      </w:r>
      <w:r>
        <w:t>N-1 FSI</w:t>
      </w:r>
    </w:p>
    <w:p w:rsidR="001D075E" w:rsidRDefault="001D075E" w:rsidP="001D075E">
      <w:pPr>
        <w:pStyle w:val="Algorithme"/>
        <w:numPr>
          <w:ilvl w:val="1"/>
          <w:numId w:val="14"/>
        </w:numPr>
      </w:pPr>
      <w:r w:rsidRPr="00AD60ED">
        <w:rPr>
          <w:b/>
          <w:bCs/>
        </w:rPr>
        <w:t>TQ</w:t>
      </w:r>
      <w:r>
        <w:t xml:space="preserve"> (&gt;T[i</w:t>
      </w:r>
      <w:proofErr w:type="gramStart"/>
      <w:r>
        <w:t>].vide</w:t>
      </w:r>
      <w:proofErr w:type="gramEnd"/>
      <w:r>
        <w:t>)</w:t>
      </w:r>
    </w:p>
    <w:p w:rsidR="0076472F" w:rsidRPr="00AD60ED" w:rsidRDefault="001D075E" w:rsidP="001D075E">
      <w:pPr>
        <w:pStyle w:val="Algorithme"/>
        <w:numPr>
          <w:ilvl w:val="2"/>
          <w:numId w:val="14"/>
        </w:numPr>
        <w:rPr>
          <w:color w:val="AEAAAA" w:themeColor="background2" w:themeShade="BF"/>
        </w:rPr>
      </w:pPr>
      <w:r w:rsidRPr="00AD60ED">
        <w:rPr>
          <w:color w:val="AEAAAA" w:themeColor="background2" w:themeShade="BF"/>
        </w:rPr>
        <w:t>/*Pour vérifier</w:t>
      </w:r>
      <w:r w:rsidR="0076472F" w:rsidRPr="00AD60ED">
        <w:rPr>
          <w:color w:val="AEAAAA" w:themeColor="background2" w:themeShade="BF"/>
        </w:rPr>
        <w:t xml:space="preserve"> si la case i pause problème quand on videra la case j, il suffit de voir où se trouve son adresse primaire*/</w:t>
      </w:r>
    </w:p>
    <w:p w:rsidR="001D075E" w:rsidRDefault="001D075E" w:rsidP="001D075E">
      <w:pPr>
        <w:pStyle w:val="Algorithme"/>
        <w:numPr>
          <w:ilvl w:val="2"/>
          <w:numId w:val="14"/>
        </w:numPr>
      </w:pPr>
      <w:r>
        <w:t xml:space="preserve"> </w:t>
      </w:r>
      <w:r w:rsidR="0076472F">
        <w:t>r</w:t>
      </w:r>
      <w:r w:rsidR="0076472F">
        <w:sym w:font="Wingdings" w:char="F0DF"/>
      </w:r>
      <w:r w:rsidR="0076472F">
        <w:t xml:space="preserve">h(T[i].val) </w:t>
      </w:r>
      <w:r w:rsidR="0076472F" w:rsidRPr="00AD60ED">
        <w:rPr>
          <w:color w:val="AEAAAA" w:themeColor="background2" w:themeShade="BF"/>
        </w:rPr>
        <w:t>/*soit l’@ primaire de la donnée de la case */</w:t>
      </w:r>
    </w:p>
    <w:p w:rsidR="0076472F" w:rsidRDefault="0076472F" w:rsidP="001D075E">
      <w:pPr>
        <w:pStyle w:val="Algorithme"/>
        <w:numPr>
          <w:ilvl w:val="2"/>
          <w:numId w:val="14"/>
        </w:numPr>
      </w:pPr>
      <w:r w:rsidRPr="00544441">
        <w:rPr>
          <w:b/>
          <w:bCs/>
        </w:rPr>
        <w:lastRenderedPageBreak/>
        <w:t>Si</w:t>
      </w:r>
      <w:r>
        <w:t xml:space="preserve"> (r&lt;i&lt;j) OU (i&lt;j&lt;r) OU (j&lt;=r&lt;u) </w:t>
      </w:r>
      <w:r w:rsidRPr="00544441">
        <w:rPr>
          <w:color w:val="AEAAAA" w:themeColor="background2" w:themeShade="BF"/>
        </w:rPr>
        <w:t>/*si l’une de ces conditions est vraie, */</w:t>
      </w:r>
    </w:p>
    <w:p w:rsidR="0076472F" w:rsidRDefault="0076472F" w:rsidP="0076472F">
      <w:pPr>
        <w:pStyle w:val="Algorithme"/>
        <w:numPr>
          <w:ilvl w:val="3"/>
          <w:numId w:val="14"/>
        </w:numPr>
      </w:pPr>
      <w:r>
        <w:t>T[j]</w:t>
      </w:r>
      <w:r>
        <w:sym w:font="Wingdings" w:char="F0DF"/>
      </w:r>
      <w:r>
        <w:t xml:space="preserve">T[i]  </w:t>
      </w:r>
      <w:r w:rsidRPr="00544441">
        <w:rPr>
          <w:color w:val="AEAAAA" w:themeColor="background2" w:themeShade="BF"/>
        </w:rPr>
        <w:t xml:space="preserve"> /*alors on déplace la donnée de i vers j*/</w:t>
      </w:r>
    </w:p>
    <w:p w:rsidR="0076472F" w:rsidRDefault="0076472F" w:rsidP="0076472F">
      <w:pPr>
        <w:pStyle w:val="Algorithme"/>
        <w:numPr>
          <w:ilvl w:val="3"/>
          <w:numId w:val="14"/>
        </w:numPr>
      </w:pPr>
      <w:r>
        <w:t>j</w:t>
      </w:r>
      <w:r>
        <w:sym w:font="Wingdings" w:char="F0DF"/>
      </w:r>
      <w:r>
        <w:t xml:space="preserve">i </w:t>
      </w:r>
      <w:r w:rsidRPr="00544441">
        <w:rPr>
          <w:color w:val="AEAAAA" w:themeColor="background2" w:themeShade="BF"/>
        </w:rPr>
        <w:t>/*et on positionne j vers la nouvelle case*/</w:t>
      </w:r>
    </w:p>
    <w:p w:rsidR="0076472F" w:rsidRPr="00544441" w:rsidRDefault="0076472F" w:rsidP="0076472F">
      <w:pPr>
        <w:pStyle w:val="Algorithme"/>
        <w:numPr>
          <w:ilvl w:val="2"/>
          <w:numId w:val="14"/>
        </w:numPr>
        <w:rPr>
          <w:b/>
          <w:bCs/>
        </w:rPr>
      </w:pPr>
      <w:r w:rsidRPr="00544441">
        <w:rPr>
          <w:b/>
          <w:bCs/>
        </w:rPr>
        <w:t>FSI</w:t>
      </w:r>
    </w:p>
    <w:p w:rsidR="0076472F" w:rsidRDefault="0076472F" w:rsidP="0076472F">
      <w:pPr>
        <w:pStyle w:val="Algorithme"/>
        <w:numPr>
          <w:ilvl w:val="2"/>
          <w:numId w:val="14"/>
        </w:numPr>
      </w:pPr>
      <w:r>
        <w:t>i</w:t>
      </w:r>
      <w:r>
        <w:sym w:font="Wingdings" w:char="F0DF"/>
      </w:r>
      <w:r>
        <w:t xml:space="preserve">i-1 </w:t>
      </w:r>
      <w:r w:rsidRPr="00544441">
        <w:rPr>
          <w:color w:val="AEAAAA" w:themeColor="background2" w:themeShade="BF"/>
        </w:rPr>
        <w:t>/*Dans tous les cas, on passe à la prochaine case à tester*/</w:t>
      </w:r>
    </w:p>
    <w:p w:rsidR="0076472F" w:rsidRDefault="0076472F" w:rsidP="00507896">
      <w:pPr>
        <w:pStyle w:val="Algorithme"/>
        <w:numPr>
          <w:ilvl w:val="2"/>
          <w:numId w:val="14"/>
        </w:numPr>
      </w:pPr>
      <w:r w:rsidRPr="00544441">
        <w:rPr>
          <w:b/>
          <w:bCs/>
        </w:rPr>
        <w:t>Si</w:t>
      </w:r>
      <w:r>
        <w:t xml:space="preserve"> (i&lt;0) i</w:t>
      </w:r>
      <w:r>
        <w:sym w:font="Wingdings" w:char="F0DF"/>
      </w:r>
      <w:r>
        <w:t xml:space="preserve">N-1 </w:t>
      </w:r>
      <w:r w:rsidRPr="00544441">
        <w:rPr>
          <w:b/>
          <w:bCs/>
        </w:rPr>
        <w:t>FSI</w:t>
      </w:r>
    </w:p>
    <w:p w:rsidR="0076472F" w:rsidRPr="00544441" w:rsidRDefault="0076472F" w:rsidP="0076472F">
      <w:pPr>
        <w:pStyle w:val="Algorithme"/>
        <w:numPr>
          <w:ilvl w:val="1"/>
          <w:numId w:val="14"/>
        </w:numPr>
        <w:rPr>
          <w:b/>
          <w:bCs/>
        </w:rPr>
      </w:pPr>
      <w:r w:rsidRPr="00544441">
        <w:rPr>
          <w:b/>
          <w:bCs/>
        </w:rPr>
        <w:t>FTQ</w:t>
      </w:r>
    </w:p>
    <w:p w:rsidR="0076472F" w:rsidRPr="00544441" w:rsidRDefault="0076472F" w:rsidP="006316BC">
      <w:pPr>
        <w:pStyle w:val="Algorithme"/>
        <w:numPr>
          <w:ilvl w:val="1"/>
          <w:numId w:val="14"/>
        </w:numPr>
        <w:rPr>
          <w:color w:val="AEAAAA" w:themeColor="background2" w:themeShade="BF"/>
        </w:rPr>
      </w:pPr>
      <w:r w:rsidRPr="00544441">
        <w:rPr>
          <w:color w:val="AEAAAA" w:themeColor="background2" w:themeShade="BF"/>
        </w:rPr>
        <w:t>/*A la fin de la boucle, on aura testé toutes les cases au-dessus de j qui pourraient être gênées par l’apparition d’un vide au niveau de l</w:t>
      </w:r>
      <w:r w:rsidR="006316BC" w:rsidRPr="00544441">
        <w:rPr>
          <w:color w:val="AEAAAA" w:themeColor="background2" w:themeShade="BF"/>
        </w:rPr>
        <w:t>a casse j. Les données qui posaient</w:t>
      </w:r>
      <w:r w:rsidRPr="00544441">
        <w:rPr>
          <w:color w:val="AEAAAA" w:themeColor="background2" w:themeShade="BF"/>
        </w:rPr>
        <w:t xml:space="preserve"> problème ont été déplacées. La case j peut maintenant être vider sans problème*/</w:t>
      </w:r>
    </w:p>
    <w:p w:rsidR="0076472F" w:rsidRDefault="0076472F" w:rsidP="0076472F">
      <w:pPr>
        <w:pStyle w:val="Algorithme"/>
        <w:numPr>
          <w:ilvl w:val="1"/>
          <w:numId w:val="14"/>
        </w:numPr>
      </w:pPr>
      <w:r>
        <w:t>T[j].vide</w:t>
      </w:r>
      <w:r>
        <w:sym w:font="Wingdings" w:char="F0DF"/>
      </w:r>
      <w:r>
        <w:t>vrai</w:t>
      </w:r>
    </w:p>
    <w:p w:rsidR="0076472F" w:rsidRDefault="0076472F" w:rsidP="0076472F">
      <w:pPr>
        <w:pStyle w:val="Algorithme"/>
        <w:numPr>
          <w:ilvl w:val="1"/>
          <w:numId w:val="14"/>
        </w:numPr>
      </w:pPr>
      <w:proofErr w:type="spellStart"/>
      <w:r>
        <w:t>NbIns</w:t>
      </w:r>
      <w:proofErr w:type="spellEnd"/>
      <w:r>
        <w:t>—</w:t>
      </w:r>
    </w:p>
    <w:p w:rsidR="0076472F" w:rsidRPr="00544441" w:rsidRDefault="0076472F" w:rsidP="0076472F">
      <w:pPr>
        <w:pStyle w:val="Algorithme"/>
        <w:numPr>
          <w:ilvl w:val="0"/>
          <w:numId w:val="14"/>
        </w:numPr>
        <w:rPr>
          <w:b/>
          <w:bCs/>
        </w:rPr>
      </w:pPr>
      <w:r w:rsidRPr="00544441">
        <w:rPr>
          <w:b/>
          <w:bCs/>
        </w:rPr>
        <w:t>FSI</w:t>
      </w:r>
    </w:p>
    <w:p w:rsidR="0076472F" w:rsidRDefault="0076472F" w:rsidP="0076472F">
      <w:pPr>
        <w:pStyle w:val="Algorithme"/>
        <w:rPr>
          <w:b/>
          <w:bCs/>
        </w:rPr>
      </w:pPr>
      <w:r w:rsidRPr="00544441">
        <w:rPr>
          <w:b/>
          <w:bCs/>
        </w:rPr>
        <w:t xml:space="preserve">Fin. </w:t>
      </w:r>
    </w:p>
    <w:p w:rsidR="00CD2CF8" w:rsidRDefault="00CD2CF8" w:rsidP="00CD2CF8">
      <w:pPr>
        <w:pStyle w:val="Titre1"/>
      </w:pPr>
    </w:p>
    <w:p w:rsidR="00CD2CF8" w:rsidRDefault="00CD2CF8" w:rsidP="00CD2CF8">
      <w:pPr>
        <w:pStyle w:val="Algorithme"/>
      </w:pPr>
      <w:proofErr w:type="spellStart"/>
      <w:r>
        <w:t>Struction</w:t>
      </w:r>
      <w:proofErr w:type="spellEnd"/>
      <w:r>
        <w:t>= Enregistrement</w:t>
      </w:r>
    </w:p>
    <w:p w:rsidR="00CD2CF8" w:rsidRDefault="00CD2CF8" w:rsidP="00CD2CF8">
      <w:pPr>
        <w:pStyle w:val="Algorithme"/>
      </w:pPr>
      <w:r>
        <w:t xml:space="preserve">                     Val : entier</w:t>
      </w:r>
    </w:p>
    <w:p w:rsidR="00CD2CF8" w:rsidRDefault="00CD2CF8" w:rsidP="00CD2CF8">
      <w:pPr>
        <w:pStyle w:val="Algorithme"/>
      </w:pPr>
      <w:r>
        <w:t xml:space="preserve">                     </w:t>
      </w:r>
      <w:proofErr w:type="spellStart"/>
      <w:r>
        <w:t>Eff</w:t>
      </w:r>
      <w:proofErr w:type="spellEnd"/>
      <w:r>
        <w:t> : booléen</w:t>
      </w:r>
    </w:p>
    <w:p w:rsidR="00CD2CF8" w:rsidRDefault="00CD2CF8" w:rsidP="00CD2CF8">
      <w:pPr>
        <w:pStyle w:val="Algorithme"/>
      </w:pPr>
      <w:r>
        <w:t xml:space="preserve">                     Vide : booléen</w:t>
      </w:r>
    </w:p>
    <w:p w:rsidR="00CD2CF8" w:rsidRDefault="00CD2CF8" w:rsidP="00CD2CF8">
      <w:pPr>
        <w:pStyle w:val="Algorithme"/>
      </w:pPr>
      <w:r>
        <w:t xml:space="preserve">                    Fin</w:t>
      </w:r>
    </w:p>
    <w:p w:rsidR="00CD2CF8" w:rsidRPr="00754273" w:rsidRDefault="00CD2CF8" w:rsidP="00CD2CF8">
      <w:pPr>
        <w:pStyle w:val="Algorithme"/>
      </w:pPr>
      <w:r>
        <w:t>T : tableau [</w:t>
      </w:r>
      <w:proofErr w:type="gramStart"/>
      <w:r>
        <w:t>1..</w:t>
      </w:r>
      <w:proofErr w:type="gramEnd"/>
      <w:r>
        <w:t>Max] de structure</w:t>
      </w:r>
    </w:p>
    <w:p w:rsidR="00754273" w:rsidRDefault="00754273" w:rsidP="0076472F">
      <w:pPr>
        <w:pStyle w:val="Algorithme"/>
        <w:rPr>
          <w:b/>
          <w:bCs/>
        </w:rPr>
      </w:pPr>
    </w:p>
    <w:p w:rsidR="00044345" w:rsidRDefault="00754273" w:rsidP="0076472F">
      <w:pPr>
        <w:pStyle w:val="Algorithme"/>
      </w:pPr>
      <w:proofErr w:type="spellStart"/>
      <w:r>
        <w:rPr>
          <w:b/>
          <w:bCs/>
        </w:rPr>
        <w:t>Insert_DH</w:t>
      </w:r>
      <w:proofErr w:type="spellEnd"/>
      <w:r>
        <w:rPr>
          <w:b/>
          <w:bCs/>
        </w:rPr>
        <w:t xml:space="preserve"> </w:t>
      </w:r>
      <w:r>
        <w:t xml:space="preserve">(V : entier, var </w:t>
      </w:r>
      <w:proofErr w:type="spellStart"/>
      <w:r>
        <w:t>NB_Ins</w:t>
      </w:r>
      <w:proofErr w:type="spellEnd"/>
      <w:r>
        <w:t> : entier)</w:t>
      </w:r>
    </w:p>
    <w:p w:rsidR="00754273" w:rsidRDefault="00754273" w:rsidP="0076472F">
      <w:pPr>
        <w:pStyle w:val="Algorithme"/>
      </w:pPr>
      <w:r w:rsidRPr="00F25114">
        <w:rPr>
          <w:b/>
          <w:bCs/>
        </w:rPr>
        <w:t>Var</w:t>
      </w:r>
      <w:r>
        <w:t xml:space="preserve"> </w:t>
      </w:r>
      <w:proofErr w:type="spellStart"/>
      <w:proofErr w:type="gramStart"/>
      <w:r>
        <w:t>j,i</w:t>
      </w:r>
      <w:proofErr w:type="spellEnd"/>
      <w:proofErr w:type="gramEnd"/>
      <w:r>
        <w:t xml:space="preserve"> : entier, </w:t>
      </w:r>
      <w:proofErr w:type="spellStart"/>
      <w:r>
        <w:t>Trouv</w:t>
      </w:r>
      <w:proofErr w:type="spellEnd"/>
      <w:r>
        <w:t xml:space="preserve"> ; </w:t>
      </w:r>
      <w:proofErr w:type="spellStart"/>
      <w:r>
        <w:t>booleen</w:t>
      </w:r>
      <w:proofErr w:type="spellEnd"/>
    </w:p>
    <w:p w:rsidR="00754273" w:rsidRPr="00F25114" w:rsidRDefault="00754273" w:rsidP="0076472F">
      <w:pPr>
        <w:pStyle w:val="Algorithme"/>
        <w:rPr>
          <w:b/>
          <w:bCs/>
        </w:rPr>
      </w:pPr>
      <w:r w:rsidRPr="00F25114">
        <w:rPr>
          <w:b/>
          <w:bCs/>
        </w:rPr>
        <w:lastRenderedPageBreak/>
        <w:t>Début</w:t>
      </w:r>
    </w:p>
    <w:p w:rsidR="00754273" w:rsidRDefault="00CD2CF8" w:rsidP="0007635A">
      <w:pPr>
        <w:pStyle w:val="Algorithme"/>
        <w:numPr>
          <w:ilvl w:val="0"/>
          <w:numId w:val="17"/>
        </w:numPr>
      </w:pPr>
      <w:r w:rsidRPr="00F25114">
        <w:rPr>
          <w:b/>
          <w:bCs/>
        </w:rPr>
        <w:t>Si</w:t>
      </w:r>
      <w:r>
        <w:t xml:space="preserve"> </w:t>
      </w:r>
      <w:r w:rsidR="00F25114">
        <w:t>(</w:t>
      </w:r>
      <w:proofErr w:type="spellStart"/>
      <w:r>
        <w:t>NB_Ins</w:t>
      </w:r>
      <w:proofErr w:type="spellEnd"/>
      <w:r>
        <w:t>&lt;=n-1</w:t>
      </w:r>
      <w:r w:rsidR="00F25114">
        <w:t>)</w:t>
      </w:r>
    </w:p>
    <w:p w:rsidR="00CD2CF8" w:rsidRPr="00442D53" w:rsidRDefault="00CD2CF8" w:rsidP="001B0DB7">
      <w:pPr>
        <w:pStyle w:val="Algorithme"/>
        <w:numPr>
          <w:ilvl w:val="1"/>
          <w:numId w:val="17"/>
        </w:numPr>
        <w:rPr>
          <w:lang w:val="en-US"/>
        </w:rPr>
      </w:pPr>
      <w:proofErr w:type="spellStart"/>
      <w:r w:rsidRPr="00442D53">
        <w:rPr>
          <w:lang w:val="en-US"/>
        </w:rPr>
        <w:t>Rech_DH</w:t>
      </w:r>
      <w:proofErr w:type="spellEnd"/>
      <w:r w:rsidRPr="00442D53">
        <w:rPr>
          <w:lang w:val="en-US"/>
        </w:rPr>
        <w:t xml:space="preserve"> (</w:t>
      </w:r>
      <w:proofErr w:type="spellStart"/>
      <w:proofErr w:type="gramStart"/>
      <w:r w:rsidRPr="00442D53">
        <w:rPr>
          <w:lang w:val="en-US"/>
        </w:rPr>
        <w:t>V,trouv</w:t>
      </w:r>
      <w:proofErr w:type="gramEnd"/>
      <w:r w:rsidRPr="00442D53">
        <w:rPr>
          <w:lang w:val="en-US"/>
        </w:rPr>
        <w:t>,i,j</w:t>
      </w:r>
      <w:proofErr w:type="spellEnd"/>
      <w:r w:rsidRPr="00442D53">
        <w:rPr>
          <w:lang w:val="en-US"/>
        </w:rPr>
        <w:t>)</w:t>
      </w:r>
    </w:p>
    <w:p w:rsidR="00CD2CF8" w:rsidRDefault="00CD2CF8" w:rsidP="0007635A">
      <w:pPr>
        <w:pStyle w:val="Algorithme"/>
        <w:numPr>
          <w:ilvl w:val="0"/>
          <w:numId w:val="17"/>
        </w:numPr>
      </w:pPr>
      <w:r w:rsidRPr="00802F3F">
        <w:rPr>
          <w:b/>
          <w:bCs/>
        </w:rPr>
        <w:t>Si</w:t>
      </w:r>
      <w:r>
        <w:t xml:space="preserve"> (Non </w:t>
      </w:r>
      <w:proofErr w:type="spellStart"/>
      <w:r>
        <w:t>trouv</w:t>
      </w:r>
      <w:proofErr w:type="spellEnd"/>
      <w:r>
        <w:t>) alors</w:t>
      </w:r>
    </w:p>
    <w:p w:rsidR="00CD2CF8" w:rsidRDefault="00CD2CF8" w:rsidP="0007635A">
      <w:pPr>
        <w:pStyle w:val="Algorithme"/>
        <w:numPr>
          <w:ilvl w:val="1"/>
          <w:numId w:val="15"/>
        </w:numPr>
      </w:pPr>
      <w:r>
        <w:t>T[j].val</w:t>
      </w:r>
      <w:r>
        <w:sym w:font="Wingdings" w:char="F0DF"/>
      </w:r>
      <w:r>
        <w:t>V</w:t>
      </w:r>
    </w:p>
    <w:p w:rsidR="00CD2CF8" w:rsidRDefault="00CD2CF8" w:rsidP="0007635A">
      <w:pPr>
        <w:pStyle w:val="Algorithme"/>
        <w:numPr>
          <w:ilvl w:val="1"/>
          <w:numId w:val="15"/>
        </w:numPr>
      </w:pPr>
      <w:r>
        <w:t>T[j].</w:t>
      </w:r>
      <w:proofErr w:type="spellStart"/>
      <w:r>
        <w:t>eff</w:t>
      </w:r>
      <w:proofErr w:type="spellEnd"/>
      <w:r>
        <w:sym w:font="Wingdings" w:char="F0DF"/>
      </w:r>
      <w:r>
        <w:t>Faux</w:t>
      </w:r>
    </w:p>
    <w:p w:rsidR="00CD2CF8" w:rsidRDefault="00CD2CF8" w:rsidP="0007635A">
      <w:pPr>
        <w:pStyle w:val="Algorithme"/>
        <w:numPr>
          <w:ilvl w:val="1"/>
          <w:numId w:val="15"/>
        </w:numPr>
      </w:pPr>
      <w:r>
        <w:t>T[j].Vide</w:t>
      </w:r>
      <w:r>
        <w:sym w:font="Wingdings" w:char="F0DF"/>
      </w:r>
      <w:r>
        <w:t>Faux</w:t>
      </w:r>
    </w:p>
    <w:p w:rsidR="00CD2CF8" w:rsidRDefault="00CD2CF8" w:rsidP="0007635A">
      <w:pPr>
        <w:pStyle w:val="Algorithme"/>
        <w:numPr>
          <w:ilvl w:val="1"/>
          <w:numId w:val="15"/>
        </w:numPr>
      </w:pPr>
      <w:proofErr w:type="spellStart"/>
      <w:r>
        <w:t>Nb_Ins</w:t>
      </w:r>
      <w:proofErr w:type="spellEnd"/>
      <w:r>
        <w:t>++</w:t>
      </w:r>
    </w:p>
    <w:p w:rsidR="00CD2CF8" w:rsidRPr="00802F3F" w:rsidRDefault="00CD2CF8" w:rsidP="0007635A">
      <w:pPr>
        <w:pStyle w:val="Algorithme"/>
        <w:numPr>
          <w:ilvl w:val="0"/>
          <w:numId w:val="15"/>
        </w:numPr>
        <w:rPr>
          <w:b/>
          <w:bCs/>
        </w:rPr>
      </w:pPr>
      <w:r w:rsidRPr="00802F3F">
        <w:rPr>
          <w:b/>
          <w:bCs/>
        </w:rPr>
        <w:t>FSI</w:t>
      </w:r>
    </w:p>
    <w:p w:rsidR="00CD2CF8" w:rsidRPr="00802F3F" w:rsidRDefault="00CD2CF8" w:rsidP="00CD2CF8">
      <w:pPr>
        <w:pStyle w:val="Algorithme"/>
        <w:rPr>
          <w:b/>
          <w:bCs/>
        </w:rPr>
      </w:pPr>
      <w:r w:rsidRPr="00802F3F">
        <w:rPr>
          <w:b/>
          <w:bCs/>
        </w:rPr>
        <w:t>Fin.</w:t>
      </w:r>
    </w:p>
    <w:p w:rsidR="00CD2CF8" w:rsidRDefault="00CD2CF8" w:rsidP="00CD2CF8">
      <w:pPr>
        <w:pStyle w:val="Algorithme"/>
        <w:rPr>
          <w:lang w:val="en-US"/>
        </w:rPr>
      </w:pPr>
    </w:p>
    <w:p w:rsidR="00CD2CF8" w:rsidRPr="00CD2CF8" w:rsidRDefault="00CD2CF8" w:rsidP="00CD2CF8">
      <w:pPr>
        <w:pStyle w:val="Algorithme"/>
      </w:pPr>
      <w:r w:rsidRPr="00802F3F">
        <w:rPr>
          <w:b/>
          <w:bCs/>
        </w:rPr>
        <w:t xml:space="preserve">Proc </w:t>
      </w:r>
      <w:proofErr w:type="spellStart"/>
      <w:r w:rsidRPr="00802F3F">
        <w:rPr>
          <w:b/>
          <w:bCs/>
        </w:rPr>
        <w:t>Rech_DH</w:t>
      </w:r>
      <w:proofErr w:type="spellEnd"/>
      <w:r w:rsidRPr="00CD2CF8">
        <w:t xml:space="preserve"> (</w:t>
      </w:r>
      <w:proofErr w:type="spellStart"/>
      <w:proofErr w:type="gramStart"/>
      <w:r w:rsidRPr="00CD2CF8">
        <w:t>V:</w:t>
      </w:r>
      <w:r w:rsidR="001B0DB7">
        <w:t>entier</w:t>
      </w:r>
      <w:proofErr w:type="spellEnd"/>
      <w:proofErr w:type="gramEnd"/>
      <w:r w:rsidRPr="00CD2CF8">
        <w:t>, var </w:t>
      </w:r>
      <w:proofErr w:type="spellStart"/>
      <w:r w:rsidRPr="00CD2CF8">
        <w:t>trouv</w:t>
      </w:r>
      <w:proofErr w:type="spellEnd"/>
      <w:r w:rsidRPr="00CD2CF8">
        <w:t>: booléen, var i: entier)</w:t>
      </w:r>
    </w:p>
    <w:p w:rsidR="00CD2CF8" w:rsidRPr="00CD2CF8" w:rsidRDefault="00CD2CF8" w:rsidP="001B0DB7">
      <w:pPr>
        <w:pStyle w:val="Algorithme"/>
      </w:pPr>
      <w:r w:rsidRPr="00802F3F">
        <w:rPr>
          <w:b/>
          <w:bCs/>
        </w:rPr>
        <w:t>Var</w:t>
      </w:r>
      <w:r w:rsidRPr="00CD2CF8">
        <w:t xml:space="preserve"> </w:t>
      </w:r>
      <w:r w:rsidR="00F25114">
        <w:t>pa</w:t>
      </w:r>
      <w:r w:rsidRPr="00CD2CF8">
        <w:t>s</w:t>
      </w:r>
      <w:r w:rsidR="00F25114">
        <w:t xml:space="preserve"> </w:t>
      </w:r>
      <w:r w:rsidRPr="00CD2CF8">
        <w:t>: ent</w:t>
      </w:r>
      <w:r w:rsidR="001B0DB7">
        <w:t>ier</w:t>
      </w:r>
    </w:p>
    <w:p w:rsidR="00CD2CF8" w:rsidRPr="00802F3F" w:rsidRDefault="00CD2CF8" w:rsidP="00CD2CF8">
      <w:pPr>
        <w:pStyle w:val="Algorithme"/>
        <w:rPr>
          <w:b/>
          <w:bCs/>
        </w:rPr>
      </w:pPr>
      <w:r w:rsidRPr="00802F3F">
        <w:rPr>
          <w:b/>
          <w:bCs/>
        </w:rPr>
        <w:t>Début</w:t>
      </w:r>
    </w:p>
    <w:p w:rsidR="00CD2CF8" w:rsidRDefault="0007635A" w:rsidP="0007635A">
      <w:pPr>
        <w:pStyle w:val="Algorithme"/>
        <w:numPr>
          <w:ilvl w:val="0"/>
          <w:numId w:val="16"/>
        </w:numPr>
      </w:pPr>
      <w:proofErr w:type="gramStart"/>
      <w:r>
        <w:t>i</w:t>
      </w:r>
      <w:proofErr w:type="gramEnd"/>
      <w:r w:rsidR="00CD2CF8">
        <w:t>=h(v)</w:t>
      </w:r>
    </w:p>
    <w:p w:rsidR="00CD2CF8" w:rsidRDefault="00CD2CF8" w:rsidP="0007635A">
      <w:pPr>
        <w:pStyle w:val="Algorithme"/>
        <w:numPr>
          <w:ilvl w:val="0"/>
          <w:numId w:val="16"/>
        </w:numPr>
      </w:pPr>
      <w:r>
        <w:t>P</w:t>
      </w:r>
      <w:r w:rsidR="00F25114">
        <w:t>a</w:t>
      </w:r>
      <w:r>
        <w:t>s=h(v)</w:t>
      </w:r>
    </w:p>
    <w:p w:rsidR="00CD2CF8" w:rsidRDefault="0007635A" w:rsidP="0007635A">
      <w:pPr>
        <w:pStyle w:val="Algorithme"/>
        <w:numPr>
          <w:ilvl w:val="0"/>
          <w:numId w:val="16"/>
        </w:numPr>
      </w:pPr>
      <w:r>
        <w:t>J</w:t>
      </w:r>
      <w:r>
        <w:sym w:font="Wingdings" w:char="F0DF"/>
      </w:r>
      <w:r>
        <w:t>-1</w:t>
      </w:r>
    </w:p>
    <w:p w:rsidR="0007635A" w:rsidRDefault="0007635A" w:rsidP="0007635A">
      <w:pPr>
        <w:pStyle w:val="Algorithme"/>
        <w:numPr>
          <w:ilvl w:val="0"/>
          <w:numId w:val="16"/>
        </w:numPr>
      </w:pPr>
      <w:proofErr w:type="spellStart"/>
      <w:r>
        <w:t>Trouv</w:t>
      </w:r>
      <w:proofErr w:type="spellEnd"/>
      <w:r>
        <w:sym w:font="Wingdings" w:char="F0DF"/>
      </w:r>
      <w:r>
        <w:t>faux</w:t>
      </w:r>
    </w:p>
    <w:p w:rsidR="0007635A" w:rsidRDefault="0007635A" w:rsidP="0007635A">
      <w:pPr>
        <w:pStyle w:val="Algorithme"/>
        <w:numPr>
          <w:ilvl w:val="0"/>
          <w:numId w:val="16"/>
        </w:numPr>
      </w:pPr>
      <w:r w:rsidRPr="00802F3F">
        <w:rPr>
          <w:b/>
          <w:bCs/>
        </w:rPr>
        <w:t>TQ</w:t>
      </w:r>
      <w:r>
        <w:t xml:space="preserve"> (Non </w:t>
      </w:r>
      <w:proofErr w:type="spellStart"/>
      <w:r>
        <w:t>trouv</w:t>
      </w:r>
      <w:proofErr w:type="spellEnd"/>
      <w:r>
        <w:t>) ET (Non T[i</w:t>
      </w:r>
      <w:proofErr w:type="gramStart"/>
      <w:r>
        <w:t>].Vide</w:t>
      </w:r>
      <w:proofErr w:type="gramEnd"/>
      <w:r>
        <w:t xml:space="preserve">) </w:t>
      </w:r>
      <w:r w:rsidRPr="00802F3F">
        <w:rPr>
          <w:b/>
          <w:bCs/>
        </w:rPr>
        <w:t>alors</w:t>
      </w:r>
    </w:p>
    <w:p w:rsidR="0007635A" w:rsidRDefault="0007635A" w:rsidP="0007635A">
      <w:pPr>
        <w:pStyle w:val="Algorithme"/>
        <w:numPr>
          <w:ilvl w:val="1"/>
          <w:numId w:val="16"/>
        </w:numPr>
      </w:pPr>
      <w:r w:rsidRPr="00802F3F">
        <w:rPr>
          <w:b/>
          <w:bCs/>
        </w:rPr>
        <w:t>SI</w:t>
      </w:r>
      <w:r>
        <w:t xml:space="preserve"> (T[i</w:t>
      </w:r>
      <w:proofErr w:type="gramStart"/>
      <w:r>
        <w:t>].val</w:t>
      </w:r>
      <w:proofErr w:type="gramEnd"/>
      <w:r>
        <w:t>=v) ET (Non T[i].</w:t>
      </w:r>
      <w:proofErr w:type="spellStart"/>
      <w:r>
        <w:t>eff</w:t>
      </w:r>
      <w:proofErr w:type="spellEnd"/>
      <w:r>
        <w:t xml:space="preserve">) </w:t>
      </w:r>
      <w:r w:rsidRPr="00802F3F">
        <w:rPr>
          <w:b/>
          <w:bCs/>
        </w:rPr>
        <w:t>alors</w:t>
      </w:r>
    </w:p>
    <w:p w:rsidR="0007635A" w:rsidRDefault="0007635A" w:rsidP="0007635A">
      <w:pPr>
        <w:pStyle w:val="Algorithme"/>
        <w:numPr>
          <w:ilvl w:val="2"/>
          <w:numId w:val="16"/>
        </w:numPr>
      </w:pPr>
      <w:proofErr w:type="spellStart"/>
      <w:r>
        <w:t>trouv</w:t>
      </w:r>
      <w:proofErr w:type="spellEnd"/>
      <w:r>
        <w:sym w:font="Wingdings" w:char="F0DF"/>
      </w:r>
      <w:r>
        <w:t>vrai</w:t>
      </w:r>
    </w:p>
    <w:p w:rsidR="0007635A" w:rsidRPr="00802F3F" w:rsidRDefault="0007635A" w:rsidP="0007635A">
      <w:pPr>
        <w:pStyle w:val="Algorithme"/>
        <w:numPr>
          <w:ilvl w:val="1"/>
          <w:numId w:val="16"/>
        </w:numPr>
        <w:rPr>
          <w:b/>
          <w:bCs/>
        </w:rPr>
      </w:pPr>
      <w:r w:rsidRPr="00802F3F">
        <w:rPr>
          <w:b/>
          <w:bCs/>
        </w:rPr>
        <w:t>Sinon</w:t>
      </w:r>
    </w:p>
    <w:p w:rsidR="0007635A" w:rsidRDefault="0007635A" w:rsidP="0007635A">
      <w:pPr>
        <w:pStyle w:val="Algorithme"/>
        <w:numPr>
          <w:ilvl w:val="2"/>
          <w:numId w:val="16"/>
        </w:numPr>
      </w:pPr>
      <w:r w:rsidRPr="00802F3F">
        <w:rPr>
          <w:b/>
          <w:bCs/>
        </w:rPr>
        <w:t xml:space="preserve">Si </w:t>
      </w:r>
      <w:r>
        <w:t>(T[i].</w:t>
      </w:r>
      <w:proofErr w:type="spellStart"/>
      <w:r>
        <w:t>eff</w:t>
      </w:r>
      <w:proofErr w:type="spellEnd"/>
      <w:r>
        <w:t>) ET (J=-1)</w:t>
      </w:r>
      <w:r w:rsidRPr="00802F3F">
        <w:rPr>
          <w:b/>
          <w:bCs/>
        </w:rPr>
        <w:t xml:space="preserve"> alors</w:t>
      </w:r>
      <w:r>
        <w:t xml:space="preserve"> </w:t>
      </w:r>
      <w:proofErr w:type="spellStart"/>
      <w:r>
        <w:t>j</w:t>
      </w:r>
      <w:r>
        <w:sym w:font="Wingdings" w:char="F0DF"/>
      </w:r>
      <w:r>
        <w:t>i</w:t>
      </w:r>
      <w:proofErr w:type="spellEnd"/>
    </w:p>
    <w:p w:rsidR="0007635A" w:rsidRDefault="0007635A" w:rsidP="0007635A">
      <w:pPr>
        <w:pStyle w:val="Algorithme"/>
        <w:numPr>
          <w:ilvl w:val="2"/>
          <w:numId w:val="16"/>
        </w:numPr>
      </w:pPr>
      <w:r>
        <w:t>i</w:t>
      </w:r>
      <w:r>
        <w:sym w:font="Wingdings" w:char="F0DF"/>
      </w:r>
      <w:r w:rsidR="00F25114">
        <w:t>i-pa</w:t>
      </w:r>
      <w:r>
        <w:t>s</w:t>
      </w:r>
    </w:p>
    <w:p w:rsidR="0007635A" w:rsidRDefault="0007635A" w:rsidP="0007635A">
      <w:pPr>
        <w:pStyle w:val="Algorithme"/>
        <w:numPr>
          <w:ilvl w:val="2"/>
          <w:numId w:val="16"/>
        </w:numPr>
      </w:pPr>
      <w:r w:rsidRPr="00802F3F">
        <w:rPr>
          <w:b/>
          <w:bCs/>
        </w:rPr>
        <w:t>Si</w:t>
      </w:r>
      <w:r>
        <w:t xml:space="preserve"> </w:t>
      </w:r>
      <w:r w:rsidR="00467DC0">
        <w:t>(</w:t>
      </w:r>
      <w:r>
        <w:t>i&lt;0</w:t>
      </w:r>
      <w:r w:rsidR="00467DC0">
        <w:t>)</w:t>
      </w:r>
      <w:r>
        <w:t xml:space="preserve"> </w:t>
      </w:r>
      <w:r w:rsidRPr="00802F3F">
        <w:rPr>
          <w:b/>
          <w:bCs/>
        </w:rPr>
        <w:t>alors</w:t>
      </w:r>
      <w:r>
        <w:t xml:space="preserve"> i</w:t>
      </w:r>
      <w:r>
        <w:sym w:font="Wingdings" w:char="F0DF"/>
      </w:r>
      <w:r>
        <w:t>n-1</w:t>
      </w:r>
    </w:p>
    <w:p w:rsidR="0007635A" w:rsidRPr="00802F3F" w:rsidRDefault="0007635A" w:rsidP="0007635A">
      <w:pPr>
        <w:pStyle w:val="Algorithme"/>
        <w:numPr>
          <w:ilvl w:val="1"/>
          <w:numId w:val="16"/>
        </w:numPr>
        <w:rPr>
          <w:b/>
          <w:bCs/>
        </w:rPr>
      </w:pPr>
      <w:r w:rsidRPr="00802F3F">
        <w:rPr>
          <w:b/>
          <w:bCs/>
        </w:rPr>
        <w:t>FSI</w:t>
      </w:r>
    </w:p>
    <w:p w:rsidR="0007635A" w:rsidRPr="00802F3F" w:rsidRDefault="0007635A" w:rsidP="0007635A">
      <w:pPr>
        <w:pStyle w:val="Algorithme"/>
        <w:numPr>
          <w:ilvl w:val="0"/>
          <w:numId w:val="16"/>
        </w:numPr>
        <w:rPr>
          <w:b/>
          <w:bCs/>
        </w:rPr>
      </w:pPr>
      <w:r w:rsidRPr="00802F3F">
        <w:rPr>
          <w:b/>
          <w:bCs/>
        </w:rPr>
        <w:t>FTQ</w:t>
      </w:r>
    </w:p>
    <w:p w:rsidR="0007635A" w:rsidRDefault="0007635A" w:rsidP="0007635A">
      <w:pPr>
        <w:pStyle w:val="Algorithme"/>
        <w:numPr>
          <w:ilvl w:val="0"/>
          <w:numId w:val="16"/>
        </w:numPr>
      </w:pPr>
      <w:r w:rsidRPr="00802F3F">
        <w:rPr>
          <w:b/>
          <w:bCs/>
        </w:rPr>
        <w:lastRenderedPageBreak/>
        <w:t>Si</w:t>
      </w:r>
      <w:r>
        <w:t xml:space="preserve"> (non </w:t>
      </w:r>
      <w:proofErr w:type="spellStart"/>
      <w:r>
        <w:t>trouv</w:t>
      </w:r>
      <w:proofErr w:type="spellEnd"/>
      <w:r>
        <w:t xml:space="preserve">) </w:t>
      </w:r>
      <w:r w:rsidRPr="00802F3F">
        <w:rPr>
          <w:b/>
          <w:bCs/>
        </w:rPr>
        <w:t xml:space="preserve">ET </w:t>
      </w:r>
      <w:r>
        <w:t xml:space="preserve">(j&gt;0) </w:t>
      </w:r>
      <w:r w:rsidRPr="00802F3F">
        <w:rPr>
          <w:b/>
          <w:bCs/>
        </w:rPr>
        <w:t>alors</w:t>
      </w:r>
      <w:r>
        <w:t xml:space="preserve"> i</w:t>
      </w:r>
      <w:r>
        <w:sym w:font="Wingdings" w:char="F0DF"/>
      </w:r>
      <w:r>
        <w:t>j</w:t>
      </w:r>
    </w:p>
    <w:p w:rsidR="0007635A" w:rsidRPr="00802F3F" w:rsidRDefault="0007635A" w:rsidP="0007635A">
      <w:pPr>
        <w:pStyle w:val="Algorithme"/>
        <w:rPr>
          <w:b/>
          <w:bCs/>
        </w:rPr>
      </w:pPr>
      <w:r w:rsidRPr="00802F3F">
        <w:rPr>
          <w:b/>
          <w:bCs/>
        </w:rPr>
        <w:t>Fin.</w:t>
      </w:r>
    </w:p>
    <w:p w:rsidR="0007635A" w:rsidRPr="00CD2CF8" w:rsidRDefault="0007635A" w:rsidP="0007635A">
      <w:pPr>
        <w:pStyle w:val="Algorithme"/>
        <w:numPr>
          <w:ilvl w:val="2"/>
          <w:numId w:val="16"/>
        </w:numPr>
      </w:pPr>
    </w:p>
    <w:p w:rsidR="00CD2CF8" w:rsidRDefault="00442D53" w:rsidP="00442D53">
      <w:pPr>
        <w:pStyle w:val="Titre1"/>
      </w:pPr>
      <w:r>
        <w:t>Recherche hi</w:t>
      </w:r>
    </w:p>
    <w:p w:rsidR="00442D53" w:rsidRDefault="00442D53" w:rsidP="00442D53">
      <w:pPr>
        <w:pStyle w:val="Algorithme"/>
      </w:pPr>
      <w:r w:rsidRPr="00442D53">
        <w:rPr>
          <w:b/>
          <w:bCs/>
        </w:rPr>
        <w:t>Procédure</w:t>
      </w:r>
      <w:r>
        <w:t xml:space="preserve"> </w:t>
      </w:r>
      <w:proofErr w:type="spellStart"/>
      <w:r>
        <w:t>Rech_hi</w:t>
      </w:r>
      <w:proofErr w:type="spellEnd"/>
      <w:r>
        <w:t xml:space="preserve"> (v : entier, var </w:t>
      </w:r>
      <w:proofErr w:type="spellStart"/>
      <w:r>
        <w:t>trouv</w:t>
      </w:r>
      <w:proofErr w:type="spellEnd"/>
      <w:r>
        <w:t> : booléen, i, j : entier)</w:t>
      </w:r>
    </w:p>
    <w:p w:rsidR="00442D53" w:rsidRPr="00442D53" w:rsidRDefault="00442D53" w:rsidP="00442D53">
      <w:pPr>
        <w:pStyle w:val="Algorithme"/>
        <w:rPr>
          <w:b/>
          <w:bCs/>
        </w:rPr>
      </w:pPr>
      <w:r w:rsidRPr="00442D53">
        <w:rPr>
          <w:b/>
          <w:bCs/>
        </w:rPr>
        <w:t>Début</w:t>
      </w:r>
    </w:p>
    <w:p w:rsidR="00442D53" w:rsidRDefault="00442D53" w:rsidP="00442D53">
      <w:pPr>
        <w:pStyle w:val="Algorithme"/>
        <w:numPr>
          <w:ilvl w:val="0"/>
          <w:numId w:val="16"/>
        </w:numPr>
      </w:pPr>
      <w:r>
        <w:t>i</w:t>
      </w:r>
      <w:r>
        <w:sym w:font="Wingdings" w:char="F0DF"/>
      </w:r>
      <w:r>
        <w:t>h(v)</w:t>
      </w:r>
      <w:r w:rsidR="000A6781">
        <w:t>+1</w:t>
      </w:r>
    </w:p>
    <w:p w:rsidR="00442D53" w:rsidRDefault="00442D53" w:rsidP="00442D53">
      <w:pPr>
        <w:pStyle w:val="Algorithme"/>
        <w:numPr>
          <w:ilvl w:val="0"/>
          <w:numId w:val="16"/>
        </w:numPr>
      </w:pPr>
      <w:r>
        <w:t>j</w:t>
      </w:r>
      <w:r>
        <w:sym w:font="Wingdings" w:char="F0DF"/>
      </w:r>
      <w:r>
        <w:t>-1</w:t>
      </w:r>
    </w:p>
    <w:p w:rsidR="00442D53" w:rsidRDefault="00442D53" w:rsidP="00442D53">
      <w:pPr>
        <w:pStyle w:val="Algorithme"/>
        <w:numPr>
          <w:ilvl w:val="0"/>
          <w:numId w:val="16"/>
        </w:numPr>
      </w:pPr>
      <w:proofErr w:type="spellStart"/>
      <w:r>
        <w:t>trouv</w:t>
      </w:r>
      <w:proofErr w:type="spellEnd"/>
      <w:r>
        <w:sym w:font="Wingdings" w:char="F0DF"/>
      </w:r>
      <w:r>
        <w:t>faux</w:t>
      </w:r>
    </w:p>
    <w:p w:rsidR="00442D53" w:rsidRDefault="00442D53" w:rsidP="00442D53">
      <w:pPr>
        <w:pStyle w:val="Algorithme"/>
        <w:numPr>
          <w:ilvl w:val="0"/>
          <w:numId w:val="16"/>
        </w:numPr>
      </w:pPr>
      <w:r w:rsidRPr="00442D53">
        <w:rPr>
          <w:b/>
          <w:bCs/>
        </w:rPr>
        <w:t>Si</w:t>
      </w:r>
      <w:r>
        <w:t xml:space="preserve"> (T[i</w:t>
      </w:r>
      <w:proofErr w:type="gramStart"/>
      <w:r>
        <w:t>].vide</w:t>
      </w:r>
      <w:proofErr w:type="gramEnd"/>
      <w:r>
        <w:t xml:space="preserve">) </w:t>
      </w:r>
      <w:r w:rsidRPr="00442D53">
        <w:rPr>
          <w:b/>
          <w:bCs/>
        </w:rPr>
        <w:t>alors</w:t>
      </w:r>
    </w:p>
    <w:p w:rsidR="00442D53" w:rsidRDefault="00442D53" w:rsidP="00442D53">
      <w:pPr>
        <w:pStyle w:val="Algorithme"/>
        <w:numPr>
          <w:ilvl w:val="1"/>
          <w:numId w:val="16"/>
        </w:numPr>
      </w:pPr>
      <w:r w:rsidRPr="00442D53">
        <w:rPr>
          <w:b/>
          <w:bCs/>
        </w:rPr>
        <w:t>TQ</w:t>
      </w:r>
      <w:r>
        <w:t xml:space="preserve"> (non </w:t>
      </w:r>
      <w:proofErr w:type="spellStart"/>
      <w:r>
        <w:t>trouv</w:t>
      </w:r>
      <w:proofErr w:type="spellEnd"/>
      <w:r>
        <w:t xml:space="preserve">) ET (i&lt;0) </w:t>
      </w:r>
      <w:r w:rsidRPr="00442D53">
        <w:rPr>
          <w:b/>
          <w:bCs/>
        </w:rPr>
        <w:t>faire</w:t>
      </w:r>
    </w:p>
    <w:p w:rsidR="00442D53" w:rsidRDefault="00442D53" w:rsidP="00442D53">
      <w:pPr>
        <w:pStyle w:val="Algorithme"/>
        <w:numPr>
          <w:ilvl w:val="2"/>
          <w:numId w:val="16"/>
        </w:numPr>
      </w:pPr>
      <w:r w:rsidRPr="00442D53">
        <w:rPr>
          <w:b/>
          <w:bCs/>
        </w:rPr>
        <w:t>Si</w:t>
      </w:r>
      <w:r>
        <w:t xml:space="preserve"> (T[i</w:t>
      </w:r>
      <w:proofErr w:type="gramStart"/>
      <w:r>
        <w:t>].val</w:t>
      </w:r>
      <w:proofErr w:type="gramEnd"/>
      <w:r>
        <w:t xml:space="preserve">=v) </w:t>
      </w:r>
      <w:r w:rsidRPr="00442D53">
        <w:rPr>
          <w:b/>
          <w:bCs/>
        </w:rPr>
        <w:t>alors</w:t>
      </w:r>
    </w:p>
    <w:p w:rsidR="00442D53" w:rsidRDefault="00442D53" w:rsidP="00442D53">
      <w:pPr>
        <w:pStyle w:val="Algorithme"/>
        <w:numPr>
          <w:ilvl w:val="3"/>
          <w:numId w:val="16"/>
        </w:numPr>
      </w:pPr>
      <w:proofErr w:type="spellStart"/>
      <w:r>
        <w:t>trouv</w:t>
      </w:r>
      <w:proofErr w:type="spellEnd"/>
      <w:r>
        <w:sym w:font="Wingdings" w:char="F0DF"/>
      </w:r>
      <w:r>
        <w:t>vrai</w:t>
      </w:r>
    </w:p>
    <w:p w:rsidR="00442D53" w:rsidRPr="00442D53" w:rsidRDefault="00442D53" w:rsidP="00442D53">
      <w:pPr>
        <w:pStyle w:val="Algorithme"/>
        <w:numPr>
          <w:ilvl w:val="2"/>
          <w:numId w:val="16"/>
        </w:numPr>
        <w:rPr>
          <w:b/>
          <w:bCs/>
        </w:rPr>
      </w:pPr>
      <w:r w:rsidRPr="00442D53">
        <w:rPr>
          <w:b/>
          <w:bCs/>
        </w:rPr>
        <w:t>Sinon</w:t>
      </w:r>
    </w:p>
    <w:p w:rsidR="00442D53" w:rsidRDefault="00442D53" w:rsidP="00442D53">
      <w:pPr>
        <w:pStyle w:val="Algorithme"/>
        <w:numPr>
          <w:ilvl w:val="3"/>
          <w:numId w:val="16"/>
        </w:numPr>
      </w:pPr>
      <w:r>
        <w:t>j</w:t>
      </w:r>
      <w:r>
        <w:sym w:font="Wingdings" w:char="F0DF"/>
      </w:r>
      <w:r>
        <w:t>i</w:t>
      </w:r>
    </w:p>
    <w:p w:rsidR="00442D53" w:rsidRDefault="00442D53" w:rsidP="00442D53">
      <w:pPr>
        <w:pStyle w:val="Algorithme"/>
        <w:numPr>
          <w:ilvl w:val="3"/>
          <w:numId w:val="16"/>
        </w:numPr>
      </w:pPr>
      <w:r>
        <w:t>i</w:t>
      </w:r>
      <w:r>
        <w:sym w:font="Wingdings" w:char="F0DF"/>
      </w:r>
      <w:r>
        <w:t>T[i].lien</w:t>
      </w:r>
    </w:p>
    <w:p w:rsidR="00442D53" w:rsidRPr="00442D53" w:rsidRDefault="00442D53" w:rsidP="00442D53">
      <w:pPr>
        <w:pStyle w:val="Algorithme"/>
        <w:numPr>
          <w:ilvl w:val="2"/>
          <w:numId w:val="16"/>
        </w:numPr>
        <w:rPr>
          <w:b/>
          <w:bCs/>
        </w:rPr>
      </w:pPr>
      <w:r w:rsidRPr="00442D53">
        <w:rPr>
          <w:b/>
          <w:bCs/>
        </w:rPr>
        <w:t>FSI</w:t>
      </w:r>
    </w:p>
    <w:p w:rsidR="00442D53" w:rsidRPr="00442D53" w:rsidRDefault="00442D53" w:rsidP="00442D53">
      <w:pPr>
        <w:pStyle w:val="Algorithme"/>
        <w:numPr>
          <w:ilvl w:val="1"/>
          <w:numId w:val="16"/>
        </w:numPr>
        <w:rPr>
          <w:b/>
          <w:bCs/>
        </w:rPr>
      </w:pPr>
      <w:r w:rsidRPr="00442D53">
        <w:rPr>
          <w:b/>
          <w:bCs/>
        </w:rPr>
        <w:t>FTQ</w:t>
      </w:r>
    </w:p>
    <w:p w:rsidR="00442D53" w:rsidRPr="00442D53" w:rsidRDefault="00442D53" w:rsidP="00442D53">
      <w:pPr>
        <w:pStyle w:val="Algorithme"/>
        <w:numPr>
          <w:ilvl w:val="0"/>
          <w:numId w:val="16"/>
        </w:numPr>
        <w:rPr>
          <w:b/>
          <w:bCs/>
        </w:rPr>
      </w:pPr>
      <w:r w:rsidRPr="00442D53">
        <w:rPr>
          <w:b/>
          <w:bCs/>
        </w:rPr>
        <w:t>FSI</w:t>
      </w:r>
    </w:p>
    <w:p w:rsidR="00442D53" w:rsidRDefault="00442D53" w:rsidP="00442D53">
      <w:pPr>
        <w:pStyle w:val="Algorithme"/>
        <w:rPr>
          <w:b/>
          <w:bCs/>
        </w:rPr>
      </w:pPr>
      <w:r w:rsidRPr="00442D53">
        <w:rPr>
          <w:b/>
          <w:bCs/>
        </w:rPr>
        <w:t>Fin.</w:t>
      </w:r>
    </w:p>
    <w:p w:rsidR="00C5303B" w:rsidRDefault="00C5303B" w:rsidP="00C5303B">
      <w:pPr>
        <w:pStyle w:val="Titre1"/>
      </w:pPr>
      <w:r>
        <w:t xml:space="preserve">Recherche </w:t>
      </w:r>
      <w:r w:rsidR="00C90C53">
        <w:t xml:space="preserve">chaîne </w:t>
      </w:r>
      <w:r>
        <w:t>interne</w:t>
      </w:r>
      <w:r w:rsidR="00C90C53">
        <w:t> :</w:t>
      </w:r>
    </w:p>
    <w:p w:rsidR="00C5303B" w:rsidRDefault="00C5303B" w:rsidP="00C5303B">
      <w:pPr>
        <w:pStyle w:val="Algorithme"/>
      </w:pPr>
      <w:r w:rsidRPr="00D37C55">
        <w:rPr>
          <w:b/>
          <w:bCs/>
        </w:rPr>
        <w:t>Procédure</w:t>
      </w:r>
      <w:r>
        <w:t xml:space="preserve"> </w:t>
      </w:r>
      <w:proofErr w:type="spellStart"/>
      <w:r>
        <w:t>recherche_</w:t>
      </w:r>
      <w:r w:rsidR="00C90C53">
        <w:t>chain_</w:t>
      </w:r>
      <w:r>
        <w:t>interne</w:t>
      </w:r>
      <w:proofErr w:type="spellEnd"/>
      <w:r>
        <w:t xml:space="preserve"> (k</w:t>
      </w:r>
      <w:proofErr w:type="gramStart"/>
      <w:r>
        <w:t> :</w:t>
      </w:r>
      <w:proofErr w:type="spellStart"/>
      <w:r>
        <w:t>typeqlq</w:t>
      </w:r>
      <w:proofErr w:type="spellEnd"/>
      <w:proofErr w:type="gramEnd"/>
      <w:r>
        <w:t xml:space="preserve">, T :tab, var </w:t>
      </w:r>
      <w:proofErr w:type="spellStart"/>
      <w:r>
        <w:t>trouv</w:t>
      </w:r>
      <w:proofErr w:type="spellEnd"/>
      <w:r>
        <w:t xml:space="preserve"> : booléen, var i : entier, var </w:t>
      </w:r>
      <w:proofErr w:type="spellStart"/>
      <w:r>
        <w:t>prec</w:t>
      </w:r>
      <w:proofErr w:type="spellEnd"/>
      <w:r>
        <w:t> : booléen)</w:t>
      </w:r>
    </w:p>
    <w:p w:rsidR="00C5303B" w:rsidRPr="00D37C55" w:rsidRDefault="00C5303B" w:rsidP="00C5303B">
      <w:pPr>
        <w:pStyle w:val="Algorithme"/>
        <w:rPr>
          <w:b/>
          <w:bCs/>
        </w:rPr>
      </w:pPr>
      <w:r w:rsidRPr="00D37C55">
        <w:rPr>
          <w:b/>
          <w:bCs/>
        </w:rPr>
        <w:t>Début</w:t>
      </w:r>
    </w:p>
    <w:p w:rsidR="00C5303B" w:rsidRDefault="00C5303B" w:rsidP="00C5303B">
      <w:pPr>
        <w:pStyle w:val="Algorithme"/>
        <w:numPr>
          <w:ilvl w:val="0"/>
          <w:numId w:val="18"/>
        </w:numPr>
      </w:pPr>
      <w:proofErr w:type="spellStart"/>
      <w:r>
        <w:t>Trouv</w:t>
      </w:r>
      <w:proofErr w:type="spellEnd"/>
      <w:r>
        <w:sym w:font="Wingdings" w:char="F0DF"/>
      </w:r>
      <w:r>
        <w:t>faux</w:t>
      </w:r>
    </w:p>
    <w:p w:rsidR="00C5303B" w:rsidRDefault="00C5303B" w:rsidP="00C5303B">
      <w:pPr>
        <w:pStyle w:val="Algorithme"/>
        <w:numPr>
          <w:ilvl w:val="0"/>
          <w:numId w:val="18"/>
        </w:numPr>
      </w:pPr>
      <w:r>
        <w:t>i</w:t>
      </w:r>
      <w:r>
        <w:sym w:font="Wingdings" w:char="F0DF"/>
      </w:r>
      <w:r>
        <w:t>h(v)+1</w:t>
      </w:r>
    </w:p>
    <w:p w:rsidR="00C5303B" w:rsidRDefault="00C5303B" w:rsidP="00C5303B">
      <w:pPr>
        <w:pStyle w:val="Algorithme"/>
        <w:numPr>
          <w:ilvl w:val="0"/>
          <w:numId w:val="18"/>
        </w:numPr>
      </w:pPr>
      <w:proofErr w:type="spellStart"/>
      <w:r>
        <w:lastRenderedPageBreak/>
        <w:t>prec</w:t>
      </w:r>
      <w:proofErr w:type="spellEnd"/>
      <w:r>
        <w:sym w:font="Wingdings" w:char="F0DF"/>
      </w:r>
      <w:r>
        <w:t>0</w:t>
      </w:r>
    </w:p>
    <w:p w:rsidR="00C5303B" w:rsidRDefault="00C5303B" w:rsidP="00C5303B">
      <w:pPr>
        <w:pStyle w:val="Algorithme"/>
        <w:numPr>
          <w:ilvl w:val="0"/>
          <w:numId w:val="18"/>
        </w:numPr>
      </w:pPr>
      <w:r w:rsidRPr="00D37C55">
        <w:rPr>
          <w:b/>
          <w:bCs/>
        </w:rPr>
        <w:t>Si</w:t>
      </w:r>
      <w:r>
        <w:t xml:space="preserve"> (K=T[i].clé) </w:t>
      </w:r>
      <w:r w:rsidRPr="00D37C55">
        <w:rPr>
          <w:b/>
          <w:bCs/>
        </w:rPr>
        <w:t>ET</w:t>
      </w:r>
      <w:r>
        <w:t xml:space="preserve"> (T[i].vide=faux) </w:t>
      </w:r>
      <w:r w:rsidRPr="00D37C55">
        <w:rPr>
          <w:b/>
          <w:bCs/>
        </w:rPr>
        <w:t>alors</w:t>
      </w:r>
      <w:r>
        <w:t xml:space="preserve"> </w:t>
      </w:r>
      <w:proofErr w:type="spellStart"/>
      <w:r>
        <w:t>trouv</w:t>
      </w:r>
      <w:proofErr w:type="spellEnd"/>
      <w:r>
        <w:sym w:font="Wingdings" w:char="F0DF"/>
      </w:r>
      <w:r>
        <w:t>vrai</w:t>
      </w:r>
    </w:p>
    <w:p w:rsidR="00C5303B" w:rsidRPr="00D37C55" w:rsidRDefault="00C5303B" w:rsidP="00C5303B">
      <w:pPr>
        <w:pStyle w:val="Algorithme"/>
        <w:numPr>
          <w:ilvl w:val="0"/>
          <w:numId w:val="18"/>
        </w:numPr>
        <w:rPr>
          <w:b/>
          <w:bCs/>
        </w:rPr>
      </w:pPr>
      <w:r w:rsidRPr="00D37C55">
        <w:rPr>
          <w:b/>
          <w:bCs/>
        </w:rPr>
        <w:t>Sinon</w:t>
      </w:r>
    </w:p>
    <w:p w:rsidR="00C5303B" w:rsidRDefault="00C5303B" w:rsidP="00D37C55">
      <w:pPr>
        <w:pStyle w:val="Algorithme"/>
        <w:numPr>
          <w:ilvl w:val="1"/>
          <w:numId w:val="18"/>
        </w:numPr>
      </w:pPr>
      <w:r w:rsidRPr="00D37C55">
        <w:rPr>
          <w:b/>
          <w:bCs/>
        </w:rPr>
        <w:t>TQ</w:t>
      </w:r>
      <w:r>
        <w:t xml:space="preserve"> (T[i</w:t>
      </w:r>
      <w:proofErr w:type="gramStart"/>
      <w:r>
        <w:t>].lien</w:t>
      </w:r>
      <w:proofErr w:type="gramEnd"/>
      <w:r>
        <w:t xml:space="preserve">&lt;&gt;0) </w:t>
      </w:r>
      <w:r w:rsidR="00D37C55" w:rsidRPr="00D37C55">
        <w:rPr>
          <w:b/>
          <w:bCs/>
        </w:rPr>
        <w:t>ET</w:t>
      </w:r>
      <w:r>
        <w:t xml:space="preserve"> (T[i]&lt;&gt;K) </w:t>
      </w:r>
      <w:r w:rsidRPr="00D37C55">
        <w:rPr>
          <w:b/>
          <w:bCs/>
        </w:rPr>
        <w:t>faire</w:t>
      </w:r>
    </w:p>
    <w:p w:rsidR="00C5303B" w:rsidRDefault="00C5303B" w:rsidP="00C5303B">
      <w:pPr>
        <w:pStyle w:val="Algorithme"/>
        <w:numPr>
          <w:ilvl w:val="2"/>
          <w:numId w:val="18"/>
        </w:numPr>
      </w:pPr>
      <w:proofErr w:type="spellStart"/>
      <w:r>
        <w:t>prec</w:t>
      </w:r>
      <w:proofErr w:type="spellEnd"/>
      <w:r>
        <w:sym w:font="Wingdings" w:char="F0DF"/>
      </w:r>
      <w:r>
        <w:t>i</w:t>
      </w:r>
    </w:p>
    <w:p w:rsidR="00C5303B" w:rsidRDefault="00C5303B" w:rsidP="00C5303B">
      <w:pPr>
        <w:pStyle w:val="Algorithme"/>
        <w:numPr>
          <w:ilvl w:val="2"/>
          <w:numId w:val="18"/>
        </w:numPr>
      </w:pPr>
      <w:r>
        <w:t>i</w:t>
      </w:r>
      <w:r>
        <w:sym w:font="Wingdings" w:char="F0DF"/>
      </w:r>
      <w:r>
        <w:t>T[i].lien</w:t>
      </w:r>
    </w:p>
    <w:p w:rsidR="00C5303B" w:rsidRPr="00D37C55" w:rsidRDefault="00C5303B" w:rsidP="00C5303B">
      <w:pPr>
        <w:pStyle w:val="Algorithme"/>
        <w:numPr>
          <w:ilvl w:val="1"/>
          <w:numId w:val="18"/>
        </w:numPr>
        <w:rPr>
          <w:b/>
          <w:bCs/>
        </w:rPr>
      </w:pPr>
      <w:r w:rsidRPr="00D37C55">
        <w:rPr>
          <w:b/>
          <w:bCs/>
        </w:rPr>
        <w:t>FTQ</w:t>
      </w:r>
    </w:p>
    <w:p w:rsidR="00C5303B" w:rsidRDefault="00C5303B" w:rsidP="00C5303B">
      <w:pPr>
        <w:pStyle w:val="Algorithme"/>
        <w:numPr>
          <w:ilvl w:val="1"/>
          <w:numId w:val="18"/>
        </w:numPr>
      </w:pPr>
      <w:r w:rsidRPr="00D37C55">
        <w:rPr>
          <w:b/>
          <w:bCs/>
        </w:rPr>
        <w:t>Si</w:t>
      </w:r>
      <w:r>
        <w:t xml:space="preserve"> (T[i].clé=k) </w:t>
      </w:r>
      <w:r w:rsidRPr="00D37C55">
        <w:rPr>
          <w:b/>
          <w:bCs/>
        </w:rPr>
        <w:t>alors</w:t>
      </w:r>
      <w:r>
        <w:t xml:space="preserve"> </w:t>
      </w:r>
      <w:proofErr w:type="spellStart"/>
      <w:r>
        <w:t>trouv</w:t>
      </w:r>
      <w:proofErr w:type="spellEnd"/>
      <w:r>
        <w:sym w:font="Wingdings" w:char="F0DF"/>
      </w:r>
      <w:r>
        <w:t xml:space="preserve">vrai </w:t>
      </w:r>
    </w:p>
    <w:p w:rsidR="00C5303B" w:rsidRPr="00C5303B" w:rsidRDefault="00C5303B" w:rsidP="00C5303B">
      <w:pPr>
        <w:pStyle w:val="Algorithme"/>
        <w:numPr>
          <w:ilvl w:val="0"/>
          <w:numId w:val="18"/>
        </w:numPr>
        <w:rPr>
          <w:b/>
          <w:bCs/>
        </w:rPr>
      </w:pPr>
      <w:r w:rsidRPr="00C5303B">
        <w:rPr>
          <w:b/>
          <w:bCs/>
        </w:rPr>
        <w:t>FSI</w:t>
      </w:r>
    </w:p>
    <w:p w:rsidR="00C5303B" w:rsidRPr="00C5303B" w:rsidRDefault="00C5303B" w:rsidP="00C5303B">
      <w:pPr>
        <w:pStyle w:val="Algorithme"/>
        <w:rPr>
          <w:b/>
          <w:bCs/>
        </w:rPr>
      </w:pPr>
      <w:r w:rsidRPr="00C5303B">
        <w:rPr>
          <w:b/>
          <w:bCs/>
        </w:rPr>
        <w:t>Fin.</w:t>
      </w:r>
    </w:p>
    <w:p w:rsidR="00C5303B" w:rsidRDefault="003758CD" w:rsidP="003758CD">
      <w:pPr>
        <w:pStyle w:val="Titre1"/>
      </w:pPr>
      <w:r>
        <w:t>Recherche CI :</w:t>
      </w:r>
    </w:p>
    <w:p w:rsidR="003758CD" w:rsidRDefault="003758CD" w:rsidP="003758CD">
      <w:pPr>
        <w:pStyle w:val="Algorithme"/>
      </w:pPr>
      <w:r w:rsidRPr="003758CD">
        <w:rPr>
          <w:b/>
          <w:bCs/>
        </w:rPr>
        <w:t>Procédure</w:t>
      </w:r>
      <w:r>
        <w:t xml:space="preserve"> </w:t>
      </w:r>
      <w:proofErr w:type="spellStart"/>
      <w:r>
        <w:t>recherche_CI</w:t>
      </w:r>
      <w:proofErr w:type="spellEnd"/>
      <w:r>
        <w:t xml:space="preserve"> (k</w:t>
      </w:r>
      <w:proofErr w:type="gramStart"/>
      <w:r>
        <w:t> :</w:t>
      </w:r>
      <w:proofErr w:type="spellStart"/>
      <w:r>
        <w:t>typeqlq</w:t>
      </w:r>
      <w:proofErr w:type="spellEnd"/>
      <w:proofErr w:type="gramEnd"/>
      <w:r>
        <w:t xml:space="preserve">, T :tab, var </w:t>
      </w:r>
      <w:proofErr w:type="spellStart"/>
      <w:r>
        <w:t>trouv</w:t>
      </w:r>
      <w:proofErr w:type="spellEnd"/>
      <w:r>
        <w:t> : booléen, var i : entier, var j : entier)</w:t>
      </w:r>
    </w:p>
    <w:p w:rsidR="003758CD" w:rsidRDefault="003758CD" w:rsidP="003758CD">
      <w:pPr>
        <w:pStyle w:val="Algorithme"/>
      </w:pPr>
      <w:r w:rsidRPr="003758CD">
        <w:rPr>
          <w:b/>
          <w:bCs/>
        </w:rPr>
        <w:t>Var</w:t>
      </w:r>
      <w:r>
        <w:t xml:space="preserve"> </w:t>
      </w:r>
      <w:proofErr w:type="spellStart"/>
      <w:r>
        <w:t>prec</w:t>
      </w:r>
      <w:proofErr w:type="spellEnd"/>
      <w:r>
        <w:t> : entier</w:t>
      </w:r>
    </w:p>
    <w:p w:rsidR="003758CD" w:rsidRPr="003758CD" w:rsidRDefault="003758CD" w:rsidP="003758CD">
      <w:pPr>
        <w:pStyle w:val="Algorithme"/>
        <w:rPr>
          <w:b/>
          <w:bCs/>
        </w:rPr>
      </w:pPr>
      <w:r w:rsidRPr="003758CD">
        <w:rPr>
          <w:b/>
          <w:bCs/>
        </w:rPr>
        <w:t>Début</w:t>
      </w:r>
    </w:p>
    <w:p w:rsidR="003758CD" w:rsidRDefault="003758CD" w:rsidP="003758CD">
      <w:pPr>
        <w:pStyle w:val="Algorithme"/>
        <w:numPr>
          <w:ilvl w:val="0"/>
          <w:numId w:val="19"/>
        </w:numPr>
      </w:pPr>
      <w:proofErr w:type="spellStart"/>
      <w:r>
        <w:t>Trouv</w:t>
      </w:r>
      <w:proofErr w:type="spellEnd"/>
      <w:r>
        <w:sym w:font="Wingdings" w:char="F0DF"/>
      </w:r>
      <w:r>
        <w:t>faux</w:t>
      </w:r>
    </w:p>
    <w:p w:rsidR="003758CD" w:rsidRDefault="003758CD" w:rsidP="003758CD">
      <w:pPr>
        <w:pStyle w:val="Algorithme"/>
        <w:numPr>
          <w:ilvl w:val="0"/>
          <w:numId w:val="19"/>
        </w:numPr>
      </w:pPr>
      <w:r>
        <w:t>i</w:t>
      </w:r>
      <w:r>
        <w:sym w:font="Wingdings" w:char="F0DF"/>
      </w:r>
      <w:r>
        <w:t>h(k)</w:t>
      </w:r>
    </w:p>
    <w:p w:rsidR="003758CD" w:rsidRDefault="00754069" w:rsidP="003758CD">
      <w:pPr>
        <w:pStyle w:val="Algorithme"/>
        <w:numPr>
          <w:ilvl w:val="0"/>
          <w:numId w:val="19"/>
        </w:numPr>
      </w:pPr>
      <w:r>
        <w:t>j</w:t>
      </w:r>
      <w:r w:rsidR="003758CD">
        <w:sym w:font="Wingdings" w:char="F0DF"/>
      </w:r>
      <w:r>
        <w:t>-1</w:t>
      </w:r>
    </w:p>
    <w:p w:rsidR="003758CD" w:rsidRDefault="003758CD" w:rsidP="003758CD">
      <w:pPr>
        <w:pStyle w:val="Algorithme"/>
        <w:numPr>
          <w:ilvl w:val="0"/>
          <w:numId w:val="19"/>
        </w:numPr>
      </w:pPr>
      <w:r w:rsidRPr="003758CD">
        <w:rPr>
          <w:b/>
          <w:bCs/>
        </w:rPr>
        <w:t>Si</w:t>
      </w:r>
      <w:r>
        <w:t xml:space="preserve"> (T[i].vide) </w:t>
      </w:r>
      <w:r w:rsidRPr="003758CD">
        <w:rPr>
          <w:b/>
          <w:bCs/>
        </w:rPr>
        <w:t>alors</w:t>
      </w:r>
      <w:r>
        <w:t xml:space="preserve"> </w:t>
      </w:r>
      <w:proofErr w:type="spellStart"/>
      <w:r>
        <w:t>trouv</w:t>
      </w:r>
      <w:proofErr w:type="spellEnd"/>
      <w:r>
        <w:sym w:font="Wingdings" w:char="F0DF"/>
      </w:r>
      <w:r>
        <w:t>faux</w:t>
      </w:r>
    </w:p>
    <w:p w:rsidR="003758CD" w:rsidRDefault="003758CD" w:rsidP="0015454E">
      <w:pPr>
        <w:pStyle w:val="Algorithme"/>
        <w:numPr>
          <w:ilvl w:val="0"/>
          <w:numId w:val="19"/>
        </w:numPr>
      </w:pPr>
      <w:r w:rsidRPr="003758CD">
        <w:rPr>
          <w:b/>
          <w:bCs/>
        </w:rPr>
        <w:t>Si</w:t>
      </w:r>
      <w:r>
        <w:t xml:space="preserve"> (k=T[i].clé) </w:t>
      </w:r>
      <w:r w:rsidRPr="003758CD">
        <w:rPr>
          <w:b/>
          <w:bCs/>
        </w:rPr>
        <w:t>ET</w:t>
      </w:r>
      <w:r w:rsidR="0015454E">
        <w:t xml:space="preserve"> (&gt;</w:t>
      </w:r>
      <w:r>
        <w:t xml:space="preserve">T[i].vide) </w:t>
      </w:r>
      <w:r w:rsidRPr="003758CD">
        <w:rPr>
          <w:b/>
          <w:bCs/>
        </w:rPr>
        <w:t>alors</w:t>
      </w:r>
      <w:r>
        <w:t xml:space="preserve"> </w:t>
      </w:r>
      <w:proofErr w:type="spellStart"/>
      <w:r>
        <w:t>trouv</w:t>
      </w:r>
      <w:proofErr w:type="spellEnd"/>
      <w:r>
        <w:sym w:font="Wingdings" w:char="F0DF"/>
      </w:r>
      <w:r w:rsidR="00754069">
        <w:t>vrai</w:t>
      </w:r>
    </w:p>
    <w:p w:rsidR="003758CD" w:rsidRDefault="003758CD" w:rsidP="003758CD">
      <w:pPr>
        <w:pStyle w:val="Algorithme"/>
        <w:numPr>
          <w:ilvl w:val="0"/>
          <w:numId w:val="19"/>
        </w:numPr>
      </w:pPr>
      <w:r w:rsidRPr="003758CD">
        <w:rPr>
          <w:b/>
          <w:bCs/>
        </w:rPr>
        <w:t>Sinon</w:t>
      </w:r>
      <w:r>
        <w:t xml:space="preserve"> </w:t>
      </w:r>
      <w:r w:rsidRPr="003758CD">
        <w:rPr>
          <w:color w:val="808080" w:themeColor="background1" w:themeShade="80"/>
        </w:rPr>
        <w:t>// chercher dans la liste des synonymes</w:t>
      </w:r>
    </w:p>
    <w:p w:rsidR="003758CD" w:rsidRDefault="003758CD" w:rsidP="003758CD">
      <w:pPr>
        <w:pStyle w:val="Algorithme"/>
        <w:numPr>
          <w:ilvl w:val="1"/>
          <w:numId w:val="19"/>
        </w:numPr>
      </w:pPr>
      <w:r w:rsidRPr="003758CD">
        <w:rPr>
          <w:b/>
          <w:bCs/>
        </w:rPr>
        <w:t>TQ</w:t>
      </w:r>
      <w:r>
        <w:t xml:space="preserve"> (T[i</w:t>
      </w:r>
      <w:proofErr w:type="gramStart"/>
      <w:r>
        <w:t>].lien</w:t>
      </w:r>
      <w:proofErr w:type="gramEnd"/>
      <w:r>
        <w:t xml:space="preserve">&lt;&gt;0) </w:t>
      </w:r>
      <w:r w:rsidRPr="003758CD">
        <w:rPr>
          <w:b/>
          <w:bCs/>
        </w:rPr>
        <w:t xml:space="preserve">ET </w:t>
      </w:r>
      <w:r>
        <w:t xml:space="preserve">(T[i].clé&lt;&gt;k) </w:t>
      </w:r>
      <w:r w:rsidRPr="003758CD">
        <w:rPr>
          <w:b/>
          <w:bCs/>
        </w:rPr>
        <w:t>faire</w:t>
      </w:r>
    </w:p>
    <w:p w:rsidR="003758CD" w:rsidRDefault="003758CD" w:rsidP="003758CD">
      <w:pPr>
        <w:pStyle w:val="Algorithme"/>
        <w:numPr>
          <w:ilvl w:val="2"/>
          <w:numId w:val="19"/>
        </w:numPr>
      </w:pPr>
      <w:r>
        <w:t>j</w:t>
      </w:r>
      <w:r>
        <w:sym w:font="Wingdings" w:char="F0DF"/>
      </w:r>
      <w:r>
        <w:t>i</w:t>
      </w:r>
    </w:p>
    <w:p w:rsidR="003758CD" w:rsidRDefault="003758CD" w:rsidP="003758CD">
      <w:pPr>
        <w:pStyle w:val="Algorithme"/>
        <w:numPr>
          <w:ilvl w:val="2"/>
          <w:numId w:val="19"/>
        </w:numPr>
      </w:pPr>
      <w:r>
        <w:t>i</w:t>
      </w:r>
      <w:r>
        <w:sym w:font="Wingdings" w:char="F0DF"/>
      </w:r>
      <w:r>
        <w:t>T[i].lien</w:t>
      </w:r>
    </w:p>
    <w:p w:rsidR="003758CD" w:rsidRPr="003758CD" w:rsidRDefault="003758CD" w:rsidP="003758CD">
      <w:pPr>
        <w:pStyle w:val="Algorithme"/>
        <w:numPr>
          <w:ilvl w:val="1"/>
          <w:numId w:val="19"/>
        </w:numPr>
        <w:rPr>
          <w:b/>
          <w:bCs/>
        </w:rPr>
      </w:pPr>
      <w:r w:rsidRPr="003758CD">
        <w:rPr>
          <w:b/>
          <w:bCs/>
        </w:rPr>
        <w:t>FTQ</w:t>
      </w:r>
    </w:p>
    <w:p w:rsidR="003758CD" w:rsidRDefault="003758CD" w:rsidP="003758CD">
      <w:pPr>
        <w:pStyle w:val="Algorithme"/>
        <w:numPr>
          <w:ilvl w:val="1"/>
          <w:numId w:val="19"/>
        </w:numPr>
      </w:pPr>
      <w:r w:rsidRPr="003758CD">
        <w:rPr>
          <w:b/>
          <w:bCs/>
        </w:rPr>
        <w:t xml:space="preserve">Si </w:t>
      </w:r>
      <w:r>
        <w:t xml:space="preserve">(T(i].clé=k) </w:t>
      </w:r>
      <w:r w:rsidRPr="003758CD">
        <w:rPr>
          <w:b/>
          <w:bCs/>
        </w:rPr>
        <w:t>alors</w:t>
      </w:r>
      <w:r>
        <w:t xml:space="preserve"> </w:t>
      </w:r>
      <w:proofErr w:type="spellStart"/>
      <w:r>
        <w:t>trouv</w:t>
      </w:r>
      <w:proofErr w:type="spellEnd"/>
      <w:r>
        <w:sym w:font="Wingdings" w:char="F0DF"/>
      </w:r>
      <w:r>
        <w:t>vrai</w:t>
      </w:r>
    </w:p>
    <w:p w:rsidR="003758CD" w:rsidRPr="003758CD" w:rsidRDefault="003758CD" w:rsidP="003758CD">
      <w:pPr>
        <w:pStyle w:val="Algorithme"/>
        <w:numPr>
          <w:ilvl w:val="0"/>
          <w:numId w:val="19"/>
        </w:numPr>
        <w:rPr>
          <w:b/>
          <w:bCs/>
        </w:rPr>
      </w:pPr>
      <w:r w:rsidRPr="003758CD">
        <w:rPr>
          <w:b/>
          <w:bCs/>
        </w:rPr>
        <w:lastRenderedPageBreak/>
        <w:t>FSI</w:t>
      </w:r>
    </w:p>
    <w:p w:rsidR="003758CD" w:rsidRDefault="003758CD" w:rsidP="003758CD">
      <w:pPr>
        <w:pStyle w:val="Algorithme"/>
        <w:rPr>
          <w:b/>
          <w:bCs/>
        </w:rPr>
      </w:pPr>
      <w:r w:rsidRPr="003758CD">
        <w:rPr>
          <w:b/>
          <w:bCs/>
        </w:rPr>
        <w:t>Fin.</w:t>
      </w:r>
    </w:p>
    <w:p w:rsidR="003758CD" w:rsidRDefault="002A3EE8" w:rsidP="002A3EE8">
      <w:pPr>
        <w:pStyle w:val="Titre1"/>
      </w:pPr>
      <w:r>
        <w:t>Insertion CI :</w:t>
      </w:r>
    </w:p>
    <w:p w:rsidR="002A3EE8" w:rsidRDefault="002A3EE8" w:rsidP="002A3EE8">
      <w:pPr>
        <w:pStyle w:val="Algorithme"/>
      </w:pPr>
      <w:r w:rsidRPr="00EC5468">
        <w:rPr>
          <w:b/>
          <w:bCs/>
        </w:rPr>
        <w:t>Procédure</w:t>
      </w:r>
      <w:r>
        <w:t xml:space="preserve"> </w:t>
      </w:r>
      <w:proofErr w:type="spellStart"/>
      <w:r>
        <w:t>Insertion_CI</w:t>
      </w:r>
      <w:proofErr w:type="spellEnd"/>
      <w:r>
        <w:t xml:space="preserve"> (K</w:t>
      </w:r>
      <w:proofErr w:type="gramStart"/>
      <w:r>
        <w:t> :</w:t>
      </w:r>
      <w:proofErr w:type="spellStart"/>
      <w:r>
        <w:t>Typeqlq</w:t>
      </w:r>
      <w:proofErr w:type="spellEnd"/>
      <w:proofErr w:type="gramEnd"/>
      <w:r>
        <w:t>, T : tab)</w:t>
      </w:r>
    </w:p>
    <w:p w:rsidR="002A3EE8" w:rsidRPr="00EC5468" w:rsidRDefault="002A3EE8" w:rsidP="002A3EE8">
      <w:pPr>
        <w:pStyle w:val="Algorithme"/>
        <w:rPr>
          <w:b/>
          <w:bCs/>
        </w:rPr>
      </w:pPr>
      <w:r w:rsidRPr="00EC5468">
        <w:rPr>
          <w:b/>
          <w:bCs/>
        </w:rPr>
        <w:t>Début</w:t>
      </w:r>
    </w:p>
    <w:p w:rsidR="002A3EE8" w:rsidRDefault="002A3EE8" w:rsidP="002A3EE8">
      <w:pPr>
        <w:pStyle w:val="Algorithme"/>
        <w:numPr>
          <w:ilvl w:val="0"/>
          <w:numId w:val="20"/>
        </w:numPr>
      </w:pPr>
      <w:proofErr w:type="spellStart"/>
      <w:r>
        <w:t>Recherche_CI</w:t>
      </w:r>
      <w:proofErr w:type="spellEnd"/>
      <w:r>
        <w:t xml:space="preserve"> (</w:t>
      </w:r>
      <w:proofErr w:type="spellStart"/>
      <w:proofErr w:type="gramStart"/>
      <w:r>
        <w:t>K,T</w:t>
      </w:r>
      <w:proofErr w:type="gramEnd"/>
      <w:r>
        <w:t>,Trouv,i,j</w:t>
      </w:r>
      <w:proofErr w:type="spellEnd"/>
      <w:r>
        <w:t>)</w:t>
      </w:r>
    </w:p>
    <w:p w:rsidR="002A3EE8" w:rsidRDefault="002A3EE8" w:rsidP="002A3EE8">
      <w:pPr>
        <w:pStyle w:val="Algorithme"/>
        <w:numPr>
          <w:ilvl w:val="0"/>
          <w:numId w:val="20"/>
        </w:numPr>
      </w:pPr>
      <w:r w:rsidRPr="00EC5468">
        <w:rPr>
          <w:b/>
          <w:bCs/>
        </w:rPr>
        <w:t xml:space="preserve">Si </w:t>
      </w:r>
      <w:r>
        <w:t>(</w:t>
      </w:r>
      <w:proofErr w:type="spellStart"/>
      <w:r>
        <w:t>Trouv</w:t>
      </w:r>
      <w:proofErr w:type="spellEnd"/>
      <w:r>
        <w:t xml:space="preserve">=vrai) alors </w:t>
      </w:r>
    </w:p>
    <w:p w:rsidR="002A3EE8" w:rsidRDefault="002A3EE8" w:rsidP="002A3EE8">
      <w:pPr>
        <w:pStyle w:val="Algorithme"/>
        <w:numPr>
          <w:ilvl w:val="1"/>
          <w:numId w:val="20"/>
        </w:numPr>
      </w:pPr>
      <w:r>
        <w:t>Ecrire (‘Valeur déjà existante’)</w:t>
      </w:r>
    </w:p>
    <w:p w:rsidR="002A3EE8" w:rsidRPr="00EC5468" w:rsidRDefault="002A3EE8" w:rsidP="002A3EE8">
      <w:pPr>
        <w:pStyle w:val="Algorithme"/>
        <w:numPr>
          <w:ilvl w:val="0"/>
          <w:numId w:val="20"/>
        </w:numPr>
        <w:rPr>
          <w:color w:val="808080" w:themeColor="background1" w:themeShade="80"/>
        </w:rPr>
      </w:pPr>
      <w:r w:rsidRPr="00EC5468">
        <w:rPr>
          <w:b/>
          <w:bCs/>
        </w:rPr>
        <w:t>Sinon</w:t>
      </w:r>
      <w:r>
        <w:t xml:space="preserve"> </w:t>
      </w:r>
      <w:r w:rsidRPr="00EC5468">
        <w:rPr>
          <w:color w:val="808080" w:themeColor="background1" w:themeShade="80"/>
        </w:rPr>
        <w:t>//Chercher un position vide à partir de R-1</w:t>
      </w:r>
    </w:p>
    <w:p w:rsidR="002A3EE8" w:rsidRPr="00EC5468" w:rsidRDefault="002A3EE8" w:rsidP="002A3EE8">
      <w:pPr>
        <w:pStyle w:val="Algorithme"/>
        <w:numPr>
          <w:ilvl w:val="0"/>
          <w:numId w:val="20"/>
        </w:numPr>
        <w:rPr>
          <w:color w:val="808080" w:themeColor="background1" w:themeShade="80"/>
        </w:rPr>
      </w:pPr>
      <w:r w:rsidRPr="00EC5468">
        <w:rPr>
          <w:color w:val="808080" w:themeColor="background1" w:themeShade="80"/>
        </w:rPr>
        <w:t xml:space="preserve">           //Après avoir vérifié si i&lt;&gt;h(K)</w:t>
      </w:r>
    </w:p>
    <w:p w:rsidR="002A3EE8" w:rsidRDefault="002A3EE8" w:rsidP="002A3EE8">
      <w:pPr>
        <w:pStyle w:val="Algorithme"/>
        <w:numPr>
          <w:ilvl w:val="1"/>
          <w:numId w:val="20"/>
        </w:numPr>
      </w:pPr>
      <w:r w:rsidRPr="00EC5468">
        <w:rPr>
          <w:b/>
          <w:bCs/>
        </w:rPr>
        <w:t>Si</w:t>
      </w:r>
      <w:r>
        <w:t xml:space="preserve"> (h(K)=i) </w:t>
      </w:r>
      <w:r w:rsidRPr="00EC5468">
        <w:rPr>
          <w:b/>
          <w:bCs/>
        </w:rPr>
        <w:t>alors</w:t>
      </w:r>
    </w:p>
    <w:p w:rsidR="002A3EE8" w:rsidRDefault="002A3EE8" w:rsidP="002A3EE8">
      <w:pPr>
        <w:pStyle w:val="Algorithme"/>
        <w:numPr>
          <w:ilvl w:val="2"/>
          <w:numId w:val="20"/>
        </w:numPr>
      </w:pPr>
      <w:r>
        <w:t>T[i].clé</w:t>
      </w:r>
      <w:r>
        <w:sym w:font="Wingdings" w:char="F0DF"/>
      </w:r>
      <w:r>
        <w:t>k</w:t>
      </w:r>
    </w:p>
    <w:p w:rsidR="002A3EE8" w:rsidRDefault="002A3EE8" w:rsidP="002A3EE8">
      <w:pPr>
        <w:pStyle w:val="Algorithme"/>
        <w:numPr>
          <w:ilvl w:val="2"/>
          <w:numId w:val="20"/>
        </w:numPr>
      </w:pPr>
      <w:r>
        <w:t>T[i].lien</w:t>
      </w:r>
      <w:r>
        <w:sym w:font="Wingdings" w:char="F0DF"/>
      </w:r>
      <w:r>
        <w:t>-1</w:t>
      </w:r>
    </w:p>
    <w:p w:rsidR="002A3EE8" w:rsidRDefault="002A3EE8" w:rsidP="002A3EE8">
      <w:pPr>
        <w:pStyle w:val="Algorithme"/>
        <w:numPr>
          <w:ilvl w:val="2"/>
          <w:numId w:val="20"/>
        </w:numPr>
      </w:pPr>
      <w:r>
        <w:t>T[i].vide</w:t>
      </w:r>
      <w:r>
        <w:sym w:font="Wingdings" w:char="F0DF"/>
      </w:r>
      <w:r>
        <w:t>faux</w:t>
      </w:r>
    </w:p>
    <w:p w:rsidR="002A3EE8" w:rsidRPr="00EC5468" w:rsidRDefault="002A3EE8" w:rsidP="002A3EE8">
      <w:pPr>
        <w:pStyle w:val="Algorithme"/>
        <w:numPr>
          <w:ilvl w:val="1"/>
          <w:numId w:val="20"/>
        </w:numPr>
        <w:rPr>
          <w:b/>
          <w:bCs/>
        </w:rPr>
      </w:pPr>
      <w:r w:rsidRPr="00EC5468">
        <w:rPr>
          <w:b/>
          <w:bCs/>
        </w:rPr>
        <w:t>Sinon</w:t>
      </w:r>
    </w:p>
    <w:p w:rsidR="002A3EE8" w:rsidRDefault="002A3EE8" w:rsidP="002A3EE8">
      <w:pPr>
        <w:pStyle w:val="Algorithme"/>
        <w:numPr>
          <w:ilvl w:val="2"/>
          <w:numId w:val="20"/>
        </w:numPr>
      </w:pPr>
      <w:r>
        <w:t>R</w:t>
      </w:r>
      <w:r>
        <w:sym w:font="Wingdings" w:char="F0DF"/>
      </w:r>
      <w:r>
        <w:t>R-1</w:t>
      </w:r>
    </w:p>
    <w:p w:rsidR="002A3EE8" w:rsidRDefault="002A3EE8" w:rsidP="002A3EE8">
      <w:pPr>
        <w:pStyle w:val="Algorithme"/>
        <w:numPr>
          <w:ilvl w:val="2"/>
          <w:numId w:val="20"/>
        </w:numPr>
      </w:pPr>
      <w:r w:rsidRPr="00EC5468">
        <w:rPr>
          <w:b/>
          <w:bCs/>
        </w:rPr>
        <w:t xml:space="preserve">TQ </w:t>
      </w:r>
      <w:r>
        <w:t>(T[R</w:t>
      </w:r>
      <w:proofErr w:type="gramStart"/>
      <w:r>
        <w:t>].vide</w:t>
      </w:r>
      <w:proofErr w:type="gramEnd"/>
      <w:r>
        <w:t xml:space="preserve">=faux) </w:t>
      </w:r>
      <w:r w:rsidRPr="00EC5468">
        <w:rPr>
          <w:b/>
          <w:bCs/>
        </w:rPr>
        <w:t>ET</w:t>
      </w:r>
      <w:r>
        <w:t xml:space="preserve"> (R&lt;&gt;0) </w:t>
      </w:r>
      <w:r w:rsidRPr="00EC5468">
        <w:rPr>
          <w:b/>
          <w:bCs/>
        </w:rPr>
        <w:t>Faire</w:t>
      </w:r>
    </w:p>
    <w:p w:rsidR="002A3EE8" w:rsidRDefault="002A3EE8" w:rsidP="002A3EE8">
      <w:pPr>
        <w:pStyle w:val="Algorithme"/>
        <w:numPr>
          <w:ilvl w:val="3"/>
          <w:numId w:val="20"/>
        </w:numPr>
      </w:pPr>
      <w:r>
        <w:t>R</w:t>
      </w:r>
      <w:r>
        <w:sym w:font="Wingdings" w:char="F0DF"/>
      </w:r>
      <w:r>
        <w:t>R-1</w:t>
      </w:r>
    </w:p>
    <w:p w:rsidR="002A3EE8" w:rsidRPr="00EC5468" w:rsidRDefault="002A3EE8" w:rsidP="002A3EE8">
      <w:pPr>
        <w:pStyle w:val="Algorithme"/>
        <w:numPr>
          <w:ilvl w:val="2"/>
          <w:numId w:val="20"/>
        </w:numPr>
        <w:rPr>
          <w:b/>
          <w:bCs/>
        </w:rPr>
      </w:pPr>
      <w:r w:rsidRPr="00EC5468">
        <w:rPr>
          <w:b/>
          <w:bCs/>
        </w:rPr>
        <w:t>FTQ</w:t>
      </w:r>
    </w:p>
    <w:p w:rsidR="002A3EE8" w:rsidRDefault="002A3EE8" w:rsidP="002A3EE8">
      <w:pPr>
        <w:pStyle w:val="Algorithme"/>
        <w:numPr>
          <w:ilvl w:val="2"/>
          <w:numId w:val="20"/>
        </w:numPr>
      </w:pPr>
      <w:r w:rsidRPr="00EC5468">
        <w:rPr>
          <w:b/>
          <w:bCs/>
        </w:rPr>
        <w:t>Si</w:t>
      </w:r>
      <w:r>
        <w:t xml:space="preserve"> (R=0) </w:t>
      </w:r>
      <w:r w:rsidRPr="00EC5468">
        <w:rPr>
          <w:b/>
          <w:bCs/>
        </w:rPr>
        <w:t>alors</w:t>
      </w:r>
      <w:r>
        <w:t xml:space="preserve"> écrire (‘Impossible d’insérer débordement’)</w:t>
      </w:r>
    </w:p>
    <w:p w:rsidR="002A3EE8" w:rsidRPr="00EC5468" w:rsidRDefault="002A3EE8" w:rsidP="002A3EE8">
      <w:pPr>
        <w:pStyle w:val="Algorithme"/>
        <w:numPr>
          <w:ilvl w:val="2"/>
          <w:numId w:val="20"/>
        </w:numPr>
        <w:rPr>
          <w:color w:val="808080" w:themeColor="background1" w:themeShade="80"/>
        </w:rPr>
      </w:pPr>
      <w:r w:rsidRPr="00EC5468">
        <w:rPr>
          <w:b/>
          <w:bCs/>
        </w:rPr>
        <w:t>Sinon</w:t>
      </w:r>
      <w:r>
        <w:t xml:space="preserve"> </w:t>
      </w:r>
      <w:r w:rsidRPr="00EC5468">
        <w:rPr>
          <w:color w:val="808080" w:themeColor="background1" w:themeShade="80"/>
        </w:rPr>
        <w:t>//Insérer à partir de R</w:t>
      </w:r>
    </w:p>
    <w:p w:rsidR="002A3EE8" w:rsidRDefault="002A3EE8" w:rsidP="002A3EE8">
      <w:pPr>
        <w:pStyle w:val="Algorithme"/>
        <w:numPr>
          <w:ilvl w:val="3"/>
          <w:numId w:val="20"/>
        </w:numPr>
      </w:pPr>
      <w:r>
        <w:t>T[R].clé</w:t>
      </w:r>
      <w:r>
        <w:sym w:font="Wingdings" w:char="F0DF"/>
      </w:r>
      <w:r>
        <w:t>K</w:t>
      </w:r>
    </w:p>
    <w:p w:rsidR="002A3EE8" w:rsidRDefault="002A3EE8" w:rsidP="002A3EE8">
      <w:pPr>
        <w:pStyle w:val="Algorithme"/>
        <w:numPr>
          <w:ilvl w:val="3"/>
          <w:numId w:val="20"/>
        </w:numPr>
      </w:pPr>
      <w:r>
        <w:t>T[R].lien</w:t>
      </w:r>
      <w:r>
        <w:sym w:font="Wingdings" w:char="F0DF"/>
      </w:r>
      <w:r>
        <w:t>-1</w:t>
      </w:r>
    </w:p>
    <w:p w:rsidR="002A3EE8" w:rsidRDefault="002A3EE8" w:rsidP="002A3EE8">
      <w:pPr>
        <w:pStyle w:val="Algorithme"/>
        <w:numPr>
          <w:ilvl w:val="3"/>
          <w:numId w:val="20"/>
        </w:numPr>
      </w:pPr>
      <w:r>
        <w:t>T[i].lien</w:t>
      </w:r>
      <w:r>
        <w:sym w:font="Wingdings" w:char="F0DF"/>
      </w:r>
      <w:r>
        <w:t>R</w:t>
      </w:r>
    </w:p>
    <w:p w:rsidR="002A3EE8" w:rsidRDefault="002A3EE8" w:rsidP="002A3EE8">
      <w:pPr>
        <w:pStyle w:val="Algorithme"/>
        <w:numPr>
          <w:ilvl w:val="3"/>
          <w:numId w:val="20"/>
        </w:numPr>
      </w:pPr>
      <w:r>
        <w:t>T[R].vide</w:t>
      </w:r>
      <w:r>
        <w:sym w:font="Wingdings" w:char="F0DF"/>
      </w:r>
      <w:r>
        <w:t>faux</w:t>
      </w:r>
    </w:p>
    <w:p w:rsidR="002A3EE8" w:rsidRPr="002A3EE8" w:rsidRDefault="002A3EE8" w:rsidP="002A3EE8">
      <w:pPr>
        <w:pStyle w:val="Algorithme"/>
        <w:numPr>
          <w:ilvl w:val="3"/>
          <w:numId w:val="20"/>
        </w:numPr>
        <w:rPr>
          <w:color w:val="808080" w:themeColor="background1" w:themeShade="80"/>
        </w:rPr>
      </w:pPr>
      <w:r w:rsidRPr="002A3EE8">
        <w:rPr>
          <w:color w:val="808080" w:themeColor="background1" w:themeShade="80"/>
        </w:rPr>
        <w:lastRenderedPageBreak/>
        <w:t>//R pointe la dernière case occupée</w:t>
      </w:r>
    </w:p>
    <w:p w:rsidR="002A3EE8" w:rsidRPr="002A3EE8" w:rsidRDefault="002A3EE8" w:rsidP="002A3EE8">
      <w:pPr>
        <w:pStyle w:val="Algorithme"/>
        <w:numPr>
          <w:ilvl w:val="2"/>
          <w:numId w:val="20"/>
        </w:numPr>
        <w:rPr>
          <w:b/>
          <w:bCs/>
        </w:rPr>
      </w:pPr>
      <w:r w:rsidRPr="002A3EE8">
        <w:rPr>
          <w:b/>
          <w:bCs/>
        </w:rPr>
        <w:t>FSI</w:t>
      </w:r>
    </w:p>
    <w:p w:rsidR="002A3EE8" w:rsidRPr="002A3EE8" w:rsidRDefault="002A3EE8" w:rsidP="002A3EE8">
      <w:pPr>
        <w:pStyle w:val="Algorithme"/>
        <w:numPr>
          <w:ilvl w:val="1"/>
          <w:numId w:val="20"/>
        </w:numPr>
        <w:rPr>
          <w:b/>
          <w:bCs/>
        </w:rPr>
      </w:pPr>
      <w:r w:rsidRPr="002A3EE8">
        <w:rPr>
          <w:b/>
          <w:bCs/>
        </w:rPr>
        <w:t>FSI</w:t>
      </w:r>
    </w:p>
    <w:p w:rsidR="002A3EE8" w:rsidRPr="002A3EE8" w:rsidRDefault="002A3EE8" w:rsidP="002A3EE8">
      <w:pPr>
        <w:pStyle w:val="Algorithme"/>
        <w:numPr>
          <w:ilvl w:val="0"/>
          <w:numId w:val="20"/>
        </w:numPr>
        <w:rPr>
          <w:b/>
          <w:bCs/>
        </w:rPr>
      </w:pPr>
      <w:r w:rsidRPr="002A3EE8">
        <w:rPr>
          <w:b/>
          <w:bCs/>
        </w:rPr>
        <w:t>FSI</w:t>
      </w:r>
    </w:p>
    <w:p w:rsidR="002A3EE8" w:rsidRPr="002A3EE8" w:rsidRDefault="002A3EE8" w:rsidP="002A3EE8">
      <w:pPr>
        <w:pStyle w:val="Algorithme"/>
        <w:rPr>
          <w:b/>
          <w:bCs/>
        </w:rPr>
      </w:pPr>
      <w:r w:rsidRPr="002A3EE8">
        <w:rPr>
          <w:b/>
          <w:bCs/>
        </w:rPr>
        <w:t>Fin.</w:t>
      </w:r>
    </w:p>
    <w:p w:rsidR="003758CD" w:rsidRDefault="00776CA0" w:rsidP="007055F4">
      <w:pPr>
        <w:pStyle w:val="Titre1"/>
      </w:pPr>
      <w:r>
        <w:t xml:space="preserve">Suppression : </w:t>
      </w:r>
    </w:p>
    <w:p w:rsidR="007F14E7" w:rsidRDefault="007F14E7" w:rsidP="007F14E7">
      <w:pPr>
        <w:pStyle w:val="Algorithme"/>
      </w:pPr>
      <w:r w:rsidRPr="007F14E7">
        <w:rPr>
          <w:b/>
          <w:bCs/>
        </w:rPr>
        <w:t>Procédure</w:t>
      </w:r>
      <w:r>
        <w:t xml:space="preserve"> suppression (c : </w:t>
      </w:r>
      <w:proofErr w:type="spellStart"/>
      <w:r>
        <w:t>etnier</w:t>
      </w:r>
      <w:proofErr w:type="spellEnd"/>
      <w:r>
        <w:t>, T : tab)</w:t>
      </w:r>
    </w:p>
    <w:p w:rsidR="007F14E7" w:rsidRDefault="007F14E7" w:rsidP="007F14E7">
      <w:pPr>
        <w:pStyle w:val="Algorithme"/>
      </w:pPr>
      <w:r w:rsidRPr="007F14E7">
        <w:rPr>
          <w:b/>
          <w:bCs/>
        </w:rPr>
        <w:t>Var</w:t>
      </w:r>
      <w:r>
        <w:t xml:space="preserve"> </w:t>
      </w:r>
      <w:proofErr w:type="spellStart"/>
      <w:r>
        <w:t>trouv</w:t>
      </w:r>
      <w:proofErr w:type="spellEnd"/>
      <w:r>
        <w:t> : booléen, i, j : entier, k, k’ : entier</w:t>
      </w:r>
    </w:p>
    <w:p w:rsidR="007F14E7" w:rsidRPr="007F14E7" w:rsidRDefault="007F14E7" w:rsidP="007F14E7">
      <w:pPr>
        <w:pStyle w:val="Algorithme"/>
        <w:rPr>
          <w:b/>
          <w:bCs/>
        </w:rPr>
      </w:pPr>
      <w:r w:rsidRPr="007F14E7">
        <w:rPr>
          <w:b/>
          <w:bCs/>
        </w:rPr>
        <w:t>Début</w:t>
      </w:r>
    </w:p>
    <w:p w:rsidR="007F14E7" w:rsidRDefault="007F14E7" w:rsidP="007F14E7">
      <w:pPr>
        <w:pStyle w:val="Algorithme"/>
        <w:numPr>
          <w:ilvl w:val="0"/>
          <w:numId w:val="21"/>
        </w:numPr>
      </w:pPr>
      <w:r>
        <w:t>Recherche (</w:t>
      </w:r>
      <w:proofErr w:type="spellStart"/>
      <w:proofErr w:type="gramStart"/>
      <w:r>
        <w:t>c,trouv</w:t>
      </w:r>
      <w:proofErr w:type="gramEnd"/>
      <w:r>
        <w:t>,i,j</w:t>
      </w:r>
      <w:proofErr w:type="spellEnd"/>
      <w:r>
        <w:t>)</w:t>
      </w:r>
    </w:p>
    <w:p w:rsidR="007F14E7" w:rsidRDefault="007F14E7" w:rsidP="007F14E7">
      <w:pPr>
        <w:pStyle w:val="Algorithme"/>
        <w:numPr>
          <w:ilvl w:val="0"/>
          <w:numId w:val="21"/>
        </w:numPr>
      </w:pPr>
      <w:r w:rsidRPr="007F14E7">
        <w:rPr>
          <w:b/>
          <w:bCs/>
        </w:rPr>
        <w:t>Si</w:t>
      </w:r>
      <w:r>
        <w:t xml:space="preserve"> (</w:t>
      </w:r>
      <w:proofErr w:type="spellStart"/>
      <w:r>
        <w:t>trouv</w:t>
      </w:r>
      <w:proofErr w:type="spellEnd"/>
      <w:r>
        <w:t xml:space="preserve">) </w:t>
      </w:r>
      <w:r w:rsidRPr="007F14E7">
        <w:rPr>
          <w:b/>
          <w:bCs/>
        </w:rPr>
        <w:t>alors</w:t>
      </w:r>
    </w:p>
    <w:p w:rsidR="007F14E7" w:rsidRDefault="007F14E7" w:rsidP="007F14E7">
      <w:pPr>
        <w:pStyle w:val="Algorithme"/>
        <w:numPr>
          <w:ilvl w:val="1"/>
          <w:numId w:val="21"/>
        </w:numPr>
      </w:pPr>
      <w:r>
        <w:t>K</w:t>
      </w:r>
      <w:r>
        <w:sym w:font="Wingdings" w:char="F0DF"/>
      </w:r>
      <w:r>
        <w:t>T[i].lien</w:t>
      </w:r>
    </w:p>
    <w:p w:rsidR="007F14E7" w:rsidRPr="007F14E7" w:rsidRDefault="007F14E7" w:rsidP="007F14E7">
      <w:pPr>
        <w:pStyle w:val="Algorithme"/>
        <w:numPr>
          <w:ilvl w:val="1"/>
          <w:numId w:val="21"/>
        </w:numPr>
        <w:rPr>
          <w:b/>
          <w:bCs/>
        </w:rPr>
      </w:pPr>
      <w:r w:rsidRPr="007F14E7">
        <w:rPr>
          <w:b/>
          <w:bCs/>
        </w:rPr>
        <w:t>TQ</w:t>
      </w:r>
      <w:r>
        <w:t xml:space="preserve"> (K&gt;=0)</w:t>
      </w:r>
      <w:r w:rsidRPr="007F14E7">
        <w:rPr>
          <w:b/>
          <w:bCs/>
        </w:rPr>
        <w:t xml:space="preserve"> faire</w:t>
      </w:r>
    </w:p>
    <w:p w:rsidR="007F14E7" w:rsidRDefault="007F14E7" w:rsidP="007F14E7">
      <w:pPr>
        <w:pStyle w:val="Algorithme"/>
        <w:numPr>
          <w:ilvl w:val="2"/>
          <w:numId w:val="21"/>
        </w:numPr>
      </w:pPr>
      <w:r w:rsidRPr="007F14E7">
        <w:rPr>
          <w:b/>
          <w:bCs/>
        </w:rPr>
        <w:t>Si</w:t>
      </w:r>
      <w:r>
        <w:t xml:space="preserve"> (h(T[k</w:t>
      </w:r>
      <w:proofErr w:type="gramStart"/>
      <w:r>
        <w:t>].val</w:t>
      </w:r>
      <w:proofErr w:type="gramEnd"/>
      <w:r>
        <w:t xml:space="preserve">)=i) </w:t>
      </w:r>
      <w:r w:rsidRPr="007F14E7">
        <w:rPr>
          <w:b/>
          <w:bCs/>
        </w:rPr>
        <w:t>alors</w:t>
      </w:r>
    </w:p>
    <w:p w:rsidR="007F14E7" w:rsidRDefault="007F14E7" w:rsidP="007F14E7">
      <w:pPr>
        <w:pStyle w:val="Algorithme"/>
        <w:numPr>
          <w:ilvl w:val="3"/>
          <w:numId w:val="21"/>
        </w:numPr>
      </w:pPr>
      <w:r>
        <w:t>T[i</w:t>
      </w:r>
      <w:proofErr w:type="gramStart"/>
      <w:r>
        <w:t>].val</w:t>
      </w:r>
      <w:proofErr w:type="gramEnd"/>
      <w:r>
        <w:t>=T[k].val</w:t>
      </w:r>
    </w:p>
    <w:p w:rsidR="007F14E7" w:rsidRDefault="007F14E7" w:rsidP="007F14E7">
      <w:pPr>
        <w:pStyle w:val="Algorithme"/>
        <w:numPr>
          <w:ilvl w:val="3"/>
          <w:numId w:val="21"/>
        </w:numPr>
      </w:pPr>
      <w:r>
        <w:t>i</w:t>
      </w:r>
      <w:r>
        <w:sym w:font="Wingdings" w:char="F0DF"/>
      </w:r>
      <w:r>
        <w:t>K</w:t>
      </w:r>
    </w:p>
    <w:p w:rsidR="007F14E7" w:rsidRDefault="007F14E7" w:rsidP="007F14E7">
      <w:pPr>
        <w:pStyle w:val="Algorithme"/>
        <w:numPr>
          <w:ilvl w:val="3"/>
          <w:numId w:val="21"/>
        </w:numPr>
      </w:pPr>
      <w:r>
        <w:t>J</w:t>
      </w:r>
      <w:r>
        <w:sym w:font="Wingdings" w:char="F0DF"/>
      </w:r>
      <w:r>
        <w:t>K</w:t>
      </w:r>
      <w:r w:rsidR="00BF11D2">
        <w:t>’</w:t>
      </w:r>
    </w:p>
    <w:p w:rsidR="007F14E7" w:rsidRPr="007F14E7" w:rsidRDefault="007F14E7" w:rsidP="007F14E7">
      <w:pPr>
        <w:pStyle w:val="Algorithme"/>
        <w:numPr>
          <w:ilvl w:val="2"/>
          <w:numId w:val="21"/>
        </w:numPr>
        <w:rPr>
          <w:b/>
          <w:bCs/>
        </w:rPr>
      </w:pPr>
      <w:r w:rsidRPr="007F14E7">
        <w:rPr>
          <w:b/>
          <w:bCs/>
        </w:rPr>
        <w:t>FSI</w:t>
      </w:r>
    </w:p>
    <w:p w:rsidR="007F14E7" w:rsidRDefault="007F14E7" w:rsidP="007F14E7">
      <w:pPr>
        <w:pStyle w:val="Algorithme"/>
        <w:numPr>
          <w:ilvl w:val="2"/>
          <w:numId w:val="21"/>
        </w:numPr>
      </w:pPr>
      <w:r>
        <w:t>K</w:t>
      </w:r>
      <w:r w:rsidR="00001254">
        <w:t>’</w:t>
      </w:r>
      <w:r>
        <w:sym w:font="Wingdings" w:char="F0DF"/>
      </w:r>
      <w:r w:rsidR="00001254">
        <w:t>K</w:t>
      </w:r>
    </w:p>
    <w:p w:rsidR="007F14E7" w:rsidRDefault="007F14E7" w:rsidP="007F14E7">
      <w:pPr>
        <w:pStyle w:val="Algorithme"/>
        <w:numPr>
          <w:ilvl w:val="2"/>
          <w:numId w:val="21"/>
        </w:numPr>
      </w:pPr>
      <w:r>
        <w:t>K</w:t>
      </w:r>
      <w:r>
        <w:sym w:font="Wingdings" w:char="F0DF"/>
      </w:r>
      <w:r>
        <w:t>T[K].lien</w:t>
      </w:r>
    </w:p>
    <w:p w:rsidR="007F14E7" w:rsidRPr="007F14E7" w:rsidRDefault="007F14E7" w:rsidP="007F14E7">
      <w:pPr>
        <w:pStyle w:val="Algorithme"/>
        <w:numPr>
          <w:ilvl w:val="1"/>
          <w:numId w:val="21"/>
        </w:numPr>
        <w:rPr>
          <w:b/>
          <w:bCs/>
        </w:rPr>
      </w:pPr>
      <w:r w:rsidRPr="007F14E7">
        <w:rPr>
          <w:b/>
          <w:bCs/>
        </w:rPr>
        <w:t>FTQ</w:t>
      </w:r>
    </w:p>
    <w:p w:rsidR="007F14E7" w:rsidRDefault="007F14E7" w:rsidP="007F14E7">
      <w:pPr>
        <w:pStyle w:val="Algorithme"/>
        <w:numPr>
          <w:ilvl w:val="1"/>
          <w:numId w:val="21"/>
        </w:numPr>
      </w:pPr>
      <w:r w:rsidRPr="007F14E7">
        <w:rPr>
          <w:b/>
          <w:bCs/>
        </w:rPr>
        <w:t>Si</w:t>
      </w:r>
      <w:r>
        <w:t xml:space="preserve"> (J=-1) </w:t>
      </w:r>
      <w:r w:rsidRPr="007F14E7">
        <w:rPr>
          <w:b/>
          <w:bCs/>
        </w:rPr>
        <w:t>alors</w:t>
      </w:r>
      <w:r>
        <w:t xml:space="preserve"> j</w:t>
      </w:r>
      <w:r>
        <w:sym w:font="Wingdings" w:char="F0DF"/>
      </w:r>
      <w:r>
        <w:t>-K</w:t>
      </w:r>
    </w:p>
    <w:p w:rsidR="007F14E7" w:rsidRDefault="007F14E7" w:rsidP="007F14E7">
      <w:pPr>
        <w:pStyle w:val="Algorithme"/>
        <w:numPr>
          <w:ilvl w:val="1"/>
          <w:numId w:val="21"/>
        </w:numPr>
      </w:pPr>
      <w:r w:rsidRPr="007F14E7">
        <w:rPr>
          <w:b/>
          <w:bCs/>
        </w:rPr>
        <w:t>TQ</w:t>
      </w:r>
      <w:r>
        <w:t xml:space="preserve"> (Abs(T[j</w:t>
      </w:r>
      <w:proofErr w:type="gramStart"/>
      <w:r>
        <w:t>].lien</w:t>
      </w:r>
      <w:proofErr w:type="gramEnd"/>
      <w:r>
        <w:t xml:space="preserve">)=&lt;&gt;i) </w:t>
      </w:r>
      <w:r w:rsidRPr="007F14E7">
        <w:rPr>
          <w:b/>
          <w:bCs/>
        </w:rPr>
        <w:t>faire</w:t>
      </w:r>
    </w:p>
    <w:p w:rsidR="007F14E7" w:rsidRDefault="007F14E7" w:rsidP="007F14E7">
      <w:pPr>
        <w:pStyle w:val="Algorithme"/>
        <w:numPr>
          <w:ilvl w:val="2"/>
          <w:numId w:val="21"/>
        </w:numPr>
      </w:pPr>
      <w:r>
        <w:t>J</w:t>
      </w:r>
      <w:r>
        <w:sym w:font="Wingdings" w:char="F0DF"/>
      </w:r>
      <w:r>
        <w:t>Abs(T[j].lien)</w:t>
      </w:r>
    </w:p>
    <w:p w:rsidR="007F14E7" w:rsidRPr="007F14E7" w:rsidRDefault="007F14E7" w:rsidP="007F14E7">
      <w:pPr>
        <w:pStyle w:val="Algorithme"/>
        <w:numPr>
          <w:ilvl w:val="1"/>
          <w:numId w:val="21"/>
        </w:numPr>
        <w:rPr>
          <w:b/>
          <w:bCs/>
        </w:rPr>
      </w:pPr>
      <w:r w:rsidRPr="007F14E7">
        <w:rPr>
          <w:b/>
          <w:bCs/>
        </w:rPr>
        <w:t>FTQ</w:t>
      </w:r>
    </w:p>
    <w:p w:rsidR="007F14E7" w:rsidRDefault="007F14E7" w:rsidP="007F14E7">
      <w:pPr>
        <w:pStyle w:val="Algorithme"/>
        <w:numPr>
          <w:ilvl w:val="1"/>
          <w:numId w:val="21"/>
        </w:numPr>
      </w:pPr>
      <w:r w:rsidRPr="007F14E7">
        <w:rPr>
          <w:b/>
          <w:bCs/>
        </w:rPr>
        <w:t xml:space="preserve">Si </w:t>
      </w:r>
      <w:r>
        <w:t>(T[j</w:t>
      </w:r>
      <w:proofErr w:type="gramStart"/>
      <w:r>
        <w:t>].lien</w:t>
      </w:r>
      <w:proofErr w:type="gramEnd"/>
      <w:r>
        <w:t xml:space="preserve"> &lt;0) </w:t>
      </w:r>
      <w:r w:rsidRPr="007F14E7">
        <w:rPr>
          <w:b/>
          <w:bCs/>
        </w:rPr>
        <w:t>alors</w:t>
      </w:r>
    </w:p>
    <w:p w:rsidR="007F14E7" w:rsidRDefault="007F14E7" w:rsidP="007F14E7">
      <w:pPr>
        <w:pStyle w:val="Algorithme"/>
        <w:numPr>
          <w:ilvl w:val="2"/>
          <w:numId w:val="21"/>
        </w:numPr>
      </w:pPr>
      <w:r>
        <w:lastRenderedPageBreak/>
        <w:t>T[j].lien</w:t>
      </w:r>
      <w:r>
        <w:sym w:font="Wingdings" w:char="F0DF"/>
      </w:r>
      <w:r>
        <w:t>-T[j].lien</w:t>
      </w:r>
    </w:p>
    <w:p w:rsidR="007F14E7" w:rsidRPr="007F14E7" w:rsidRDefault="007F14E7" w:rsidP="007F14E7">
      <w:pPr>
        <w:pStyle w:val="Algorithme"/>
        <w:numPr>
          <w:ilvl w:val="1"/>
          <w:numId w:val="21"/>
        </w:numPr>
        <w:rPr>
          <w:b/>
          <w:bCs/>
        </w:rPr>
      </w:pPr>
      <w:r w:rsidRPr="007F14E7">
        <w:rPr>
          <w:b/>
          <w:bCs/>
        </w:rPr>
        <w:t>Sinon</w:t>
      </w:r>
    </w:p>
    <w:p w:rsidR="007F14E7" w:rsidRDefault="007F14E7" w:rsidP="007F14E7">
      <w:pPr>
        <w:pStyle w:val="Algorithme"/>
        <w:numPr>
          <w:ilvl w:val="2"/>
          <w:numId w:val="21"/>
        </w:numPr>
      </w:pPr>
      <w:r>
        <w:t>T[j].lien</w:t>
      </w:r>
      <w:r>
        <w:sym w:font="Wingdings" w:char="F0DF"/>
      </w:r>
      <w:r>
        <w:t>T[i].lien</w:t>
      </w:r>
    </w:p>
    <w:p w:rsidR="007F14E7" w:rsidRPr="007F14E7" w:rsidRDefault="007F14E7" w:rsidP="007F14E7">
      <w:pPr>
        <w:pStyle w:val="Algorithme"/>
        <w:numPr>
          <w:ilvl w:val="1"/>
          <w:numId w:val="21"/>
        </w:numPr>
        <w:rPr>
          <w:b/>
          <w:bCs/>
        </w:rPr>
      </w:pPr>
      <w:r w:rsidRPr="007F14E7">
        <w:rPr>
          <w:b/>
          <w:bCs/>
        </w:rPr>
        <w:t>FSI</w:t>
      </w:r>
    </w:p>
    <w:p w:rsidR="007F14E7" w:rsidRDefault="007F14E7" w:rsidP="007F14E7">
      <w:pPr>
        <w:pStyle w:val="Algorithme"/>
        <w:numPr>
          <w:ilvl w:val="1"/>
          <w:numId w:val="21"/>
        </w:numPr>
      </w:pPr>
      <w:r>
        <w:t>T[i].vide</w:t>
      </w:r>
      <w:r>
        <w:sym w:font="Wingdings" w:char="F0DF"/>
      </w:r>
      <w:r>
        <w:t>vrai</w:t>
      </w:r>
    </w:p>
    <w:p w:rsidR="007F14E7" w:rsidRPr="007F14E7" w:rsidRDefault="007F14E7" w:rsidP="007F14E7">
      <w:pPr>
        <w:pStyle w:val="Algorithme"/>
        <w:numPr>
          <w:ilvl w:val="0"/>
          <w:numId w:val="21"/>
        </w:numPr>
        <w:rPr>
          <w:b/>
          <w:bCs/>
        </w:rPr>
      </w:pPr>
      <w:r w:rsidRPr="007F14E7">
        <w:rPr>
          <w:b/>
          <w:bCs/>
        </w:rPr>
        <w:t>FSI</w:t>
      </w:r>
    </w:p>
    <w:p w:rsidR="007F14E7" w:rsidRPr="007F14E7" w:rsidRDefault="007F14E7" w:rsidP="007F14E7">
      <w:pPr>
        <w:pStyle w:val="Algorithme"/>
        <w:rPr>
          <w:b/>
          <w:bCs/>
        </w:rPr>
      </w:pPr>
      <w:r w:rsidRPr="007F14E7">
        <w:rPr>
          <w:b/>
          <w:bCs/>
        </w:rPr>
        <w:t>Fin.</w:t>
      </w:r>
    </w:p>
    <w:p w:rsidR="00442D53" w:rsidRDefault="00442D53" w:rsidP="00BF11D2">
      <w:pPr>
        <w:pStyle w:val="Algorithme"/>
      </w:pPr>
    </w:p>
    <w:p w:rsidR="00BC3AA7" w:rsidRDefault="00BC3AA7" w:rsidP="00BC3AA7">
      <w:pPr>
        <w:pStyle w:val="Titre1"/>
      </w:pPr>
      <w:r>
        <w:t>Recherche :</w:t>
      </w:r>
    </w:p>
    <w:p w:rsidR="00BC3AA7" w:rsidRDefault="00BC3AA7" w:rsidP="00BC3AA7">
      <w:pPr>
        <w:pStyle w:val="Algorithme"/>
      </w:pPr>
      <w:r w:rsidRPr="002079C3">
        <w:rPr>
          <w:b/>
          <w:bCs/>
        </w:rPr>
        <w:t>Procédure</w:t>
      </w:r>
      <w:r>
        <w:t xml:space="preserve"> Recherche (T :tab, </w:t>
      </w:r>
      <w:proofErr w:type="gramStart"/>
      <w:r>
        <w:t>D:</w:t>
      </w:r>
      <w:proofErr w:type="gramEnd"/>
      <w:r>
        <w:t xml:space="preserve"> entier, var i : entier, var </w:t>
      </w:r>
      <w:proofErr w:type="spellStart"/>
      <w:r>
        <w:t>trouv</w:t>
      </w:r>
      <w:proofErr w:type="spellEnd"/>
      <w:r>
        <w:t> :booléen, var j :</w:t>
      </w:r>
      <w:proofErr w:type="spellStart"/>
      <w:r>
        <w:t>ptr</w:t>
      </w:r>
      <w:proofErr w:type="spellEnd"/>
      <w:r>
        <w:t xml:space="preserve"> maillon)</w:t>
      </w:r>
    </w:p>
    <w:p w:rsidR="00BC3AA7" w:rsidRPr="002079C3" w:rsidRDefault="00BC3AA7" w:rsidP="00BC3AA7">
      <w:pPr>
        <w:pStyle w:val="Algorithme"/>
        <w:rPr>
          <w:b/>
          <w:bCs/>
        </w:rPr>
      </w:pPr>
      <w:r w:rsidRPr="002079C3">
        <w:rPr>
          <w:b/>
          <w:bCs/>
        </w:rPr>
        <w:t>Début</w:t>
      </w:r>
    </w:p>
    <w:p w:rsidR="00BC3AA7" w:rsidRDefault="00BC3AA7" w:rsidP="00BC3AA7">
      <w:pPr>
        <w:pStyle w:val="Algorithme"/>
        <w:numPr>
          <w:ilvl w:val="0"/>
          <w:numId w:val="22"/>
        </w:numPr>
      </w:pPr>
      <w:r>
        <w:t>I</w:t>
      </w:r>
      <w:r>
        <w:sym w:font="Wingdings" w:char="F0DF"/>
      </w:r>
      <w:r>
        <w:t>h(D)</w:t>
      </w:r>
    </w:p>
    <w:p w:rsidR="00BC3AA7" w:rsidRDefault="00BC3AA7" w:rsidP="00BC3AA7">
      <w:pPr>
        <w:pStyle w:val="Algorithme"/>
        <w:numPr>
          <w:ilvl w:val="0"/>
          <w:numId w:val="22"/>
        </w:numPr>
      </w:pPr>
      <w:proofErr w:type="spellStart"/>
      <w:r>
        <w:t>trouv</w:t>
      </w:r>
      <w:proofErr w:type="spellEnd"/>
      <w:r>
        <w:sym w:font="Wingdings" w:char="F0DF"/>
      </w:r>
      <w:r>
        <w:t>faux</w:t>
      </w:r>
    </w:p>
    <w:p w:rsidR="00BC3AA7" w:rsidRDefault="00CE085C" w:rsidP="00BC3AA7">
      <w:pPr>
        <w:pStyle w:val="Algorithme"/>
        <w:numPr>
          <w:ilvl w:val="0"/>
          <w:numId w:val="22"/>
        </w:numPr>
      </w:pPr>
      <w:r w:rsidRPr="002079C3">
        <w:rPr>
          <w:b/>
          <w:bCs/>
        </w:rPr>
        <w:t xml:space="preserve">Si </w:t>
      </w:r>
      <w:r>
        <w:t>(T[i</w:t>
      </w:r>
      <w:proofErr w:type="gramStart"/>
      <w:r>
        <w:t>].</w:t>
      </w:r>
      <w:proofErr w:type="spellStart"/>
      <w:r>
        <w:t>cle</w:t>
      </w:r>
      <w:proofErr w:type="spellEnd"/>
      <w:proofErr w:type="gramEnd"/>
      <w:r>
        <w:t>=d)</w:t>
      </w:r>
    </w:p>
    <w:p w:rsidR="00CE085C" w:rsidRDefault="00CE085C" w:rsidP="00CE085C">
      <w:pPr>
        <w:pStyle w:val="Algorithme"/>
        <w:numPr>
          <w:ilvl w:val="1"/>
          <w:numId w:val="22"/>
        </w:numPr>
      </w:pPr>
      <w:proofErr w:type="spellStart"/>
      <w:r>
        <w:t>trouv</w:t>
      </w:r>
      <w:proofErr w:type="spellEnd"/>
      <w:r>
        <w:sym w:font="Wingdings" w:char="F0DF"/>
      </w:r>
      <w:r>
        <w:t>vrai</w:t>
      </w:r>
    </w:p>
    <w:p w:rsidR="00CE085C" w:rsidRPr="002079C3" w:rsidRDefault="00CE085C" w:rsidP="00CE085C">
      <w:pPr>
        <w:pStyle w:val="Algorithme"/>
        <w:numPr>
          <w:ilvl w:val="0"/>
          <w:numId w:val="22"/>
        </w:numPr>
        <w:rPr>
          <w:b/>
          <w:bCs/>
        </w:rPr>
      </w:pPr>
      <w:r w:rsidRPr="002079C3">
        <w:rPr>
          <w:b/>
          <w:bCs/>
        </w:rPr>
        <w:t>Sinon</w:t>
      </w:r>
    </w:p>
    <w:p w:rsidR="00CE085C" w:rsidRDefault="00CE085C" w:rsidP="00CE085C">
      <w:pPr>
        <w:pStyle w:val="Algorithme"/>
        <w:numPr>
          <w:ilvl w:val="1"/>
          <w:numId w:val="22"/>
        </w:numPr>
      </w:pPr>
      <w:r w:rsidRPr="002079C3">
        <w:rPr>
          <w:b/>
          <w:bCs/>
        </w:rPr>
        <w:t xml:space="preserve">Si </w:t>
      </w:r>
      <w:r>
        <w:t>(T[i</w:t>
      </w:r>
      <w:proofErr w:type="gramStart"/>
      <w:r>
        <w:t>].lien</w:t>
      </w:r>
      <w:proofErr w:type="gramEnd"/>
      <w:r>
        <w:t>&lt;&gt;Nil)</w:t>
      </w:r>
    </w:p>
    <w:p w:rsidR="00CE085C" w:rsidRDefault="00CE085C" w:rsidP="00CE085C">
      <w:pPr>
        <w:pStyle w:val="Algorithme"/>
        <w:numPr>
          <w:ilvl w:val="2"/>
          <w:numId w:val="22"/>
        </w:numPr>
      </w:pPr>
      <w:r>
        <w:t>j</w:t>
      </w:r>
      <w:r>
        <w:sym w:font="Wingdings" w:char="F0DF"/>
      </w:r>
      <w:r>
        <w:t>T[i].lien</w:t>
      </w:r>
    </w:p>
    <w:p w:rsidR="00CE085C" w:rsidRDefault="00CE085C" w:rsidP="00CE085C">
      <w:pPr>
        <w:pStyle w:val="Algorithme"/>
        <w:numPr>
          <w:ilvl w:val="2"/>
          <w:numId w:val="22"/>
        </w:numPr>
      </w:pPr>
      <w:r w:rsidRPr="002079C3">
        <w:rPr>
          <w:b/>
          <w:bCs/>
        </w:rPr>
        <w:t xml:space="preserve">TQ </w:t>
      </w:r>
      <w:r>
        <w:t xml:space="preserve">(j&lt;&gt;NIL) et </w:t>
      </w:r>
      <w:proofErr w:type="gramStart"/>
      <w:r>
        <w:t>( !</w:t>
      </w:r>
      <w:proofErr w:type="spellStart"/>
      <w:proofErr w:type="gramEnd"/>
      <w:r>
        <w:t>trouv</w:t>
      </w:r>
      <w:proofErr w:type="spellEnd"/>
      <w:r>
        <w:t>)</w:t>
      </w:r>
    </w:p>
    <w:p w:rsidR="00CE085C" w:rsidRDefault="00CE085C" w:rsidP="00CE085C">
      <w:pPr>
        <w:pStyle w:val="Algorithme"/>
        <w:numPr>
          <w:ilvl w:val="3"/>
          <w:numId w:val="22"/>
        </w:numPr>
      </w:pPr>
      <w:r w:rsidRPr="002079C3">
        <w:rPr>
          <w:b/>
          <w:bCs/>
        </w:rPr>
        <w:t xml:space="preserve">Si </w:t>
      </w:r>
      <w:r>
        <w:t>(valeur(j)=d)</w:t>
      </w:r>
    </w:p>
    <w:p w:rsidR="00CE085C" w:rsidRDefault="00CE085C" w:rsidP="00CE085C">
      <w:pPr>
        <w:pStyle w:val="Algorithme"/>
        <w:numPr>
          <w:ilvl w:val="4"/>
          <w:numId w:val="22"/>
        </w:numPr>
      </w:pPr>
      <w:proofErr w:type="spellStart"/>
      <w:r>
        <w:t>trouv</w:t>
      </w:r>
      <w:proofErr w:type="spellEnd"/>
      <w:r>
        <w:sym w:font="Wingdings" w:char="F0DF"/>
      </w:r>
      <w:r>
        <w:t>vrai</w:t>
      </w:r>
    </w:p>
    <w:p w:rsidR="00CE085C" w:rsidRPr="002079C3" w:rsidRDefault="00CE085C" w:rsidP="00CE085C">
      <w:pPr>
        <w:pStyle w:val="Algorithme"/>
        <w:numPr>
          <w:ilvl w:val="3"/>
          <w:numId w:val="22"/>
        </w:numPr>
        <w:rPr>
          <w:b/>
          <w:bCs/>
        </w:rPr>
      </w:pPr>
      <w:r w:rsidRPr="002079C3">
        <w:rPr>
          <w:b/>
          <w:bCs/>
        </w:rPr>
        <w:t>Sinon</w:t>
      </w:r>
    </w:p>
    <w:p w:rsidR="00CE085C" w:rsidRDefault="00CE085C" w:rsidP="00CE085C">
      <w:pPr>
        <w:pStyle w:val="Algorithme"/>
        <w:numPr>
          <w:ilvl w:val="4"/>
          <w:numId w:val="22"/>
        </w:numPr>
      </w:pPr>
      <w:r>
        <w:t>j</w:t>
      </w:r>
      <w:r>
        <w:sym w:font="Wingdings" w:char="F0DF"/>
      </w:r>
      <w:r>
        <w:t>suivant(j)</w:t>
      </w:r>
    </w:p>
    <w:p w:rsidR="00CE085C" w:rsidRPr="002079C3" w:rsidRDefault="00CE085C" w:rsidP="00CE085C">
      <w:pPr>
        <w:pStyle w:val="Algorithme"/>
        <w:numPr>
          <w:ilvl w:val="3"/>
          <w:numId w:val="22"/>
        </w:numPr>
        <w:rPr>
          <w:b/>
          <w:bCs/>
        </w:rPr>
      </w:pPr>
      <w:r w:rsidRPr="002079C3">
        <w:rPr>
          <w:b/>
          <w:bCs/>
        </w:rPr>
        <w:t>FSI</w:t>
      </w:r>
    </w:p>
    <w:p w:rsidR="00CE085C" w:rsidRPr="002079C3" w:rsidRDefault="00CE085C" w:rsidP="00CE085C">
      <w:pPr>
        <w:pStyle w:val="Algorithme"/>
        <w:numPr>
          <w:ilvl w:val="2"/>
          <w:numId w:val="22"/>
        </w:numPr>
        <w:rPr>
          <w:b/>
          <w:bCs/>
        </w:rPr>
      </w:pPr>
      <w:r w:rsidRPr="002079C3">
        <w:rPr>
          <w:b/>
          <w:bCs/>
        </w:rPr>
        <w:t>FTQ</w:t>
      </w:r>
    </w:p>
    <w:p w:rsidR="00CE085C" w:rsidRPr="002079C3" w:rsidRDefault="00CE085C" w:rsidP="00CE085C">
      <w:pPr>
        <w:pStyle w:val="Algorithme"/>
        <w:numPr>
          <w:ilvl w:val="1"/>
          <w:numId w:val="22"/>
        </w:numPr>
        <w:rPr>
          <w:b/>
          <w:bCs/>
        </w:rPr>
      </w:pPr>
      <w:r w:rsidRPr="002079C3">
        <w:rPr>
          <w:b/>
          <w:bCs/>
        </w:rPr>
        <w:lastRenderedPageBreak/>
        <w:t>FSI</w:t>
      </w:r>
    </w:p>
    <w:p w:rsidR="00CE085C" w:rsidRPr="002079C3" w:rsidRDefault="00CE085C" w:rsidP="00CE085C">
      <w:pPr>
        <w:pStyle w:val="Algorithme"/>
        <w:numPr>
          <w:ilvl w:val="0"/>
          <w:numId w:val="22"/>
        </w:numPr>
        <w:rPr>
          <w:b/>
          <w:bCs/>
        </w:rPr>
      </w:pPr>
      <w:r w:rsidRPr="002079C3">
        <w:rPr>
          <w:b/>
          <w:bCs/>
        </w:rPr>
        <w:t>FSI</w:t>
      </w:r>
    </w:p>
    <w:p w:rsidR="00CE085C" w:rsidRPr="002079C3" w:rsidRDefault="00CE085C" w:rsidP="00CE085C">
      <w:pPr>
        <w:pStyle w:val="Algorithme"/>
        <w:rPr>
          <w:b/>
          <w:bCs/>
        </w:rPr>
      </w:pPr>
      <w:r w:rsidRPr="002079C3">
        <w:rPr>
          <w:b/>
          <w:bCs/>
        </w:rPr>
        <w:t>Fin.</w:t>
      </w:r>
    </w:p>
    <w:p w:rsidR="00CE085C" w:rsidRDefault="00AB555D" w:rsidP="00AB555D">
      <w:pPr>
        <w:pStyle w:val="Titre1"/>
      </w:pPr>
      <w:r>
        <w:t>Insertion :</w:t>
      </w:r>
    </w:p>
    <w:p w:rsidR="00AB555D" w:rsidRDefault="00AB555D" w:rsidP="00AB555D">
      <w:pPr>
        <w:pStyle w:val="Algorithme"/>
      </w:pPr>
      <w:r w:rsidRPr="00EF7F27">
        <w:rPr>
          <w:b/>
          <w:bCs/>
        </w:rPr>
        <w:t xml:space="preserve">Procédure </w:t>
      </w:r>
      <w:r>
        <w:t>Insertion (V : entier, T</w:t>
      </w:r>
      <w:proofErr w:type="gramStart"/>
      <w:r>
        <w:t> :Tab</w:t>
      </w:r>
      <w:proofErr w:type="gramEnd"/>
      <w:r>
        <w:t>)</w:t>
      </w:r>
    </w:p>
    <w:p w:rsidR="00AB555D" w:rsidRDefault="00AB555D" w:rsidP="00AB555D">
      <w:pPr>
        <w:pStyle w:val="Algorithme"/>
      </w:pPr>
      <w:r w:rsidRPr="00EF7F27">
        <w:rPr>
          <w:b/>
          <w:bCs/>
        </w:rPr>
        <w:t>Var</w:t>
      </w:r>
      <w:r>
        <w:t xml:space="preserve"> </w:t>
      </w:r>
      <w:proofErr w:type="gramStart"/>
      <w:r>
        <w:t>i:</w:t>
      </w:r>
      <w:proofErr w:type="gramEnd"/>
      <w:r>
        <w:t xml:space="preserve"> entier, </w:t>
      </w:r>
      <w:proofErr w:type="spellStart"/>
      <w:r>
        <w:t>trouv</w:t>
      </w:r>
      <w:proofErr w:type="spellEnd"/>
      <w:r>
        <w:t> :booléen, j :</w:t>
      </w:r>
      <w:proofErr w:type="spellStart"/>
      <w:r>
        <w:t>ptr</w:t>
      </w:r>
      <w:proofErr w:type="spellEnd"/>
      <w:r>
        <w:t xml:space="preserve"> </w:t>
      </w:r>
      <w:proofErr w:type="spellStart"/>
      <w:r>
        <w:t>maillion</w:t>
      </w:r>
      <w:proofErr w:type="spellEnd"/>
    </w:p>
    <w:p w:rsidR="00AB555D" w:rsidRPr="00EF7F27" w:rsidRDefault="00AB555D" w:rsidP="00AB555D">
      <w:pPr>
        <w:pStyle w:val="Algorithme"/>
        <w:rPr>
          <w:b/>
          <w:bCs/>
        </w:rPr>
      </w:pPr>
      <w:r w:rsidRPr="00EF7F27">
        <w:rPr>
          <w:b/>
          <w:bCs/>
        </w:rPr>
        <w:t>Début</w:t>
      </w:r>
    </w:p>
    <w:p w:rsidR="00EF7F27" w:rsidRDefault="00EF7F27" w:rsidP="00EF7F27">
      <w:pPr>
        <w:pStyle w:val="Algorithme"/>
        <w:numPr>
          <w:ilvl w:val="0"/>
          <w:numId w:val="24"/>
        </w:numPr>
      </w:pPr>
      <w:r>
        <w:t>i</w:t>
      </w:r>
      <w:r>
        <w:sym w:font="Wingdings" w:char="F0DF"/>
      </w:r>
      <w:r>
        <w:t>h(v)</w:t>
      </w:r>
    </w:p>
    <w:p w:rsidR="00EF7F27" w:rsidRDefault="00EF7F27" w:rsidP="00EF7F27">
      <w:pPr>
        <w:pStyle w:val="Algorithme"/>
        <w:numPr>
          <w:ilvl w:val="0"/>
          <w:numId w:val="24"/>
        </w:numPr>
      </w:pPr>
      <w:proofErr w:type="gramStart"/>
      <w:r>
        <w:t>recherche</w:t>
      </w:r>
      <w:proofErr w:type="gramEnd"/>
      <w:r>
        <w:t xml:space="preserve"> (</w:t>
      </w:r>
      <w:proofErr w:type="spellStart"/>
      <w:r>
        <w:t>T,V,I,trouv,j</w:t>
      </w:r>
      <w:proofErr w:type="spellEnd"/>
      <w:r>
        <w:t>)</w:t>
      </w:r>
    </w:p>
    <w:p w:rsidR="00EF7F27" w:rsidRDefault="00EF7F27" w:rsidP="00EF7F27">
      <w:pPr>
        <w:pStyle w:val="Algorithme"/>
        <w:numPr>
          <w:ilvl w:val="0"/>
          <w:numId w:val="24"/>
        </w:numPr>
      </w:pPr>
      <w:r w:rsidRPr="00EF7F27">
        <w:rPr>
          <w:b/>
          <w:bCs/>
        </w:rPr>
        <w:t>Si</w:t>
      </w:r>
      <w:r>
        <w:t xml:space="preserve"> (</w:t>
      </w:r>
      <w:proofErr w:type="spellStart"/>
      <w:r>
        <w:t>trouv</w:t>
      </w:r>
      <w:proofErr w:type="spellEnd"/>
      <w:r>
        <w:t xml:space="preserve">) </w:t>
      </w:r>
      <w:r w:rsidRPr="00EF7F27">
        <w:rPr>
          <w:b/>
          <w:bCs/>
        </w:rPr>
        <w:t>alors</w:t>
      </w:r>
      <w:r>
        <w:t xml:space="preserve"> écrire (‘La valeur existe déjà’)</w:t>
      </w:r>
    </w:p>
    <w:p w:rsidR="00EF7F27" w:rsidRPr="00EF7F27" w:rsidRDefault="00EF7F27" w:rsidP="00EF7F27">
      <w:pPr>
        <w:pStyle w:val="Algorithme"/>
        <w:numPr>
          <w:ilvl w:val="0"/>
          <w:numId w:val="24"/>
        </w:numPr>
        <w:rPr>
          <w:b/>
          <w:bCs/>
        </w:rPr>
      </w:pPr>
      <w:r w:rsidRPr="00EF7F27">
        <w:rPr>
          <w:b/>
          <w:bCs/>
        </w:rPr>
        <w:t>Sinon</w:t>
      </w:r>
    </w:p>
    <w:p w:rsidR="00EF7F27" w:rsidRDefault="00EF7F27" w:rsidP="00EF7F27">
      <w:pPr>
        <w:pStyle w:val="Algorithme"/>
        <w:numPr>
          <w:ilvl w:val="1"/>
          <w:numId w:val="24"/>
        </w:numPr>
      </w:pPr>
      <w:r w:rsidRPr="00EF7F27">
        <w:rPr>
          <w:b/>
          <w:bCs/>
        </w:rPr>
        <w:t>Si</w:t>
      </w:r>
      <w:r>
        <w:t xml:space="preserve"> (T[i</w:t>
      </w:r>
      <w:proofErr w:type="gramStart"/>
      <w:r>
        <w:t>].vide</w:t>
      </w:r>
      <w:proofErr w:type="gramEnd"/>
      <w:r>
        <w:t xml:space="preserve">) </w:t>
      </w:r>
      <w:r w:rsidRPr="00EF7F27">
        <w:rPr>
          <w:b/>
          <w:bCs/>
        </w:rPr>
        <w:t>alors</w:t>
      </w:r>
    </w:p>
    <w:p w:rsidR="00EF7F27" w:rsidRDefault="00EF7F27" w:rsidP="00EF7F27">
      <w:pPr>
        <w:pStyle w:val="Algorithme"/>
        <w:numPr>
          <w:ilvl w:val="2"/>
          <w:numId w:val="24"/>
        </w:numPr>
      </w:pPr>
      <w:r>
        <w:t>T[i].</w:t>
      </w:r>
      <w:proofErr w:type="spellStart"/>
      <w:r>
        <w:t>cle</w:t>
      </w:r>
      <w:proofErr w:type="spellEnd"/>
      <w:r>
        <w:sym w:font="Wingdings" w:char="F0DF"/>
      </w:r>
      <w:r>
        <w:t>v</w:t>
      </w:r>
    </w:p>
    <w:p w:rsidR="00EF7F27" w:rsidRDefault="00EF7F27" w:rsidP="00EF7F27">
      <w:pPr>
        <w:pStyle w:val="Algorithme"/>
        <w:numPr>
          <w:ilvl w:val="2"/>
          <w:numId w:val="24"/>
        </w:numPr>
      </w:pPr>
      <w:r>
        <w:t>T[i].vide</w:t>
      </w:r>
      <w:r>
        <w:sym w:font="Wingdings" w:char="F0DF"/>
      </w:r>
      <w:r>
        <w:t>faux</w:t>
      </w:r>
    </w:p>
    <w:p w:rsidR="00EF7F27" w:rsidRPr="00EF7F27" w:rsidRDefault="00EF7F27" w:rsidP="00EF7F27">
      <w:pPr>
        <w:pStyle w:val="Algorithme"/>
        <w:numPr>
          <w:ilvl w:val="1"/>
          <w:numId w:val="24"/>
        </w:numPr>
        <w:rPr>
          <w:b/>
          <w:bCs/>
        </w:rPr>
      </w:pPr>
      <w:r w:rsidRPr="00EF7F27">
        <w:rPr>
          <w:b/>
          <w:bCs/>
        </w:rPr>
        <w:t>Sinon</w:t>
      </w:r>
    </w:p>
    <w:p w:rsidR="00EF7F27" w:rsidRDefault="00EF7F27" w:rsidP="00EF7F27">
      <w:pPr>
        <w:pStyle w:val="Algorithme"/>
        <w:numPr>
          <w:ilvl w:val="2"/>
          <w:numId w:val="24"/>
        </w:numPr>
      </w:pPr>
      <w:r w:rsidRPr="00EF7F27">
        <w:rPr>
          <w:b/>
          <w:bCs/>
        </w:rPr>
        <w:t>Si</w:t>
      </w:r>
      <w:r>
        <w:t xml:space="preserve"> (T[i</w:t>
      </w:r>
      <w:proofErr w:type="gramStart"/>
      <w:r>
        <w:t>].lien</w:t>
      </w:r>
      <w:proofErr w:type="gramEnd"/>
      <w:r>
        <w:t xml:space="preserve">=Nil) </w:t>
      </w:r>
      <w:r w:rsidRPr="00EF7F27">
        <w:rPr>
          <w:b/>
          <w:bCs/>
        </w:rPr>
        <w:t>alors</w:t>
      </w:r>
    </w:p>
    <w:p w:rsidR="00EF7F27" w:rsidRDefault="00EF7F27" w:rsidP="00EF7F27">
      <w:pPr>
        <w:pStyle w:val="Algorithme"/>
        <w:numPr>
          <w:ilvl w:val="3"/>
          <w:numId w:val="24"/>
        </w:numPr>
      </w:pPr>
      <w:r>
        <w:t>Allouer(p)</w:t>
      </w:r>
    </w:p>
    <w:p w:rsidR="00EF7F27" w:rsidRDefault="00EF7F27" w:rsidP="00EF7F27">
      <w:pPr>
        <w:pStyle w:val="Algorithme"/>
        <w:numPr>
          <w:ilvl w:val="3"/>
          <w:numId w:val="24"/>
        </w:numPr>
      </w:pPr>
      <w:proofErr w:type="spellStart"/>
      <w:proofErr w:type="gramStart"/>
      <w:r>
        <w:t>aff</w:t>
      </w:r>
      <w:proofErr w:type="gramEnd"/>
      <w:r>
        <w:t>_val</w:t>
      </w:r>
      <w:proofErr w:type="spellEnd"/>
      <w:r>
        <w:t>(</w:t>
      </w:r>
      <w:proofErr w:type="spellStart"/>
      <w:r>
        <w:t>p,v</w:t>
      </w:r>
      <w:proofErr w:type="spellEnd"/>
      <w:r>
        <w:t>)</w:t>
      </w:r>
    </w:p>
    <w:p w:rsidR="00EF7F27" w:rsidRDefault="00EF7F27" w:rsidP="00EF7F27">
      <w:pPr>
        <w:pStyle w:val="Algorithme"/>
        <w:numPr>
          <w:ilvl w:val="3"/>
          <w:numId w:val="24"/>
        </w:numPr>
      </w:pPr>
      <w:proofErr w:type="spellStart"/>
      <w:proofErr w:type="gramStart"/>
      <w:r>
        <w:t>aff</w:t>
      </w:r>
      <w:proofErr w:type="gramEnd"/>
      <w:r>
        <w:t>-adr</w:t>
      </w:r>
      <w:proofErr w:type="spellEnd"/>
      <w:r>
        <w:t>(</w:t>
      </w:r>
      <w:proofErr w:type="spellStart"/>
      <w:r>
        <w:t>p,Nil</w:t>
      </w:r>
      <w:proofErr w:type="spellEnd"/>
      <w:r>
        <w:t>)</w:t>
      </w:r>
    </w:p>
    <w:p w:rsidR="00EF7F27" w:rsidRDefault="00EF7F27" w:rsidP="00EF7F27">
      <w:pPr>
        <w:pStyle w:val="Algorithme"/>
        <w:numPr>
          <w:ilvl w:val="3"/>
          <w:numId w:val="24"/>
        </w:numPr>
      </w:pPr>
      <w:r>
        <w:t>T[i].lien</w:t>
      </w:r>
      <w:r>
        <w:sym w:font="Wingdings" w:char="F0DF"/>
      </w:r>
      <w:r>
        <w:t>p</w:t>
      </w:r>
    </w:p>
    <w:p w:rsidR="00EF7F27" w:rsidRPr="00EF7F27" w:rsidRDefault="00EF7F27" w:rsidP="00EF7F27">
      <w:pPr>
        <w:pStyle w:val="Algorithme"/>
        <w:numPr>
          <w:ilvl w:val="2"/>
          <w:numId w:val="24"/>
        </w:numPr>
        <w:rPr>
          <w:b/>
          <w:bCs/>
        </w:rPr>
      </w:pPr>
      <w:r w:rsidRPr="00EF7F27">
        <w:rPr>
          <w:b/>
          <w:bCs/>
        </w:rPr>
        <w:t>Sinon</w:t>
      </w:r>
    </w:p>
    <w:p w:rsidR="00EF7F27" w:rsidRDefault="00EF7F27" w:rsidP="00EF7F27">
      <w:pPr>
        <w:pStyle w:val="Algorithme"/>
        <w:numPr>
          <w:ilvl w:val="3"/>
          <w:numId w:val="24"/>
        </w:numPr>
      </w:pPr>
      <w:r>
        <w:t>Allouer(p)</w:t>
      </w:r>
    </w:p>
    <w:p w:rsidR="00EF7F27" w:rsidRDefault="00EF7F27" w:rsidP="00EF7F27">
      <w:pPr>
        <w:pStyle w:val="Algorithme"/>
        <w:numPr>
          <w:ilvl w:val="3"/>
          <w:numId w:val="24"/>
        </w:numPr>
      </w:pPr>
      <w:proofErr w:type="spellStart"/>
      <w:r>
        <w:t>Aff_val</w:t>
      </w:r>
      <w:proofErr w:type="spellEnd"/>
      <w:r>
        <w:t>(</w:t>
      </w:r>
      <w:proofErr w:type="spellStart"/>
      <w:proofErr w:type="gramStart"/>
      <w:r>
        <w:t>p,v</w:t>
      </w:r>
      <w:proofErr w:type="spellEnd"/>
      <w:proofErr w:type="gramEnd"/>
      <w:r>
        <w:t>)</w:t>
      </w:r>
    </w:p>
    <w:p w:rsidR="00EF7F27" w:rsidRDefault="00EF7F27" w:rsidP="00EF7F27">
      <w:pPr>
        <w:pStyle w:val="Algorithme"/>
        <w:numPr>
          <w:ilvl w:val="3"/>
          <w:numId w:val="24"/>
        </w:numPr>
      </w:pPr>
      <w:proofErr w:type="spellStart"/>
      <w:proofErr w:type="gramStart"/>
      <w:r>
        <w:t>aff</w:t>
      </w:r>
      <w:proofErr w:type="gramEnd"/>
      <w:r>
        <w:t>_adr</w:t>
      </w:r>
      <w:proofErr w:type="spellEnd"/>
      <w:r>
        <w:t>(</w:t>
      </w:r>
      <w:proofErr w:type="spellStart"/>
      <w:r>
        <w:t>p,T</w:t>
      </w:r>
      <w:proofErr w:type="spellEnd"/>
      <w:r>
        <w:t>[i].lien)</w:t>
      </w:r>
    </w:p>
    <w:p w:rsidR="00EF7F27" w:rsidRDefault="00EF7F27" w:rsidP="00EF7F27">
      <w:pPr>
        <w:pStyle w:val="Algorithme"/>
        <w:numPr>
          <w:ilvl w:val="3"/>
          <w:numId w:val="24"/>
        </w:numPr>
      </w:pPr>
      <w:r>
        <w:t>T[i].lien</w:t>
      </w:r>
      <w:r>
        <w:sym w:font="Wingdings" w:char="F0DF"/>
      </w:r>
      <w:r>
        <w:t>p</w:t>
      </w:r>
    </w:p>
    <w:p w:rsidR="00EF7F27" w:rsidRPr="00EF7F27" w:rsidRDefault="00EF7F27" w:rsidP="00EF7F27">
      <w:pPr>
        <w:pStyle w:val="Algorithme"/>
        <w:numPr>
          <w:ilvl w:val="2"/>
          <w:numId w:val="24"/>
        </w:numPr>
        <w:rPr>
          <w:b/>
          <w:bCs/>
        </w:rPr>
      </w:pPr>
      <w:r w:rsidRPr="00EF7F27">
        <w:rPr>
          <w:b/>
          <w:bCs/>
        </w:rPr>
        <w:t>FSI</w:t>
      </w:r>
    </w:p>
    <w:p w:rsidR="00EF7F27" w:rsidRPr="00EF7F27" w:rsidRDefault="00EF7F27" w:rsidP="00EF7F27">
      <w:pPr>
        <w:pStyle w:val="Algorithme"/>
        <w:numPr>
          <w:ilvl w:val="1"/>
          <w:numId w:val="24"/>
        </w:numPr>
        <w:rPr>
          <w:b/>
          <w:bCs/>
        </w:rPr>
      </w:pPr>
      <w:r w:rsidRPr="00EF7F27">
        <w:rPr>
          <w:b/>
          <w:bCs/>
        </w:rPr>
        <w:lastRenderedPageBreak/>
        <w:t>FSI</w:t>
      </w:r>
    </w:p>
    <w:p w:rsidR="00EF7F27" w:rsidRPr="00EF7F27" w:rsidRDefault="00EF7F27" w:rsidP="00EF7F27">
      <w:pPr>
        <w:pStyle w:val="Algorithme"/>
        <w:numPr>
          <w:ilvl w:val="0"/>
          <w:numId w:val="24"/>
        </w:numPr>
        <w:rPr>
          <w:b/>
          <w:bCs/>
        </w:rPr>
      </w:pPr>
      <w:r w:rsidRPr="00EF7F27">
        <w:rPr>
          <w:b/>
          <w:bCs/>
        </w:rPr>
        <w:t>FSI</w:t>
      </w:r>
    </w:p>
    <w:p w:rsidR="00EF7F27" w:rsidRPr="00EF7F27" w:rsidRDefault="00EF7F27" w:rsidP="00EF7F27">
      <w:pPr>
        <w:pStyle w:val="Algorithme"/>
        <w:rPr>
          <w:b/>
          <w:bCs/>
        </w:rPr>
      </w:pPr>
      <w:r w:rsidRPr="00EF7F27">
        <w:rPr>
          <w:b/>
          <w:bCs/>
        </w:rPr>
        <w:t>Fin.</w:t>
      </w:r>
    </w:p>
    <w:p w:rsidR="00AB555D" w:rsidRDefault="00AB555D" w:rsidP="00DD7DF7">
      <w:pPr>
        <w:pStyle w:val="Algorithme"/>
      </w:pPr>
    </w:p>
    <w:p w:rsidR="00DD7DF7" w:rsidRDefault="00DD7DF7" w:rsidP="00DD7DF7">
      <w:pPr>
        <w:pStyle w:val="Titre1"/>
      </w:pPr>
      <w:r>
        <w:t>Suppression :</w:t>
      </w:r>
    </w:p>
    <w:p w:rsidR="00DD7DF7" w:rsidRDefault="00DD7DF7" w:rsidP="00DD7DF7">
      <w:pPr>
        <w:pStyle w:val="Algorithme"/>
      </w:pPr>
      <w:r w:rsidRPr="00430D66">
        <w:rPr>
          <w:b/>
          <w:bCs/>
        </w:rPr>
        <w:t>Procédure</w:t>
      </w:r>
      <w:r>
        <w:t xml:space="preserve"> Suppression (</w:t>
      </w:r>
      <w:r w:rsidR="00E90E60">
        <w:t xml:space="preserve">T :tab, </w:t>
      </w:r>
      <w:proofErr w:type="gramStart"/>
      <w:r w:rsidR="00E90E60">
        <w:t>d:</w:t>
      </w:r>
      <w:proofErr w:type="gramEnd"/>
      <w:r w:rsidR="00430D66">
        <w:t xml:space="preserve"> </w:t>
      </w:r>
      <w:r w:rsidR="00E90E60">
        <w:t>entier</w:t>
      </w:r>
      <w:r>
        <w:t>)</w:t>
      </w:r>
    </w:p>
    <w:p w:rsidR="00E90E60" w:rsidRPr="00430D66" w:rsidRDefault="00E90E60" w:rsidP="00DD7DF7">
      <w:pPr>
        <w:pStyle w:val="Algorithme"/>
        <w:rPr>
          <w:b/>
          <w:bCs/>
        </w:rPr>
      </w:pPr>
      <w:r w:rsidRPr="00430D66">
        <w:rPr>
          <w:b/>
          <w:bCs/>
        </w:rPr>
        <w:t>Début</w:t>
      </w:r>
    </w:p>
    <w:p w:rsidR="00E90E60" w:rsidRDefault="00E90E60" w:rsidP="00E90E60">
      <w:pPr>
        <w:pStyle w:val="Algorithme"/>
        <w:numPr>
          <w:ilvl w:val="0"/>
          <w:numId w:val="25"/>
        </w:numPr>
      </w:pPr>
      <w:r>
        <w:t>i</w:t>
      </w:r>
      <w:r>
        <w:sym w:font="Wingdings" w:char="F0DF"/>
      </w:r>
      <w:r>
        <w:t>h(d)</w:t>
      </w:r>
    </w:p>
    <w:p w:rsidR="00E90E60" w:rsidRDefault="00E90E60" w:rsidP="00E90E60">
      <w:pPr>
        <w:pStyle w:val="Algorithme"/>
        <w:numPr>
          <w:ilvl w:val="0"/>
          <w:numId w:val="25"/>
        </w:numPr>
      </w:pPr>
      <w:r>
        <w:t>Recherche (</w:t>
      </w:r>
      <w:proofErr w:type="spellStart"/>
      <w:proofErr w:type="gramStart"/>
      <w:r>
        <w:t>T,v</w:t>
      </w:r>
      <w:proofErr w:type="gramEnd"/>
      <w:r>
        <w:t>,i,trouv,j</w:t>
      </w:r>
      <w:proofErr w:type="spellEnd"/>
      <w:r>
        <w:t>)</w:t>
      </w:r>
    </w:p>
    <w:p w:rsidR="00E90E60" w:rsidRDefault="00430D66" w:rsidP="00E90E60">
      <w:pPr>
        <w:pStyle w:val="Algorithme"/>
        <w:numPr>
          <w:ilvl w:val="0"/>
          <w:numId w:val="25"/>
        </w:numPr>
      </w:pPr>
      <w:r w:rsidRPr="00430D66">
        <w:rPr>
          <w:b/>
          <w:bCs/>
        </w:rPr>
        <w:t>Si</w:t>
      </w:r>
      <w:r>
        <w:t xml:space="preserve"> (&gt;</w:t>
      </w:r>
      <w:proofErr w:type="spellStart"/>
      <w:r>
        <w:t>Trouv</w:t>
      </w:r>
      <w:proofErr w:type="spellEnd"/>
      <w:r>
        <w:t xml:space="preserve">) </w:t>
      </w:r>
      <w:r w:rsidRPr="00430D66">
        <w:rPr>
          <w:b/>
          <w:bCs/>
        </w:rPr>
        <w:t>alors</w:t>
      </w:r>
    </w:p>
    <w:p w:rsidR="00430D66" w:rsidRDefault="00430D66" w:rsidP="00430D66">
      <w:pPr>
        <w:pStyle w:val="Algorithme"/>
        <w:numPr>
          <w:ilvl w:val="1"/>
          <w:numId w:val="25"/>
        </w:numPr>
      </w:pPr>
      <w:r>
        <w:t>Ecrire (‘Suppression impossible’)</w:t>
      </w:r>
    </w:p>
    <w:p w:rsidR="00430D66" w:rsidRPr="00430D66" w:rsidRDefault="00430D66" w:rsidP="00430D66">
      <w:pPr>
        <w:pStyle w:val="Algorithme"/>
        <w:numPr>
          <w:ilvl w:val="0"/>
          <w:numId w:val="25"/>
        </w:numPr>
        <w:rPr>
          <w:b/>
          <w:bCs/>
        </w:rPr>
      </w:pPr>
      <w:r w:rsidRPr="00430D66">
        <w:rPr>
          <w:b/>
          <w:bCs/>
        </w:rPr>
        <w:t>Sinon</w:t>
      </w:r>
    </w:p>
    <w:p w:rsidR="00430D66" w:rsidRDefault="00430D66" w:rsidP="00430D66">
      <w:pPr>
        <w:pStyle w:val="Algorithme"/>
        <w:numPr>
          <w:ilvl w:val="1"/>
          <w:numId w:val="25"/>
        </w:numPr>
      </w:pPr>
      <w:r w:rsidRPr="00430D66">
        <w:rPr>
          <w:b/>
          <w:bCs/>
        </w:rPr>
        <w:t>Si</w:t>
      </w:r>
      <w:r>
        <w:t xml:space="preserve"> (T[i</w:t>
      </w:r>
      <w:proofErr w:type="gramStart"/>
      <w:r>
        <w:t>].</w:t>
      </w:r>
      <w:proofErr w:type="spellStart"/>
      <w:r>
        <w:t>cle</w:t>
      </w:r>
      <w:proofErr w:type="spellEnd"/>
      <w:proofErr w:type="gramEnd"/>
      <w:r>
        <w:t xml:space="preserve">=v) et (T[i].lien=Nil) </w:t>
      </w:r>
      <w:r w:rsidRPr="00430D66">
        <w:rPr>
          <w:b/>
          <w:bCs/>
        </w:rPr>
        <w:t>alors</w:t>
      </w:r>
    </w:p>
    <w:p w:rsidR="00430D66" w:rsidRDefault="00430D66" w:rsidP="00430D66">
      <w:pPr>
        <w:pStyle w:val="Algorithme"/>
        <w:numPr>
          <w:ilvl w:val="2"/>
          <w:numId w:val="25"/>
        </w:numPr>
      </w:pPr>
      <w:r>
        <w:t>T(i].vide</w:t>
      </w:r>
      <w:r>
        <w:sym w:font="Wingdings" w:char="F0DF"/>
      </w:r>
      <w:r>
        <w:t>vrai</w:t>
      </w:r>
    </w:p>
    <w:p w:rsidR="00430D66" w:rsidRPr="00430D66" w:rsidRDefault="00430D66" w:rsidP="00430D66">
      <w:pPr>
        <w:pStyle w:val="Algorithme"/>
        <w:numPr>
          <w:ilvl w:val="1"/>
          <w:numId w:val="25"/>
        </w:numPr>
        <w:rPr>
          <w:b/>
          <w:bCs/>
        </w:rPr>
      </w:pPr>
      <w:r w:rsidRPr="00430D66">
        <w:rPr>
          <w:b/>
          <w:bCs/>
        </w:rPr>
        <w:t>FSI</w:t>
      </w:r>
    </w:p>
    <w:p w:rsidR="00430D66" w:rsidRDefault="00430D66" w:rsidP="00430D66">
      <w:pPr>
        <w:pStyle w:val="Algorithme"/>
        <w:numPr>
          <w:ilvl w:val="1"/>
          <w:numId w:val="25"/>
        </w:numPr>
      </w:pPr>
      <w:r w:rsidRPr="00430D66">
        <w:rPr>
          <w:b/>
          <w:bCs/>
        </w:rPr>
        <w:t xml:space="preserve">SI </w:t>
      </w:r>
      <w:r>
        <w:t>(T[i</w:t>
      </w:r>
      <w:proofErr w:type="gramStart"/>
      <w:r>
        <w:t>].</w:t>
      </w:r>
      <w:proofErr w:type="spellStart"/>
      <w:r>
        <w:t>cle</w:t>
      </w:r>
      <w:proofErr w:type="spellEnd"/>
      <w:proofErr w:type="gramEnd"/>
      <w:r>
        <w:t xml:space="preserve">=v) et (T[i].lien&lt;&gt;Nil) </w:t>
      </w:r>
      <w:r w:rsidRPr="00430D66">
        <w:rPr>
          <w:b/>
          <w:bCs/>
        </w:rPr>
        <w:t>alors</w:t>
      </w:r>
    </w:p>
    <w:p w:rsidR="00430D66" w:rsidRDefault="00430D66" w:rsidP="00430D66">
      <w:pPr>
        <w:pStyle w:val="Algorithme"/>
        <w:numPr>
          <w:ilvl w:val="2"/>
          <w:numId w:val="25"/>
        </w:numPr>
      </w:pPr>
      <w:r>
        <w:t>p</w:t>
      </w:r>
      <w:r>
        <w:sym w:font="Wingdings" w:char="F0DF"/>
      </w:r>
      <w:r>
        <w:t>T[i].lien</w:t>
      </w:r>
    </w:p>
    <w:p w:rsidR="00430D66" w:rsidRDefault="00430D66" w:rsidP="00430D66">
      <w:pPr>
        <w:pStyle w:val="Algorithme"/>
        <w:numPr>
          <w:ilvl w:val="2"/>
          <w:numId w:val="25"/>
        </w:numPr>
      </w:pPr>
      <w:r>
        <w:t>T[i].</w:t>
      </w:r>
      <w:proofErr w:type="spellStart"/>
      <w:r>
        <w:t>cle</w:t>
      </w:r>
      <w:proofErr w:type="spellEnd"/>
      <w:r>
        <w:sym w:font="Wingdings" w:char="F0DF"/>
      </w:r>
      <w:r>
        <w:t>valeur(T[i].lien)</w:t>
      </w:r>
    </w:p>
    <w:p w:rsidR="00430D66" w:rsidRDefault="00430D66" w:rsidP="00430D66">
      <w:pPr>
        <w:pStyle w:val="Algorithme"/>
        <w:numPr>
          <w:ilvl w:val="2"/>
          <w:numId w:val="25"/>
        </w:numPr>
      </w:pPr>
      <w:r>
        <w:t>T[i].lien</w:t>
      </w:r>
      <w:r>
        <w:sym w:font="Wingdings" w:char="F0DF"/>
      </w:r>
      <w:r>
        <w:t>suivant(T[i].lien)</w:t>
      </w:r>
    </w:p>
    <w:p w:rsidR="00430D66" w:rsidRDefault="00430D66" w:rsidP="00430D66">
      <w:pPr>
        <w:pStyle w:val="Algorithme"/>
        <w:numPr>
          <w:ilvl w:val="2"/>
          <w:numId w:val="25"/>
        </w:numPr>
      </w:pPr>
      <w:r>
        <w:t>Libérer (p)</w:t>
      </w:r>
    </w:p>
    <w:p w:rsidR="00430D66" w:rsidRPr="00430D66" w:rsidRDefault="00430D66" w:rsidP="00430D66">
      <w:pPr>
        <w:pStyle w:val="Algorithme"/>
        <w:numPr>
          <w:ilvl w:val="1"/>
          <w:numId w:val="25"/>
        </w:numPr>
        <w:rPr>
          <w:b/>
          <w:bCs/>
        </w:rPr>
      </w:pPr>
      <w:r w:rsidRPr="00430D66">
        <w:rPr>
          <w:b/>
          <w:bCs/>
        </w:rPr>
        <w:t>FSI</w:t>
      </w:r>
    </w:p>
    <w:p w:rsidR="00430D66" w:rsidRDefault="00430D66" w:rsidP="00430D66">
      <w:pPr>
        <w:pStyle w:val="Algorithme"/>
        <w:numPr>
          <w:ilvl w:val="1"/>
          <w:numId w:val="25"/>
        </w:numPr>
      </w:pPr>
      <w:r w:rsidRPr="00430D66">
        <w:rPr>
          <w:b/>
          <w:bCs/>
        </w:rPr>
        <w:t>Si</w:t>
      </w:r>
      <w:r>
        <w:t xml:space="preserve"> (T[i</w:t>
      </w:r>
      <w:proofErr w:type="gramStart"/>
      <w:r>
        <w:t>].</w:t>
      </w:r>
      <w:proofErr w:type="spellStart"/>
      <w:r>
        <w:t>cle</w:t>
      </w:r>
      <w:proofErr w:type="spellEnd"/>
      <w:proofErr w:type="gramEnd"/>
      <w:r>
        <w:t xml:space="preserve">&lt;&gt;v) </w:t>
      </w:r>
      <w:r w:rsidRPr="00430D66">
        <w:rPr>
          <w:color w:val="808080" w:themeColor="background1" w:themeShade="80"/>
        </w:rPr>
        <w:t>//la valeur existe surement dans la liste  des synonymes</w:t>
      </w:r>
    </w:p>
    <w:p w:rsidR="00430D66" w:rsidRDefault="00430D66" w:rsidP="00430D66">
      <w:pPr>
        <w:pStyle w:val="Algorithme"/>
        <w:numPr>
          <w:ilvl w:val="2"/>
          <w:numId w:val="25"/>
        </w:numPr>
      </w:pPr>
      <w:r>
        <w:t>Q</w:t>
      </w:r>
      <w:r>
        <w:sym w:font="Wingdings" w:char="F0DF"/>
      </w:r>
      <w:r>
        <w:t>T[i].lien</w:t>
      </w:r>
    </w:p>
    <w:p w:rsidR="00430D66" w:rsidRDefault="00430D66" w:rsidP="00430D66">
      <w:pPr>
        <w:pStyle w:val="Algorithme"/>
        <w:numPr>
          <w:ilvl w:val="2"/>
          <w:numId w:val="25"/>
        </w:numPr>
      </w:pPr>
      <w:r w:rsidRPr="00430D66">
        <w:rPr>
          <w:b/>
          <w:bCs/>
        </w:rPr>
        <w:t>TQ</w:t>
      </w:r>
      <w:r>
        <w:t xml:space="preserve"> (suivant (Q)&lt;&gt;j)</w:t>
      </w:r>
    </w:p>
    <w:p w:rsidR="00430D66" w:rsidRDefault="00430D66" w:rsidP="00430D66">
      <w:pPr>
        <w:pStyle w:val="Algorithme"/>
        <w:numPr>
          <w:ilvl w:val="3"/>
          <w:numId w:val="25"/>
        </w:numPr>
      </w:pPr>
      <w:r>
        <w:t>Q</w:t>
      </w:r>
      <w:r>
        <w:sym w:font="Wingdings" w:char="F0DF"/>
      </w:r>
      <w:r>
        <w:t>suivant(Q)</w:t>
      </w:r>
    </w:p>
    <w:p w:rsidR="00430D66" w:rsidRPr="00430D66" w:rsidRDefault="00430D66" w:rsidP="00430D66">
      <w:pPr>
        <w:pStyle w:val="Algorithme"/>
        <w:numPr>
          <w:ilvl w:val="2"/>
          <w:numId w:val="25"/>
        </w:numPr>
        <w:rPr>
          <w:b/>
          <w:bCs/>
        </w:rPr>
      </w:pPr>
      <w:r w:rsidRPr="00430D66">
        <w:rPr>
          <w:b/>
          <w:bCs/>
        </w:rPr>
        <w:lastRenderedPageBreak/>
        <w:t>FTQ</w:t>
      </w:r>
    </w:p>
    <w:p w:rsidR="00430D66" w:rsidRDefault="00430D66" w:rsidP="00430D66">
      <w:pPr>
        <w:pStyle w:val="Algorithme"/>
        <w:numPr>
          <w:ilvl w:val="2"/>
          <w:numId w:val="25"/>
        </w:numPr>
      </w:pPr>
      <w:proofErr w:type="spellStart"/>
      <w:r>
        <w:t>Aff_adr</w:t>
      </w:r>
      <w:proofErr w:type="spellEnd"/>
      <w:r>
        <w:t xml:space="preserve"> (</w:t>
      </w:r>
      <w:proofErr w:type="spellStart"/>
      <w:proofErr w:type="gramStart"/>
      <w:r>
        <w:t>Q,suivant</w:t>
      </w:r>
      <w:proofErr w:type="spellEnd"/>
      <w:proofErr w:type="gramEnd"/>
      <w:r>
        <w:t>(j))</w:t>
      </w:r>
    </w:p>
    <w:p w:rsidR="00430D66" w:rsidRDefault="00430D66" w:rsidP="00430D66">
      <w:pPr>
        <w:pStyle w:val="Algorithme"/>
        <w:numPr>
          <w:ilvl w:val="2"/>
          <w:numId w:val="25"/>
        </w:numPr>
      </w:pPr>
      <w:proofErr w:type="spellStart"/>
      <w:r>
        <w:t>Liberer</w:t>
      </w:r>
      <w:proofErr w:type="spellEnd"/>
      <w:r>
        <w:t>(j)</w:t>
      </w:r>
    </w:p>
    <w:p w:rsidR="00430D66" w:rsidRPr="00430D66" w:rsidRDefault="00430D66" w:rsidP="00430D66">
      <w:pPr>
        <w:pStyle w:val="Algorithme"/>
        <w:numPr>
          <w:ilvl w:val="1"/>
          <w:numId w:val="25"/>
        </w:numPr>
        <w:rPr>
          <w:b/>
          <w:bCs/>
        </w:rPr>
      </w:pPr>
      <w:r w:rsidRPr="00430D66">
        <w:rPr>
          <w:b/>
          <w:bCs/>
        </w:rPr>
        <w:t>FSI</w:t>
      </w:r>
    </w:p>
    <w:p w:rsidR="00430D66" w:rsidRPr="00430D66" w:rsidRDefault="00430D66" w:rsidP="00430D66">
      <w:pPr>
        <w:pStyle w:val="Algorithme"/>
        <w:numPr>
          <w:ilvl w:val="0"/>
          <w:numId w:val="25"/>
        </w:numPr>
        <w:rPr>
          <w:b/>
          <w:bCs/>
        </w:rPr>
      </w:pPr>
      <w:r w:rsidRPr="00430D66">
        <w:rPr>
          <w:b/>
          <w:bCs/>
        </w:rPr>
        <w:t>FSI</w:t>
      </w:r>
    </w:p>
    <w:p w:rsidR="00430D66" w:rsidRDefault="00430D66" w:rsidP="00023324">
      <w:pPr>
        <w:pStyle w:val="Algorithme"/>
        <w:rPr>
          <w:b/>
          <w:bCs/>
        </w:rPr>
      </w:pPr>
      <w:r w:rsidRPr="00430D66">
        <w:rPr>
          <w:b/>
          <w:bCs/>
        </w:rPr>
        <w:t>Fin.</w:t>
      </w:r>
    </w:p>
    <w:p w:rsidR="00C8487C" w:rsidRDefault="00C8487C" w:rsidP="00C8487C">
      <w:pPr>
        <w:pStyle w:val="Titre"/>
        <w:jc w:val="center"/>
      </w:pPr>
      <w:r>
        <w:t>The end…</w:t>
      </w:r>
      <w:bookmarkStart w:id="0" w:name="_GoBack"/>
      <w:bookmarkEnd w:id="0"/>
    </w:p>
    <w:sectPr w:rsidR="00C84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E7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DD151B"/>
    <w:multiLevelType w:val="hybridMultilevel"/>
    <w:tmpl w:val="CD7A5992"/>
    <w:lvl w:ilvl="0" w:tplc="F7C25EA2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D0B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585D8C"/>
    <w:multiLevelType w:val="hybridMultilevel"/>
    <w:tmpl w:val="1D581334"/>
    <w:lvl w:ilvl="0" w:tplc="0A06CAC2">
      <w:start w:val="1"/>
      <w:numFmt w:val="low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A75D2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BF4457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0AA48ED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34650F1"/>
    <w:multiLevelType w:val="hybridMultilevel"/>
    <w:tmpl w:val="E7C4E8DA"/>
    <w:lvl w:ilvl="0" w:tplc="040C000F">
      <w:start w:val="1"/>
      <w:numFmt w:val="decimal"/>
      <w:lvlText w:val="%1."/>
      <w:lvlJc w:val="left"/>
      <w:pPr>
        <w:ind w:left="3750" w:hanging="360"/>
      </w:pPr>
    </w:lvl>
    <w:lvl w:ilvl="1" w:tplc="040C0019" w:tentative="1">
      <w:start w:val="1"/>
      <w:numFmt w:val="lowerLetter"/>
      <w:lvlText w:val="%2."/>
      <w:lvlJc w:val="left"/>
      <w:pPr>
        <w:ind w:left="4470" w:hanging="360"/>
      </w:pPr>
    </w:lvl>
    <w:lvl w:ilvl="2" w:tplc="040C001B" w:tentative="1">
      <w:start w:val="1"/>
      <w:numFmt w:val="lowerRoman"/>
      <w:lvlText w:val="%3."/>
      <w:lvlJc w:val="right"/>
      <w:pPr>
        <w:ind w:left="5190" w:hanging="180"/>
      </w:pPr>
    </w:lvl>
    <w:lvl w:ilvl="3" w:tplc="040C000F" w:tentative="1">
      <w:start w:val="1"/>
      <w:numFmt w:val="decimal"/>
      <w:lvlText w:val="%4."/>
      <w:lvlJc w:val="left"/>
      <w:pPr>
        <w:ind w:left="5910" w:hanging="360"/>
      </w:pPr>
    </w:lvl>
    <w:lvl w:ilvl="4" w:tplc="040C0019" w:tentative="1">
      <w:start w:val="1"/>
      <w:numFmt w:val="lowerLetter"/>
      <w:lvlText w:val="%5."/>
      <w:lvlJc w:val="left"/>
      <w:pPr>
        <w:ind w:left="6630" w:hanging="360"/>
      </w:pPr>
    </w:lvl>
    <w:lvl w:ilvl="5" w:tplc="040C001B" w:tentative="1">
      <w:start w:val="1"/>
      <w:numFmt w:val="lowerRoman"/>
      <w:lvlText w:val="%6."/>
      <w:lvlJc w:val="right"/>
      <w:pPr>
        <w:ind w:left="7350" w:hanging="180"/>
      </w:pPr>
    </w:lvl>
    <w:lvl w:ilvl="6" w:tplc="040C000F" w:tentative="1">
      <w:start w:val="1"/>
      <w:numFmt w:val="decimal"/>
      <w:lvlText w:val="%7."/>
      <w:lvlJc w:val="left"/>
      <w:pPr>
        <w:ind w:left="8070" w:hanging="360"/>
      </w:pPr>
    </w:lvl>
    <w:lvl w:ilvl="7" w:tplc="040C0019" w:tentative="1">
      <w:start w:val="1"/>
      <w:numFmt w:val="lowerLetter"/>
      <w:lvlText w:val="%8."/>
      <w:lvlJc w:val="left"/>
      <w:pPr>
        <w:ind w:left="8790" w:hanging="360"/>
      </w:pPr>
    </w:lvl>
    <w:lvl w:ilvl="8" w:tplc="040C001B" w:tentative="1">
      <w:start w:val="1"/>
      <w:numFmt w:val="lowerRoman"/>
      <w:lvlText w:val="%9."/>
      <w:lvlJc w:val="right"/>
      <w:pPr>
        <w:ind w:left="9510" w:hanging="180"/>
      </w:pPr>
    </w:lvl>
  </w:abstractNum>
  <w:abstractNum w:abstractNumId="8" w15:restartNumberingAfterBreak="0">
    <w:nsid w:val="342070CB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EC76A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6D812F1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8952C4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E903E7B"/>
    <w:multiLevelType w:val="hybridMultilevel"/>
    <w:tmpl w:val="914EDA48"/>
    <w:lvl w:ilvl="0" w:tplc="7508272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D1C9D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14D2B26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4BB55DE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DB40230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F3A0500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2620B4E"/>
    <w:multiLevelType w:val="multilevel"/>
    <w:tmpl w:val="D09ECD18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5F775E4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8054B7B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88D35A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E684BD7"/>
    <w:multiLevelType w:val="hybridMultilevel"/>
    <w:tmpl w:val="58E6F0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9513E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22"/>
  </w:num>
  <w:num w:numId="4">
    <w:abstractNumId w:val="0"/>
  </w:num>
  <w:num w:numId="5">
    <w:abstractNumId w:val="21"/>
  </w:num>
  <w:num w:numId="6">
    <w:abstractNumId w:val="1"/>
  </w:num>
  <w:num w:numId="7">
    <w:abstractNumId w:val="12"/>
  </w:num>
  <w:num w:numId="8">
    <w:abstractNumId w:val="3"/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1"/>
  </w:num>
  <w:num w:numId="13">
    <w:abstractNumId w:val="15"/>
  </w:num>
  <w:num w:numId="14">
    <w:abstractNumId w:val="14"/>
  </w:num>
  <w:num w:numId="15">
    <w:abstractNumId w:val="5"/>
  </w:num>
  <w:num w:numId="16">
    <w:abstractNumId w:val="23"/>
  </w:num>
  <w:num w:numId="17">
    <w:abstractNumId w:val="10"/>
  </w:num>
  <w:num w:numId="18">
    <w:abstractNumId w:val="2"/>
  </w:num>
  <w:num w:numId="19">
    <w:abstractNumId w:val="16"/>
  </w:num>
  <w:num w:numId="20">
    <w:abstractNumId w:val="19"/>
  </w:num>
  <w:num w:numId="21">
    <w:abstractNumId w:val="4"/>
  </w:num>
  <w:num w:numId="22">
    <w:abstractNumId w:val="20"/>
  </w:num>
  <w:num w:numId="23">
    <w:abstractNumId w:val="8"/>
  </w:num>
  <w:num w:numId="24">
    <w:abstractNumId w:val="1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A9"/>
    <w:rsid w:val="00001254"/>
    <w:rsid w:val="00022C1B"/>
    <w:rsid w:val="00023324"/>
    <w:rsid w:val="00024ACF"/>
    <w:rsid w:val="00044345"/>
    <w:rsid w:val="0007635A"/>
    <w:rsid w:val="000A6781"/>
    <w:rsid w:val="001210B4"/>
    <w:rsid w:val="0015454E"/>
    <w:rsid w:val="001B0DB7"/>
    <w:rsid w:val="001D075E"/>
    <w:rsid w:val="002079C3"/>
    <w:rsid w:val="002A2336"/>
    <w:rsid w:val="002A3EE8"/>
    <w:rsid w:val="003344DB"/>
    <w:rsid w:val="003666F3"/>
    <w:rsid w:val="003758CD"/>
    <w:rsid w:val="003D4142"/>
    <w:rsid w:val="00430D66"/>
    <w:rsid w:val="00442D53"/>
    <w:rsid w:val="00467DC0"/>
    <w:rsid w:val="00544441"/>
    <w:rsid w:val="006169E3"/>
    <w:rsid w:val="006316BC"/>
    <w:rsid w:val="007055F4"/>
    <w:rsid w:val="00754069"/>
    <w:rsid w:val="00754273"/>
    <w:rsid w:val="0076472F"/>
    <w:rsid w:val="00776CA0"/>
    <w:rsid w:val="007C067B"/>
    <w:rsid w:val="007F14E7"/>
    <w:rsid w:val="00802F3F"/>
    <w:rsid w:val="00922A03"/>
    <w:rsid w:val="009B6018"/>
    <w:rsid w:val="00A35444"/>
    <w:rsid w:val="00AA2645"/>
    <w:rsid w:val="00AB555D"/>
    <w:rsid w:val="00AD60ED"/>
    <w:rsid w:val="00B502F7"/>
    <w:rsid w:val="00BC3AA7"/>
    <w:rsid w:val="00BE7010"/>
    <w:rsid w:val="00BF11D2"/>
    <w:rsid w:val="00C4725A"/>
    <w:rsid w:val="00C5303B"/>
    <w:rsid w:val="00C8487C"/>
    <w:rsid w:val="00C90C53"/>
    <w:rsid w:val="00CB38BD"/>
    <w:rsid w:val="00CC5829"/>
    <w:rsid w:val="00CD2CF8"/>
    <w:rsid w:val="00CE085C"/>
    <w:rsid w:val="00CE1FC2"/>
    <w:rsid w:val="00D37C55"/>
    <w:rsid w:val="00D456A9"/>
    <w:rsid w:val="00DD7DF7"/>
    <w:rsid w:val="00E90E60"/>
    <w:rsid w:val="00EA4732"/>
    <w:rsid w:val="00EC5468"/>
    <w:rsid w:val="00EF7F27"/>
    <w:rsid w:val="00F25114"/>
    <w:rsid w:val="00FA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C166"/>
  <w15:chartTrackingRefBased/>
  <w15:docId w15:val="{9064E5C5-0A9C-4FA8-A194-B20C6238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FC2"/>
  </w:style>
  <w:style w:type="paragraph" w:styleId="Titre1">
    <w:name w:val="heading 1"/>
    <w:basedOn w:val="Normal"/>
    <w:next w:val="Normal"/>
    <w:link w:val="Titre1Car"/>
    <w:uiPriority w:val="9"/>
    <w:qFormat/>
    <w:rsid w:val="00A35444"/>
    <w:pPr>
      <w:keepNext/>
      <w:keepLines/>
      <w:numPr>
        <w:numId w:val="8"/>
      </w:numPr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5444"/>
    <w:pPr>
      <w:keepNext/>
      <w:keepLines/>
      <w:numPr>
        <w:numId w:val="9"/>
      </w:numPr>
      <w:spacing w:before="160" w:after="0" w:line="240" w:lineRule="auto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5444"/>
    <w:pPr>
      <w:keepNext/>
      <w:keepLines/>
      <w:tabs>
        <w:tab w:val="num" w:pos="720"/>
      </w:tabs>
      <w:spacing w:before="80" w:after="0" w:line="240" w:lineRule="auto"/>
      <w:ind w:left="720" w:hanging="360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F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1FC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1FC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1FC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1FC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1FC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44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A3544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35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E1FC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E1F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E1FC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1FC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1FC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CE1FC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E1FC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E1F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CE1FC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1F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E1FC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CE1FC2"/>
    <w:rPr>
      <w:b/>
      <w:bCs/>
    </w:rPr>
  </w:style>
  <w:style w:type="character" w:styleId="Accentuation">
    <w:name w:val="Emphasis"/>
    <w:basedOn w:val="Policepardfaut"/>
    <w:uiPriority w:val="20"/>
    <w:qFormat/>
    <w:rsid w:val="00CE1FC2"/>
    <w:rPr>
      <w:i/>
      <w:iCs/>
    </w:rPr>
  </w:style>
  <w:style w:type="paragraph" w:styleId="Sansinterligne">
    <w:name w:val="No Spacing"/>
    <w:uiPriority w:val="1"/>
    <w:qFormat/>
    <w:rsid w:val="00CE1FC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E1FC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E1FC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1FC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1FC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CE1FC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CE1FC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CE1FC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CE1FC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CE1FC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E1FC2"/>
    <w:pPr>
      <w:outlineLvl w:val="9"/>
    </w:pPr>
  </w:style>
  <w:style w:type="paragraph" w:styleId="Paragraphedeliste">
    <w:name w:val="List Paragraph"/>
    <w:basedOn w:val="Normal"/>
    <w:uiPriority w:val="34"/>
    <w:qFormat/>
    <w:rsid w:val="003666F3"/>
    <w:pPr>
      <w:ind w:left="720"/>
      <w:contextualSpacing/>
    </w:pPr>
  </w:style>
  <w:style w:type="paragraph" w:customStyle="1" w:styleId="Algorithme">
    <w:name w:val="Algorithme"/>
    <w:basedOn w:val="Normal"/>
    <w:link w:val="AlgorithmeCar"/>
    <w:qFormat/>
    <w:rsid w:val="00D456A9"/>
    <w:rPr>
      <w:rFonts w:ascii="Georgia" w:hAnsi="Georgia"/>
      <w:sz w:val="32"/>
    </w:rPr>
  </w:style>
  <w:style w:type="character" w:customStyle="1" w:styleId="AlgorithmeCar">
    <w:name w:val="Algorithme Car"/>
    <w:basedOn w:val="Policepardfaut"/>
    <w:link w:val="Algorithme"/>
    <w:rsid w:val="00D456A9"/>
    <w:rPr>
      <w:rFonts w:ascii="Georgia" w:hAnsi="Georgi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od&#232;les%20Office%20personnalis&#233;s\Algorithm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Algorithme.dotx</Template>
  <TotalTime>282</TotalTime>
  <Pages>12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2016-05-12T14:36:00Z</dcterms:created>
  <dcterms:modified xsi:type="dcterms:W3CDTF">2016-05-26T09:00:00Z</dcterms:modified>
</cp:coreProperties>
</file>