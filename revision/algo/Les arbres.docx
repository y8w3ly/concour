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645" w:rsidRDefault="00DC0F87" w:rsidP="0051412A">
      <w:pPr>
        <w:pStyle w:val="Titre"/>
      </w:pPr>
      <w:r>
        <w:t>Les arbres :</w:t>
      </w:r>
    </w:p>
    <w:p w:rsidR="0051412A" w:rsidRDefault="0051412A" w:rsidP="0051412A">
      <w:pPr>
        <w:pStyle w:val="Titre1"/>
      </w:pPr>
    </w:p>
    <w:p w:rsidR="0051412A" w:rsidRDefault="0051412A" w:rsidP="0051412A">
      <w:pPr>
        <w:pStyle w:val="Titre2"/>
      </w:pPr>
      <w:r>
        <w:t>Le nombre de nœuds :</w:t>
      </w:r>
    </w:p>
    <w:p w:rsidR="0051412A" w:rsidRPr="0051412A" w:rsidRDefault="0051412A" w:rsidP="0051412A"/>
    <w:p w:rsidR="00DC0F87" w:rsidRDefault="00DC0F87" w:rsidP="00DC0F87">
      <w:pPr>
        <w:pStyle w:val="Algorithme"/>
      </w:pPr>
      <w:r w:rsidRPr="00DC0F87">
        <w:rPr>
          <w:b/>
          <w:bCs/>
        </w:rPr>
        <w:t>Type</w:t>
      </w:r>
      <w:r>
        <w:t xml:space="preserve"> nœud=</w:t>
      </w:r>
      <w:r w:rsidRPr="00DC0F87">
        <w:rPr>
          <w:b/>
          <w:bCs/>
        </w:rPr>
        <w:t>structure</w:t>
      </w:r>
    </w:p>
    <w:p w:rsidR="00DC0F87" w:rsidRDefault="00DC0F87" w:rsidP="00DC0F87">
      <w:pPr>
        <w:pStyle w:val="Algorithme"/>
      </w:pPr>
      <w:r>
        <w:t xml:space="preserve">                       Info : </w:t>
      </w:r>
      <w:r w:rsidRPr="00DC0F87">
        <w:rPr>
          <w:b/>
          <w:bCs/>
        </w:rPr>
        <w:t>typeqlq</w:t>
      </w:r>
    </w:p>
    <w:p w:rsidR="00DC0F87" w:rsidRDefault="00DC0F87" w:rsidP="00DC0F87">
      <w:pPr>
        <w:pStyle w:val="Algorithme"/>
      </w:pPr>
      <w:r>
        <w:t xml:space="preserve">                       FG, FD : </w:t>
      </w:r>
      <w:r w:rsidRPr="00DC0F87">
        <w:rPr>
          <w:b/>
          <w:bCs/>
        </w:rPr>
        <w:t>ptr(nœud)</w:t>
      </w:r>
    </w:p>
    <w:p w:rsidR="00DC0F87" w:rsidRPr="00DC0F87" w:rsidRDefault="00DC0F87" w:rsidP="00DC0F87">
      <w:pPr>
        <w:pStyle w:val="Algorithme"/>
        <w:rPr>
          <w:b/>
          <w:bCs/>
        </w:rPr>
      </w:pPr>
      <w:r w:rsidRPr="00DC0F87">
        <w:rPr>
          <w:b/>
          <w:bCs/>
        </w:rPr>
        <w:t>Fin.</w:t>
      </w:r>
    </w:p>
    <w:p w:rsidR="00DC0F87" w:rsidRDefault="00DC0F87" w:rsidP="00DC0F87">
      <w:pPr>
        <w:pStyle w:val="Algorithme"/>
      </w:pPr>
      <w:r w:rsidRPr="00DC0F87">
        <w:rPr>
          <w:b/>
          <w:bCs/>
        </w:rPr>
        <w:t>Var</w:t>
      </w:r>
      <w:r>
        <w:t xml:space="preserve"> Arbre : </w:t>
      </w:r>
      <w:r w:rsidRPr="00DC0F87">
        <w:rPr>
          <w:b/>
          <w:bCs/>
        </w:rPr>
        <w:t>ptr (nœud)</w:t>
      </w:r>
    </w:p>
    <w:p w:rsidR="00DC0F87" w:rsidRDefault="00DC0F87" w:rsidP="0051412A">
      <w:pPr>
        <w:pStyle w:val="Titre3"/>
      </w:pPr>
      <w:r w:rsidRPr="0051412A">
        <w:t>Récursif</w:t>
      </w:r>
      <w:r>
        <w:t> :</w:t>
      </w:r>
    </w:p>
    <w:p w:rsidR="0051412A" w:rsidRPr="0051412A" w:rsidRDefault="0051412A" w:rsidP="0051412A"/>
    <w:p w:rsidR="00DC0F87" w:rsidRDefault="00DC0F87" w:rsidP="00DC0F87">
      <w:pPr>
        <w:pStyle w:val="Algorithme"/>
      </w:pPr>
      <w:r w:rsidRPr="00DC0F87">
        <w:rPr>
          <w:b/>
          <w:bCs/>
        </w:rPr>
        <w:t>Fonction</w:t>
      </w:r>
      <w:r>
        <w:t xml:space="preserve">Nb_Noeuds (R : </w:t>
      </w:r>
      <w:r w:rsidRPr="00DC0F87">
        <w:rPr>
          <w:b/>
          <w:bCs/>
        </w:rPr>
        <w:t>ptr(nœud)</w:t>
      </w:r>
      <w:r>
        <w:t xml:space="preserve">) : </w:t>
      </w:r>
      <w:r w:rsidRPr="00DC0F87">
        <w:rPr>
          <w:b/>
          <w:bCs/>
        </w:rPr>
        <w:t>entier</w:t>
      </w:r>
    </w:p>
    <w:p w:rsidR="00DC0F87" w:rsidRPr="00DC0F87" w:rsidRDefault="00DC0F87" w:rsidP="00DC0F87">
      <w:pPr>
        <w:pStyle w:val="Algorithme"/>
        <w:rPr>
          <w:b/>
          <w:bCs/>
        </w:rPr>
      </w:pPr>
      <w:r w:rsidRPr="00DC0F87">
        <w:rPr>
          <w:b/>
          <w:bCs/>
        </w:rPr>
        <w:t>Debut</w:t>
      </w:r>
    </w:p>
    <w:p w:rsidR="00DC0F87" w:rsidRDefault="00DC0F87" w:rsidP="00DC0F87">
      <w:pPr>
        <w:pStyle w:val="Algorithme"/>
        <w:numPr>
          <w:ilvl w:val="0"/>
          <w:numId w:val="6"/>
        </w:numPr>
      </w:pPr>
      <w:r>
        <w:rPr>
          <w:b/>
          <w:bCs/>
        </w:rPr>
        <w:t xml:space="preserve">SI </w:t>
      </w:r>
      <w:r>
        <w:t>(R=NIL) alors Nb_Noeuds</w:t>
      </w:r>
      <w:r>
        <w:sym w:font="Wingdings" w:char="F0DF"/>
      </w:r>
      <w:r>
        <w:t>0</w:t>
      </w:r>
    </w:p>
    <w:p w:rsidR="00DC0F87" w:rsidRPr="00DC0F87" w:rsidRDefault="00DC0F87" w:rsidP="00DC0F87">
      <w:pPr>
        <w:pStyle w:val="Algorithme"/>
        <w:numPr>
          <w:ilvl w:val="0"/>
          <w:numId w:val="6"/>
        </w:numPr>
      </w:pPr>
      <w:r>
        <w:rPr>
          <w:b/>
          <w:bCs/>
        </w:rPr>
        <w:t>SINON</w:t>
      </w:r>
    </w:p>
    <w:p w:rsidR="00DC0F87" w:rsidRDefault="00DC0F87" w:rsidP="00DC0F87">
      <w:pPr>
        <w:pStyle w:val="Algorithme"/>
        <w:numPr>
          <w:ilvl w:val="1"/>
          <w:numId w:val="6"/>
        </w:numPr>
      </w:pPr>
      <w:r>
        <w:t>Nb_Nœuds</w:t>
      </w:r>
      <w:r>
        <w:sym w:font="Wingdings" w:char="F0DF"/>
      </w:r>
      <w:r>
        <w:t>1+Nb_Nœuds(FG(R))+Nb_Nœuds(FD(</w:t>
      </w:r>
      <w:commentRangeStart w:id="0"/>
      <w:r>
        <w:t>R</w:t>
      </w:r>
      <w:commentRangeEnd w:id="0"/>
      <w:r w:rsidR="006F1E4B">
        <w:rPr>
          <w:rStyle w:val="Marquedecommentaire"/>
          <w:rFonts w:asciiTheme="minorHAnsi" w:hAnsiTheme="minorHAnsi"/>
        </w:rPr>
        <w:commentReference w:id="0"/>
      </w:r>
      <w:r>
        <w:t>))</w:t>
      </w:r>
    </w:p>
    <w:p w:rsidR="00DC0F87" w:rsidRPr="00DC0F87" w:rsidRDefault="00DC0F87" w:rsidP="00DC0F87">
      <w:pPr>
        <w:pStyle w:val="Algorithme"/>
        <w:numPr>
          <w:ilvl w:val="0"/>
          <w:numId w:val="6"/>
        </w:numPr>
      </w:pPr>
      <w:r>
        <w:rPr>
          <w:b/>
          <w:bCs/>
        </w:rPr>
        <w:t>FSI</w:t>
      </w:r>
    </w:p>
    <w:p w:rsidR="00DC0F87" w:rsidRDefault="00DC0F87" w:rsidP="00DC0F87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DC0F87" w:rsidRDefault="00DC0F87" w:rsidP="00DC0F87">
      <w:pPr>
        <w:pStyle w:val="Algorithme"/>
        <w:rPr>
          <w:b/>
          <w:bCs/>
        </w:rPr>
      </w:pPr>
    </w:p>
    <w:p w:rsidR="0051412A" w:rsidRDefault="0051412A" w:rsidP="0051412A">
      <w:pPr>
        <w:pStyle w:val="Titre3"/>
      </w:pPr>
      <w:r>
        <w:t>Itératif :</w:t>
      </w:r>
    </w:p>
    <w:p w:rsidR="0051412A" w:rsidRDefault="0051412A" w:rsidP="0051412A"/>
    <w:p w:rsidR="0051412A" w:rsidRDefault="0040273C" w:rsidP="00500537">
      <w:pPr>
        <w:pStyle w:val="Algorithme"/>
      </w:pPr>
      <w:r>
        <w:rPr>
          <w:b/>
          <w:bCs/>
        </w:rPr>
        <w:t xml:space="preserve">Fonction </w:t>
      </w:r>
      <w:r w:rsidR="00500537">
        <w:t>Nb_Nœuds(R : Ptr(Nœud)) : entier</w:t>
      </w:r>
    </w:p>
    <w:p w:rsidR="00500537" w:rsidRDefault="00500537" w:rsidP="00500537">
      <w:pPr>
        <w:pStyle w:val="Algorithme"/>
      </w:pPr>
      <w:r>
        <w:rPr>
          <w:b/>
          <w:bCs/>
        </w:rPr>
        <w:t xml:space="preserve">Var </w:t>
      </w:r>
      <w:r>
        <w:t>Q : Ptr(Nœud)</w:t>
      </w:r>
    </w:p>
    <w:p w:rsidR="00500537" w:rsidRDefault="00500537" w:rsidP="00500537">
      <w:pPr>
        <w:pStyle w:val="Algorithme"/>
      </w:pPr>
      <w:r>
        <w:t xml:space="preserve">         P : Ptr(Pile)</w:t>
      </w:r>
    </w:p>
    <w:p w:rsidR="00500537" w:rsidRDefault="00500537" w:rsidP="00500537">
      <w:pPr>
        <w:pStyle w:val="Algorithme"/>
      </w:pPr>
      <w:r>
        <w:t xml:space="preserve">         Nb : entier</w:t>
      </w:r>
    </w:p>
    <w:p w:rsidR="00500537" w:rsidRDefault="00500537" w:rsidP="00500537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B5127B" w:rsidRDefault="00B5127B" w:rsidP="00500537">
      <w:pPr>
        <w:pStyle w:val="Algorithm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TQ </w:t>
      </w:r>
      <w:r>
        <w:t>(R&lt;&gt;NIL) ou (Pile_Vide(P) faire</w:t>
      </w:r>
    </w:p>
    <w:p w:rsidR="00500537" w:rsidRPr="00B5127B" w:rsidRDefault="00B5127B" w:rsidP="00B5127B">
      <w:pPr>
        <w:pStyle w:val="Algorithme"/>
        <w:numPr>
          <w:ilvl w:val="1"/>
          <w:numId w:val="11"/>
        </w:numPr>
        <w:rPr>
          <w:b/>
          <w:bCs/>
        </w:rPr>
      </w:pPr>
      <w:r>
        <w:rPr>
          <w:b/>
          <w:bCs/>
        </w:rPr>
        <w:lastRenderedPageBreak/>
        <w:t xml:space="preserve">TQ </w:t>
      </w:r>
      <w:r>
        <w:t>(R &lt;&gt; NIL) faire</w:t>
      </w:r>
    </w:p>
    <w:p w:rsidR="00B5127B" w:rsidRDefault="00B5127B" w:rsidP="00B5127B">
      <w:pPr>
        <w:pStyle w:val="Algorithme"/>
        <w:numPr>
          <w:ilvl w:val="2"/>
          <w:numId w:val="11"/>
        </w:numPr>
        <w:rPr>
          <w:b/>
          <w:bCs/>
        </w:rPr>
      </w:pPr>
      <w:r>
        <w:t>Nb</w:t>
      </w:r>
      <w:r>
        <w:sym w:font="Wingdings" w:char="F0DF"/>
      </w:r>
      <w:r>
        <w:t>Nb+1</w:t>
      </w:r>
    </w:p>
    <w:p w:rsidR="00B5127B" w:rsidRDefault="00B5127B" w:rsidP="00B5127B">
      <w:pPr>
        <w:pStyle w:val="Algorithme"/>
        <w:numPr>
          <w:ilvl w:val="2"/>
          <w:numId w:val="11"/>
        </w:numPr>
        <w:rPr>
          <w:b/>
          <w:bCs/>
        </w:rPr>
      </w:pPr>
      <w:r>
        <w:t>EMPILER(P,R)</w:t>
      </w:r>
    </w:p>
    <w:p w:rsidR="00B5127B" w:rsidRPr="00B5127B" w:rsidRDefault="00B5127B" w:rsidP="00B5127B">
      <w:pPr>
        <w:pStyle w:val="Algorithme"/>
        <w:numPr>
          <w:ilvl w:val="2"/>
          <w:numId w:val="11"/>
        </w:numPr>
        <w:rPr>
          <w:b/>
          <w:bCs/>
        </w:rPr>
      </w:pPr>
      <w:r>
        <w:t>R</w:t>
      </w:r>
      <w:r>
        <w:sym w:font="Wingdings" w:char="F0DF"/>
      </w:r>
      <w:r>
        <w:t>FG(R)</w:t>
      </w:r>
    </w:p>
    <w:p w:rsidR="00B5127B" w:rsidRDefault="00B5127B" w:rsidP="00B5127B">
      <w:pPr>
        <w:pStyle w:val="Algorithme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FTQ</w:t>
      </w:r>
    </w:p>
    <w:p w:rsidR="00B5127B" w:rsidRPr="00B5127B" w:rsidRDefault="00B5127B" w:rsidP="00B5127B">
      <w:pPr>
        <w:pStyle w:val="Algorithme"/>
        <w:numPr>
          <w:ilvl w:val="1"/>
          <w:numId w:val="11"/>
        </w:numPr>
        <w:rPr>
          <w:b/>
          <w:bCs/>
        </w:rPr>
      </w:pPr>
      <w:r>
        <w:t>DEPILER(P,R)</w:t>
      </w:r>
    </w:p>
    <w:p w:rsidR="00B5127B" w:rsidRPr="00B5127B" w:rsidRDefault="00B5127B" w:rsidP="00B5127B">
      <w:pPr>
        <w:pStyle w:val="Algorithme"/>
        <w:numPr>
          <w:ilvl w:val="1"/>
          <w:numId w:val="11"/>
        </w:numPr>
        <w:rPr>
          <w:b/>
          <w:bCs/>
        </w:rPr>
      </w:pPr>
      <w:r>
        <w:t>P</w:t>
      </w:r>
      <w:r>
        <w:sym w:font="Wingdings" w:char="F0DF"/>
      </w:r>
      <w:r>
        <w:t>FD(R)</w:t>
      </w:r>
    </w:p>
    <w:p w:rsidR="00B5127B" w:rsidRDefault="00B5127B" w:rsidP="00B5127B">
      <w:pPr>
        <w:pStyle w:val="Algorithm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FTQ</w:t>
      </w:r>
    </w:p>
    <w:p w:rsidR="00B5127B" w:rsidRPr="00B5127B" w:rsidRDefault="00B5127B" w:rsidP="00B5127B">
      <w:pPr>
        <w:pStyle w:val="Algorithme"/>
        <w:numPr>
          <w:ilvl w:val="0"/>
          <w:numId w:val="11"/>
        </w:numPr>
        <w:rPr>
          <w:b/>
          <w:bCs/>
        </w:rPr>
      </w:pPr>
      <w:r>
        <w:t>Nb_Nœuds</w:t>
      </w:r>
      <w:r>
        <w:sym w:font="Wingdings" w:char="F0DF"/>
      </w:r>
      <w:r>
        <w:t>Nb</w:t>
      </w:r>
    </w:p>
    <w:p w:rsidR="00B5127B" w:rsidRDefault="00B5127B" w:rsidP="00B5127B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B5127B" w:rsidRDefault="00B5127B" w:rsidP="00B5127B">
      <w:pPr>
        <w:pStyle w:val="Algorithme"/>
        <w:rPr>
          <w:b/>
          <w:bCs/>
        </w:rPr>
      </w:pPr>
    </w:p>
    <w:p w:rsidR="00BF645D" w:rsidRDefault="00BF645D" w:rsidP="00BF645D">
      <w:pPr>
        <w:pStyle w:val="Titre2"/>
      </w:pPr>
      <w:r>
        <w:t>Nombre de feuilles :</w:t>
      </w:r>
    </w:p>
    <w:p w:rsidR="00BF645D" w:rsidRDefault="00033032" w:rsidP="00033032">
      <w:pPr>
        <w:pStyle w:val="Titre3"/>
        <w:numPr>
          <w:ilvl w:val="0"/>
          <w:numId w:val="13"/>
        </w:numPr>
      </w:pPr>
      <w:r>
        <w:t>Récursif :</w:t>
      </w:r>
    </w:p>
    <w:p w:rsidR="00033032" w:rsidRPr="00033032" w:rsidRDefault="00033032" w:rsidP="00033032"/>
    <w:p w:rsidR="00BF645D" w:rsidRDefault="00BF645D" w:rsidP="00BF645D">
      <w:pPr>
        <w:pStyle w:val="Algorithme"/>
      </w:pPr>
      <w:r>
        <w:rPr>
          <w:b/>
          <w:bCs/>
        </w:rPr>
        <w:t xml:space="preserve">Fonction </w:t>
      </w:r>
      <w:r>
        <w:t>Nb_Feuilles(R : ptr(Nœud)) : entier</w:t>
      </w:r>
    </w:p>
    <w:p w:rsidR="00BF645D" w:rsidRDefault="00BF645D" w:rsidP="00BF645D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BF645D" w:rsidRDefault="00BF645D" w:rsidP="00BF645D">
      <w:pPr>
        <w:pStyle w:val="Algorithme"/>
        <w:numPr>
          <w:ilvl w:val="0"/>
          <w:numId w:val="12"/>
        </w:numPr>
      </w:pPr>
      <w:r>
        <w:rPr>
          <w:b/>
          <w:bCs/>
        </w:rPr>
        <w:t>SI</w:t>
      </w:r>
      <w:r>
        <w:t xml:space="preserve"> (R=NIL) Nb_Feuilles</w:t>
      </w:r>
      <w:r>
        <w:sym w:font="Wingdings" w:char="F0DF"/>
      </w:r>
      <w:r>
        <w:t>0</w:t>
      </w:r>
    </w:p>
    <w:p w:rsidR="00BF645D" w:rsidRPr="00BF645D" w:rsidRDefault="00BF645D" w:rsidP="00BF645D">
      <w:pPr>
        <w:pStyle w:val="Algorithme"/>
        <w:numPr>
          <w:ilvl w:val="0"/>
          <w:numId w:val="12"/>
        </w:numPr>
      </w:pPr>
      <w:r>
        <w:rPr>
          <w:b/>
          <w:bCs/>
        </w:rPr>
        <w:t>SINON</w:t>
      </w:r>
    </w:p>
    <w:p w:rsidR="00BF645D" w:rsidRDefault="00BF645D" w:rsidP="00BF645D">
      <w:pPr>
        <w:pStyle w:val="Algorithme"/>
        <w:numPr>
          <w:ilvl w:val="1"/>
          <w:numId w:val="12"/>
        </w:numPr>
      </w:pPr>
      <w:r>
        <w:rPr>
          <w:b/>
          <w:bCs/>
        </w:rPr>
        <w:t xml:space="preserve">SI </w:t>
      </w:r>
      <w:r>
        <w:t>(FG(R)=NIL) et (FD(R)=NIL) alors Nb_feuilles</w:t>
      </w:r>
      <w:r>
        <w:sym w:font="Wingdings" w:char="F0DF"/>
      </w:r>
      <w:r>
        <w:t>1</w:t>
      </w:r>
    </w:p>
    <w:p w:rsidR="00BF645D" w:rsidRPr="00BF645D" w:rsidRDefault="00BF645D" w:rsidP="00BF645D">
      <w:pPr>
        <w:pStyle w:val="Algorithme"/>
        <w:numPr>
          <w:ilvl w:val="1"/>
          <w:numId w:val="12"/>
        </w:numPr>
      </w:pPr>
      <w:r>
        <w:rPr>
          <w:b/>
          <w:bCs/>
        </w:rPr>
        <w:t>SINON</w:t>
      </w:r>
    </w:p>
    <w:p w:rsidR="00BF645D" w:rsidRDefault="00BF645D" w:rsidP="00BF645D">
      <w:pPr>
        <w:pStyle w:val="Algorithme"/>
        <w:numPr>
          <w:ilvl w:val="1"/>
          <w:numId w:val="12"/>
        </w:numPr>
      </w:pPr>
      <w:r>
        <w:t>Nb_feuilles</w:t>
      </w:r>
      <w:r>
        <w:sym w:font="Wingdings" w:char="F0DF"/>
      </w:r>
      <w:r>
        <w:t>Nb_feuilles(FG(R))+Nb_feuilles(FD(R))</w:t>
      </w:r>
    </w:p>
    <w:p w:rsidR="00BF645D" w:rsidRPr="00BF645D" w:rsidRDefault="00BF645D" w:rsidP="00BF645D">
      <w:pPr>
        <w:pStyle w:val="Algorithme"/>
        <w:numPr>
          <w:ilvl w:val="1"/>
          <w:numId w:val="12"/>
        </w:numPr>
      </w:pPr>
      <w:r>
        <w:rPr>
          <w:b/>
          <w:bCs/>
        </w:rPr>
        <w:t>FSI</w:t>
      </w:r>
    </w:p>
    <w:p w:rsidR="00BF645D" w:rsidRPr="00BF645D" w:rsidRDefault="00BF645D" w:rsidP="00BF645D">
      <w:pPr>
        <w:pStyle w:val="Algorithme"/>
        <w:numPr>
          <w:ilvl w:val="0"/>
          <w:numId w:val="12"/>
        </w:numPr>
      </w:pPr>
      <w:r>
        <w:rPr>
          <w:b/>
          <w:bCs/>
        </w:rPr>
        <w:t>FSI</w:t>
      </w:r>
    </w:p>
    <w:p w:rsidR="00BF645D" w:rsidRPr="00BF645D" w:rsidRDefault="00BF645D" w:rsidP="00BF645D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B5127B" w:rsidRDefault="00B5127B" w:rsidP="00033032">
      <w:pPr>
        <w:pStyle w:val="Algorithme"/>
        <w:rPr>
          <w:b/>
          <w:bCs/>
        </w:rPr>
      </w:pPr>
    </w:p>
    <w:p w:rsidR="00033032" w:rsidRDefault="00033032" w:rsidP="00033032">
      <w:pPr>
        <w:pStyle w:val="Titre3"/>
      </w:pPr>
      <w:r>
        <w:t>Itératif :</w:t>
      </w:r>
    </w:p>
    <w:p w:rsidR="00033032" w:rsidRDefault="00033032" w:rsidP="00033032"/>
    <w:p w:rsidR="00033032" w:rsidRDefault="00BA3FD7" w:rsidP="005E259B">
      <w:pPr>
        <w:pStyle w:val="Algorithme"/>
      </w:pPr>
      <w:r>
        <w:rPr>
          <w:b/>
          <w:bCs/>
        </w:rPr>
        <w:t xml:space="preserve">Fonction </w:t>
      </w:r>
      <w:r>
        <w:t>Nb_Feuilles(R : ptr(nœud) : entier</w:t>
      </w:r>
    </w:p>
    <w:p w:rsidR="00BA3FD7" w:rsidRDefault="00BA3FD7" w:rsidP="005E259B">
      <w:pPr>
        <w:pStyle w:val="Algorithme"/>
      </w:pPr>
      <w:r>
        <w:rPr>
          <w:b/>
          <w:bCs/>
        </w:rPr>
        <w:t xml:space="preserve">Var </w:t>
      </w:r>
      <w:r>
        <w:t>Nb : entier</w:t>
      </w:r>
    </w:p>
    <w:p w:rsidR="00BA3FD7" w:rsidRDefault="00BA3FD7" w:rsidP="005E259B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BA3FD7" w:rsidRPr="00BA3FD7" w:rsidRDefault="00BA3FD7" w:rsidP="00BA3FD7">
      <w:pPr>
        <w:pStyle w:val="Algorithme"/>
        <w:numPr>
          <w:ilvl w:val="0"/>
          <w:numId w:val="14"/>
        </w:numPr>
        <w:rPr>
          <w:b/>
          <w:bCs/>
        </w:rPr>
      </w:pPr>
      <w:r>
        <w:t>Créer_pile(P)</w:t>
      </w:r>
    </w:p>
    <w:p w:rsidR="00BA3FD7" w:rsidRPr="00BA3FD7" w:rsidRDefault="00BA3FD7" w:rsidP="00BA3FD7">
      <w:pPr>
        <w:pStyle w:val="Algorithme"/>
        <w:numPr>
          <w:ilvl w:val="0"/>
          <w:numId w:val="14"/>
        </w:numPr>
        <w:rPr>
          <w:b/>
          <w:bCs/>
        </w:rPr>
      </w:pPr>
      <w:r>
        <w:t>Nb</w:t>
      </w:r>
      <w:r>
        <w:sym w:font="Wingdings" w:char="F0DF"/>
      </w:r>
      <w:r>
        <w:t>0</w:t>
      </w:r>
    </w:p>
    <w:p w:rsidR="00BA3FD7" w:rsidRPr="00BA3FD7" w:rsidRDefault="00BA3FD7" w:rsidP="00BA3FD7">
      <w:pPr>
        <w:pStyle w:val="Algorithme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TQ </w:t>
      </w:r>
      <w:r>
        <w:t>(R&lt;&gt;NIL) ou (&gt;Pile-vide(p)) faire</w:t>
      </w:r>
    </w:p>
    <w:p w:rsidR="00BA3FD7" w:rsidRPr="00BA3FD7" w:rsidRDefault="00BA3FD7" w:rsidP="00BA3FD7">
      <w:pPr>
        <w:pStyle w:val="Algorithme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 xml:space="preserve">TQ </w:t>
      </w:r>
      <w:r>
        <w:t>(R&lt;&gt; NIL) faire</w:t>
      </w:r>
    </w:p>
    <w:p w:rsidR="00BA3FD7" w:rsidRPr="00BA3FD7" w:rsidRDefault="00BA3FD7" w:rsidP="00BA3FD7">
      <w:pPr>
        <w:pStyle w:val="Algorithme"/>
        <w:numPr>
          <w:ilvl w:val="2"/>
          <w:numId w:val="14"/>
        </w:numPr>
        <w:rPr>
          <w:b/>
          <w:bCs/>
        </w:rPr>
      </w:pPr>
      <w:r>
        <w:rPr>
          <w:b/>
          <w:bCs/>
        </w:rPr>
        <w:t xml:space="preserve">SI </w:t>
      </w:r>
      <w:r>
        <w:t>(FD(R)=NIL) et (FG(R)=NIL) alors Nb</w:t>
      </w:r>
      <w:r>
        <w:sym w:font="Wingdings" w:char="F0DF"/>
      </w:r>
      <w:r>
        <w:t>Nb+1</w:t>
      </w:r>
    </w:p>
    <w:p w:rsidR="00BA3FD7" w:rsidRPr="00BA3FD7" w:rsidRDefault="00BA3FD7" w:rsidP="00BA3FD7">
      <w:pPr>
        <w:pStyle w:val="Algorithme"/>
        <w:numPr>
          <w:ilvl w:val="2"/>
          <w:numId w:val="14"/>
        </w:numPr>
        <w:rPr>
          <w:b/>
          <w:bCs/>
        </w:rPr>
      </w:pPr>
      <w:r>
        <w:t>EMPILER(P,R)</w:t>
      </w:r>
    </w:p>
    <w:p w:rsidR="00BA3FD7" w:rsidRPr="00BA3FD7" w:rsidRDefault="00BA3FD7" w:rsidP="00BA3FD7">
      <w:pPr>
        <w:pStyle w:val="Algorithme"/>
        <w:numPr>
          <w:ilvl w:val="2"/>
          <w:numId w:val="14"/>
        </w:numPr>
        <w:rPr>
          <w:b/>
          <w:bCs/>
        </w:rPr>
      </w:pPr>
      <w:r>
        <w:t>R</w:t>
      </w:r>
      <w:r>
        <w:sym w:font="Wingdings" w:char="F0DF"/>
      </w:r>
      <w:r>
        <w:t>FG(R)</w:t>
      </w:r>
    </w:p>
    <w:p w:rsidR="00BA3FD7" w:rsidRDefault="00BA3FD7" w:rsidP="00BA3FD7">
      <w:pPr>
        <w:pStyle w:val="Algorithme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>FTQ</w:t>
      </w:r>
    </w:p>
    <w:p w:rsidR="00BA3FD7" w:rsidRPr="00BA3FD7" w:rsidRDefault="00BA3FD7" w:rsidP="00BA3FD7">
      <w:pPr>
        <w:pStyle w:val="Algorithme"/>
        <w:numPr>
          <w:ilvl w:val="1"/>
          <w:numId w:val="14"/>
        </w:numPr>
        <w:rPr>
          <w:b/>
          <w:bCs/>
        </w:rPr>
      </w:pPr>
      <w:r>
        <w:t>DEPILER(P,R)</w:t>
      </w:r>
    </w:p>
    <w:p w:rsidR="00BA3FD7" w:rsidRPr="00BA3FD7" w:rsidRDefault="00BA3FD7" w:rsidP="00BA3FD7">
      <w:pPr>
        <w:pStyle w:val="Algorithme"/>
        <w:numPr>
          <w:ilvl w:val="1"/>
          <w:numId w:val="14"/>
        </w:numPr>
        <w:rPr>
          <w:b/>
          <w:bCs/>
        </w:rPr>
      </w:pPr>
      <w:r>
        <w:t>R</w:t>
      </w:r>
      <w:r>
        <w:sym w:font="Wingdings" w:char="F0DF"/>
      </w:r>
      <w:r>
        <w:t>FD(R)</w:t>
      </w:r>
    </w:p>
    <w:p w:rsidR="00BA3FD7" w:rsidRDefault="00BA3FD7" w:rsidP="00BA3FD7">
      <w:pPr>
        <w:pStyle w:val="Algorithme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FTQ</w:t>
      </w:r>
    </w:p>
    <w:p w:rsidR="00BA3FD7" w:rsidRPr="00BA3FD7" w:rsidRDefault="00BA3FD7" w:rsidP="00BA3FD7">
      <w:pPr>
        <w:pStyle w:val="Algorithme"/>
        <w:numPr>
          <w:ilvl w:val="0"/>
          <w:numId w:val="14"/>
        </w:numPr>
        <w:rPr>
          <w:b/>
          <w:bCs/>
        </w:rPr>
      </w:pPr>
      <w:r>
        <w:t>Nb-feuilles</w:t>
      </w:r>
      <w:r>
        <w:sym w:font="Wingdings" w:char="F0DF"/>
      </w:r>
      <w:r>
        <w:t>Nb</w:t>
      </w:r>
    </w:p>
    <w:p w:rsidR="00BA3FD7" w:rsidRDefault="00BA3FD7" w:rsidP="00BA3FD7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BA3FD7" w:rsidRDefault="00BA3FD7" w:rsidP="00BA3FD7">
      <w:pPr>
        <w:pStyle w:val="Algorithme"/>
        <w:rPr>
          <w:b/>
          <w:bCs/>
        </w:rPr>
      </w:pPr>
    </w:p>
    <w:p w:rsidR="00BA3FD7" w:rsidRDefault="00C66C9D" w:rsidP="00C66C9D">
      <w:pPr>
        <w:pStyle w:val="Titre2"/>
      </w:pPr>
      <w:r>
        <w:t>Somme des contenus de tous les nœuds :</w:t>
      </w:r>
    </w:p>
    <w:p w:rsidR="00C66C9D" w:rsidRDefault="00C66C9D" w:rsidP="00B77294">
      <w:pPr>
        <w:pStyle w:val="Titre3"/>
        <w:numPr>
          <w:ilvl w:val="0"/>
          <w:numId w:val="18"/>
        </w:numPr>
      </w:pPr>
      <w:r>
        <w:t>Récursif :</w:t>
      </w:r>
    </w:p>
    <w:p w:rsidR="00C66C9D" w:rsidRDefault="00C66C9D" w:rsidP="00C66C9D"/>
    <w:p w:rsidR="00C66C9D" w:rsidRDefault="00C66C9D" w:rsidP="00C66C9D">
      <w:pPr>
        <w:pStyle w:val="Algorithme"/>
      </w:pPr>
      <w:r>
        <w:rPr>
          <w:b/>
          <w:bCs/>
        </w:rPr>
        <w:t xml:space="preserve">Fonction </w:t>
      </w:r>
      <w:r>
        <w:t>Somme_Nœuds(R : ptr(Nœud)) : entier</w:t>
      </w:r>
    </w:p>
    <w:p w:rsidR="00C66C9D" w:rsidRDefault="00C66C9D" w:rsidP="00C66C9D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C66C9D" w:rsidRPr="00C66C9D" w:rsidRDefault="00C66C9D" w:rsidP="00C66C9D">
      <w:pPr>
        <w:pStyle w:val="Algorithm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Si </w:t>
      </w:r>
      <w:r>
        <w:t>(R=NIL) Somme_Noeuds</w:t>
      </w:r>
      <w:r>
        <w:sym w:font="Wingdings" w:char="F0DF"/>
      </w:r>
      <w:r>
        <w:t>0</w:t>
      </w:r>
    </w:p>
    <w:p w:rsidR="00C66C9D" w:rsidRDefault="00C66C9D" w:rsidP="00C66C9D">
      <w:pPr>
        <w:pStyle w:val="Algorithm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SINON</w:t>
      </w:r>
    </w:p>
    <w:p w:rsidR="00C66C9D" w:rsidRPr="00B77294" w:rsidRDefault="00B77294" w:rsidP="00C66C9D">
      <w:pPr>
        <w:pStyle w:val="Algorithme"/>
        <w:numPr>
          <w:ilvl w:val="1"/>
          <w:numId w:val="17"/>
        </w:numPr>
        <w:rPr>
          <w:b/>
          <w:bCs/>
        </w:rPr>
      </w:pPr>
      <w:r>
        <w:t>Somme_noeuds</w:t>
      </w:r>
      <w:r>
        <w:sym w:font="Wingdings" w:char="F0DF"/>
      </w:r>
      <w:r>
        <w:t>Info(R)+Somme_Noeuds(FG(R))+Somme_Noeuds(FD(R))</w:t>
      </w:r>
    </w:p>
    <w:p w:rsidR="00B77294" w:rsidRDefault="00B77294" w:rsidP="00B77294">
      <w:pPr>
        <w:pStyle w:val="Algorithm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FSI</w:t>
      </w:r>
    </w:p>
    <w:p w:rsidR="00B77294" w:rsidRDefault="00B77294" w:rsidP="00B77294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B77294" w:rsidRDefault="00B77294" w:rsidP="00B77294">
      <w:pPr>
        <w:pStyle w:val="Algorithme"/>
        <w:rPr>
          <w:b/>
          <w:bCs/>
        </w:rPr>
      </w:pPr>
    </w:p>
    <w:p w:rsidR="00B77294" w:rsidRDefault="00B77294" w:rsidP="00B77294">
      <w:pPr>
        <w:pStyle w:val="Titre3"/>
      </w:pPr>
      <w:r>
        <w:t>Itératif :</w:t>
      </w:r>
    </w:p>
    <w:p w:rsidR="00B77294" w:rsidRDefault="00B77294" w:rsidP="00B77294"/>
    <w:p w:rsidR="00B77294" w:rsidRDefault="00484F74" w:rsidP="00B77294">
      <w:pPr>
        <w:pStyle w:val="Algorithme"/>
      </w:pPr>
      <w:r>
        <w:rPr>
          <w:b/>
          <w:bCs/>
        </w:rPr>
        <w:t xml:space="preserve">Fonction </w:t>
      </w:r>
      <w:r>
        <w:t>Somme_noeuds(R : Ptr(Nœud)) : entier</w:t>
      </w:r>
    </w:p>
    <w:p w:rsidR="00484F74" w:rsidRDefault="00484F74" w:rsidP="00B77294">
      <w:pPr>
        <w:pStyle w:val="Algorithme"/>
      </w:pPr>
      <w:r>
        <w:rPr>
          <w:b/>
          <w:bCs/>
        </w:rPr>
        <w:t xml:space="preserve">Var </w:t>
      </w:r>
      <w:r>
        <w:t>Som : entier</w:t>
      </w:r>
    </w:p>
    <w:p w:rsidR="00484F74" w:rsidRDefault="00484F74" w:rsidP="00B77294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484F74" w:rsidRPr="00484F74" w:rsidRDefault="00484F74" w:rsidP="00484F74">
      <w:pPr>
        <w:pStyle w:val="Algorithme"/>
        <w:numPr>
          <w:ilvl w:val="0"/>
          <w:numId w:val="19"/>
        </w:numPr>
        <w:rPr>
          <w:b/>
          <w:bCs/>
        </w:rPr>
      </w:pPr>
      <w:r>
        <w:t>Créer_Pile(P)</w:t>
      </w:r>
    </w:p>
    <w:p w:rsidR="00484F74" w:rsidRPr="00484F74" w:rsidRDefault="00484F74" w:rsidP="00484F74">
      <w:pPr>
        <w:pStyle w:val="Algorithme"/>
        <w:numPr>
          <w:ilvl w:val="0"/>
          <w:numId w:val="19"/>
        </w:numPr>
        <w:rPr>
          <w:b/>
          <w:bCs/>
        </w:rPr>
      </w:pPr>
      <w:r>
        <w:t>Som</w:t>
      </w:r>
      <w:r>
        <w:sym w:font="Wingdings" w:char="F0DF"/>
      </w:r>
      <w:r>
        <w:t>0</w:t>
      </w:r>
    </w:p>
    <w:p w:rsidR="00484F74" w:rsidRPr="00484F74" w:rsidRDefault="00484F74" w:rsidP="00484F74">
      <w:pPr>
        <w:pStyle w:val="Algorithme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TQ </w:t>
      </w:r>
      <w:r>
        <w:t>(R&lt;&gt;NIL) ou (&gt;Pile-Vide(P)) faire</w:t>
      </w:r>
    </w:p>
    <w:p w:rsidR="00484F74" w:rsidRPr="00484F74" w:rsidRDefault="00484F74" w:rsidP="00484F74">
      <w:pPr>
        <w:pStyle w:val="Algorithme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 xml:space="preserve">TQ </w:t>
      </w:r>
      <w:r>
        <w:t>(R&lt;&gt;Nil) Faire</w:t>
      </w:r>
    </w:p>
    <w:p w:rsidR="00484F74" w:rsidRPr="00484F74" w:rsidRDefault="00484F74" w:rsidP="00484F74">
      <w:pPr>
        <w:pStyle w:val="Algorithme"/>
        <w:numPr>
          <w:ilvl w:val="2"/>
          <w:numId w:val="19"/>
        </w:numPr>
        <w:rPr>
          <w:b/>
          <w:bCs/>
        </w:rPr>
      </w:pPr>
      <w:r>
        <w:t>Som</w:t>
      </w:r>
      <w:r>
        <w:sym w:font="Wingdings" w:char="F0DF"/>
      </w:r>
      <w:r>
        <w:t>Som+Info(R)</w:t>
      </w:r>
    </w:p>
    <w:p w:rsidR="00484F74" w:rsidRPr="00484F74" w:rsidRDefault="00484F74" w:rsidP="00484F74">
      <w:pPr>
        <w:pStyle w:val="Algorithme"/>
        <w:numPr>
          <w:ilvl w:val="2"/>
          <w:numId w:val="19"/>
        </w:numPr>
        <w:rPr>
          <w:b/>
          <w:bCs/>
        </w:rPr>
      </w:pPr>
      <w:r>
        <w:t>EMPILER(P,R)</w:t>
      </w:r>
    </w:p>
    <w:p w:rsidR="00484F74" w:rsidRPr="00484F74" w:rsidRDefault="00484F74" w:rsidP="00484F74">
      <w:pPr>
        <w:pStyle w:val="Algorithme"/>
        <w:numPr>
          <w:ilvl w:val="2"/>
          <w:numId w:val="19"/>
        </w:numPr>
        <w:rPr>
          <w:b/>
          <w:bCs/>
        </w:rPr>
      </w:pPr>
      <w:r>
        <w:t>R</w:t>
      </w:r>
      <w:r>
        <w:sym w:font="Wingdings" w:char="F0DF"/>
      </w:r>
      <w:r>
        <w:t>FG(R)</w:t>
      </w:r>
    </w:p>
    <w:p w:rsidR="00484F74" w:rsidRDefault="00484F74" w:rsidP="00484F74">
      <w:pPr>
        <w:pStyle w:val="Algorithme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FTQ</w:t>
      </w:r>
    </w:p>
    <w:p w:rsidR="00484F74" w:rsidRPr="00484F74" w:rsidRDefault="00484F74" w:rsidP="00484F74">
      <w:pPr>
        <w:pStyle w:val="Algorithme"/>
        <w:numPr>
          <w:ilvl w:val="1"/>
          <w:numId w:val="19"/>
        </w:numPr>
        <w:rPr>
          <w:b/>
          <w:bCs/>
        </w:rPr>
      </w:pPr>
      <w:r>
        <w:t>DEPILER(P,R)</w:t>
      </w:r>
    </w:p>
    <w:p w:rsidR="00484F74" w:rsidRPr="00484F74" w:rsidRDefault="00484F74" w:rsidP="00484F74">
      <w:pPr>
        <w:pStyle w:val="Algorithme"/>
        <w:numPr>
          <w:ilvl w:val="1"/>
          <w:numId w:val="19"/>
        </w:numPr>
        <w:rPr>
          <w:b/>
          <w:bCs/>
        </w:rPr>
      </w:pPr>
      <w:r>
        <w:t>R</w:t>
      </w:r>
      <w:r>
        <w:sym w:font="Wingdings" w:char="F0DF"/>
      </w:r>
      <w:r>
        <w:t>FD(R)</w:t>
      </w:r>
    </w:p>
    <w:p w:rsidR="00484F74" w:rsidRDefault="00484F74" w:rsidP="00484F74">
      <w:pPr>
        <w:pStyle w:val="Algorithme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FTQ</w:t>
      </w:r>
    </w:p>
    <w:p w:rsidR="00484F74" w:rsidRPr="00484F74" w:rsidRDefault="00484F74" w:rsidP="00484F74">
      <w:pPr>
        <w:pStyle w:val="Algorithme"/>
        <w:numPr>
          <w:ilvl w:val="0"/>
          <w:numId w:val="19"/>
        </w:numPr>
        <w:rPr>
          <w:b/>
          <w:bCs/>
        </w:rPr>
      </w:pPr>
      <w:r>
        <w:t>Somme_Noeuds</w:t>
      </w:r>
      <w:r>
        <w:sym w:font="Wingdings" w:char="F0DF"/>
      </w:r>
      <w:r>
        <w:t>Som</w:t>
      </w:r>
    </w:p>
    <w:p w:rsidR="00484F74" w:rsidRDefault="00484F74" w:rsidP="00484F74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484F74" w:rsidRDefault="00484F74" w:rsidP="00484F74">
      <w:pPr>
        <w:pStyle w:val="Algorithme"/>
        <w:rPr>
          <w:b/>
          <w:bCs/>
        </w:rPr>
      </w:pPr>
    </w:p>
    <w:p w:rsidR="00484F74" w:rsidRDefault="00DC1052" w:rsidP="00DC1052">
      <w:pPr>
        <w:pStyle w:val="Titre2"/>
      </w:pPr>
      <w:r>
        <w:t>La profondeur :</w:t>
      </w:r>
    </w:p>
    <w:p w:rsidR="00DC1052" w:rsidRDefault="00DC1052" w:rsidP="00DC1052">
      <w:pPr>
        <w:pStyle w:val="Titre3"/>
        <w:numPr>
          <w:ilvl w:val="0"/>
          <w:numId w:val="20"/>
        </w:numPr>
      </w:pPr>
      <w:r>
        <w:t>Récursif :</w:t>
      </w:r>
    </w:p>
    <w:p w:rsidR="00DC1052" w:rsidRDefault="00DC1052" w:rsidP="00DC1052"/>
    <w:p w:rsidR="00DC1052" w:rsidRDefault="00A93308" w:rsidP="00DC1052">
      <w:pPr>
        <w:pStyle w:val="Algorithme"/>
      </w:pPr>
      <w:r>
        <w:rPr>
          <w:b/>
          <w:bCs/>
        </w:rPr>
        <w:t xml:space="preserve">Fonction </w:t>
      </w:r>
      <w:r>
        <w:t>Profondeur(R : Ptr(Nœud)) : entier</w:t>
      </w:r>
    </w:p>
    <w:p w:rsidR="00A93308" w:rsidRDefault="00A93308" w:rsidP="00DC1052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E93CE9" w:rsidRDefault="00E93CE9" w:rsidP="00E93CE9">
      <w:pPr>
        <w:pStyle w:val="Algorithme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Si </w:t>
      </w:r>
      <w:r>
        <w:t>(R=Nil) Profondeur</w:t>
      </w:r>
      <w:r>
        <w:sym w:font="Wingdings" w:char="F0DF"/>
      </w:r>
      <w:r>
        <w:t>-1</w:t>
      </w:r>
    </w:p>
    <w:p w:rsidR="00E93CE9" w:rsidRDefault="00E93CE9" w:rsidP="00E93CE9">
      <w:pPr>
        <w:pStyle w:val="Algorithme"/>
        <w:numPr>
          <w:ilvl w:val="0"/>
          <w:numId w:val="22"/>
        </w:numPr>
        <w:rPr>
          <w:b/>
          <w:bCs/>
        </w:rPr>
      </w:pPr>
      <w:r w:rsidRPr="00E93CE9">
        <w:rPr>
          <w:b/>
          <w:bCs/>
        </w:rPr>
        <w:t>SINON</w:t>
      </w:r>
    </w:p>
    <w:p w:rsidR="00E93CE9" w:rsidRPr="00E93CE9" w:rsidRDefault="00E93CE9" w:rsidP="00E93CE9">
      <w:pPr>
        <w:pStyle w:val="Algorithme"/>
        <w:numPr>
          <w:ilvl w:val="1"/>
          <w:numId w:val="21"/>
        </w:numPr>
        <w:rPr>
          <w:b/>
          <w:bCs/>
        </w:rPr>
      </w:pPr>
      <w:r>
        <w:t>Profondeur</w:t>
      </w:r>
      <w:r>
        <w:sym w:font="Wingdings" w:char="F0DF"/>
      </w:r>
      <w:r>
        <w:t>1+Max(Profondeur(FG(R),Profondeur(FD(R)))</w:t>
      </w:r>
    </w:p>
    <w:p w:rsidR="00E93CE9" w:rsidRDefault="00E93CE9" w:rsidP="00E93CE9">
      <w:pPr>
        <w:pStyle w:val="Algorithme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FSI</w:t>
      </w:r>
    </w:p>
    <w:p w:rsidR="00E93CE9" w:rsidRDefault="00E93CE9" w:rsidP="00E93CE9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E93CE9" w:rsidRDefault="00E93CE9" w:rsidP="00E93CE9">
      <w:pPr>
        <w:pStyle w:val="Algorithme"/>
        <w:rPr>
          <w:b/>
          <w:bCs/>
        </w:rPr>
      </w:pPr>
    </w:p>
    <w:p w:rsidR="00E93CE9" w:rsidRDefault="00D66EF3" w:rsidP="00D66EF3">
      <w:pPr>
        <w:pStyle w:val="Titre3"/>
      </w:pPr>
      <w:r>
        <w:t>Itératif :</w:t>
      </w:r>
    </w:p>
    <w:p w:rsidR="00D66EF3" w:rsidRDefault="00D66EF3" w:rsidP="00D66EF3"/>
    <w:p w:rsidR="00D66EF3" w:rsidRDefault="003C63EF" w:rsidP="00D66EF3">
      <w:pPr>
        <w:pStyle w:val="Algorithme"/>
      </w:pPr>
      <w:r>
        <w:rPr>
          <w:b/>
          <w:bCs/>
        </w:rPr>
        <w:t xml:space="preserve">Fonction </w:t>
      </w:r>
      <w:r>
        <w:t>Profondeur (R : ptr(Nœud)) : entier</w:t>
      </w:r>
    </w:p>
    <w:p w:rsidR="003C63EF" w:rsidRDefault="003C63EF" w:rsidP="00D66EF3">
      <w:pPr>
        <w:pStyle w:val="Algorithme"/>
      </w:pPr>
      <w:r>
        <w:rPr>
          <w:b/>
          <w:bCs/>
        </w:rPr>
        <w:t xml:space="preserve">Var </w:t>
      </w:r>
      <w:r>
        <w:t>Prof, max : entier</w:t>
      </w:r>
    </w:p>
    <w:p w:rsidR="003C63EF" w:rsidRDefault="003C63EF" w:rsidP="00D66EF3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3C63EF" w:rsidRPr="003C63EF" w:rsidRDefault="003C63EF" w:rsidP="003C63EF">
      <w:pPr>
        <w:pStyle w:val="Algorithme"/>
        <w:numPr>
          <w:ilvl w:val="0"/>
          <w:numId w:val="23"/>
        </w:numPr>
        <w:rPr>
          <w:b/>
          <w:bCs/>
        </w:rPr>
      </w:pPr>
      <w:r>
        <w:t>Créer_Pile(P)</w:t>
      </w:r>
    </w:p>
    <w:p w:rsidR="003C63EF" w:rsidRPr="003C63EF" w:rsidRDefault="003C63EF" w:rsidP="003C63EF">
      <w:pPr>
        <w:pStyle w:val="Algorithme"/>
        <w:numPr>
          <w:ilvl w:val="0"/>
          <w:numId w:val="23"/>
        </w:numPr>
        <w:rPr>
          <w:b/>
          <w:bCs/>
        </w:rPr>
      </w:pPr>
      <w:r>
        <w:t>Prof</w:t>
      </w:r>
      <w:r>
        <w:sym w:font="Wingdings" w:char="F0DF"/>
      </w:r>
      <w:r w:rsidR="00770E60">
        <w:t>0</w:t>
      </w:r>
    </w:p>
    <w:p w:rsidR="003C63EF" w:rsidRPr="003C63EF" w:rsidRDefault="003C63EF" w:rsidP="003C63EF">
      <w:pPr>
        <w:pStyle w:val="Algorithme"/>
        <w:numPr>
          <w:ilvl w:val="0"/>
          <w:numId w:val="23"/>
        </w:numPr>
        <w:rPr>
          <w:b/>
          <w:bCs/>
        </w:rPr>
      </w:pPr>
      <w:r>
        <w:t>Max</w:t>
      </w:r>
      <w:r>
        <w:sym w:font="Wingdings" w:char="F0DF"/>
      </w:r>
      <w:r>
        <w:t>-1</w:t>
      </w:r>
    </w:p>
    <w:p w:rsidR="003C63EF" w:rsidRPr="003C63EF" w:rsidRDefault="003C63EF" w:rsidP="003C63EF">
      <w:pPr>
        <w:pStyle w:val="Algorithme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TQ </w:t>
      </w:r>
      <w:r>
        <w:t>(R&lt;&gt;Nil) ou(&gt;Pile-vide(p)) faire</w:t>
      </w:r>
    </w:p>
    <w:p w:rsidR="003C63EF" w:rsidRDefault="003C63EF" w:rsidP="003C63EF">
      <w:pPr>
        <w:pStyle w:val="Algorithme"/>
        <w:numPr>
          <w:ilvl w:val="1"/>
          <w:numId w:val="23"/>
        </w:numPr>
        <w:rPr>
          <w:b/>
          <w:bCs/>
        </w:rPr>
      </w:pPr>
      <w:r>
        <w:t>Prof</w:t>
      </w:r>
      <w:r>
        <w:sym w:font="Wingdings" w:char="F0DF"/>
      </w:r>
      <w:r w:rsidR="00581031">
        <w:t>prof</w:t>
      </w:r>
      <w:r>
        <w:t>-1</w:t>
      </w:r>
    </w:p>
    <w:p w:rsidR="003C63EF" w:rsidRPr="003C63EF" w:rsidRDefault="003C63EF" w:rsidP="003C63EF">
      <w:pPr>
        <w:pStyle w:val="Algorithme"/>
        <w:numPr>
          <w:ilvl w:val="1"/>
          <w:numId w:val="23"/>
        </w:numPr>
        <w:rPr>
          <w:b/>
          <w:bCs/>
        </w:rPr>
      </w:pPr>
      <w:r>
        <w:rPr>
          <w:b/>
          <w:bCs/>
        </w:rPr>
        <w:t xml:space="preserve">TQ </w:t>
      </w:r>
      <w:r>
        <w:t>(R&lt;&gt;Nil) faire</w:t>
      </w:r>
    </w:p>
    <w:p w:rsidR="003C63EF" w:rsidRPr="003C63EF" w:rsidRDefault="003C63EF" w:rsidP="003C63EF">
      <w:pPr>
        <w:pStyle w:val="Algorithme"/>
        <w:numPr>
          <w:ilvl w:val="2"/>
          <w:numId w:val="23"/>
        </w:numPr>
        <w:rPr>
          <w:b/>
          <w:bCs/>
        </w:rPr>
      </w:pPr>
      <w:r>
        <w:t>Prof</w:t>
      </w:r>
      <w:r>
        <w:sym w:font="Wingdings" w:char="F0DF"/>
      </w:r>
      <w:r>
        <w:t>Prof+1</w:t>
      </w:r>
    </w:p>
    <w:p w:rsidR="003C63EF" w:rsidRPr="003C63EF" w:rsidRDefault="003C63EF" w:rsidP="003C63EF">
      <w:pPr>
        <w:pStyle w:val="Algorithme"/>
        <w:numPr>
          <w:ilvl w:val="2"/>
          <w:numId w:val="23"/>
        </w:numPr>
        <w:rPr>
          <w:b/>
          <w:bCs/>
        </w:rPr>
      </w:pPr>
      <w:r>
        <w:t>EMPIlER(P,R)</w:t>
      </w:r>
    </w:p>
    <w:p w:rsidR="003C63EF" w:rsidRPr="003C63EF" w:rsidRDefault="003C63EF" w:rsidP="003C63EF">
      <w:pPr>
        <w:pStyle w:val="Algorithme"/>
        <w:numPr>
          <w:ilvl w:val="2"/>
          <w:numId w:val="23"/>
        </w:numPr>
        <w:rPr>
          <w:b/>
          <w:bCs/>
        </w:rPr>
      </w:pPr>
      <w:r>
        <w:t>R</w:t>
      </w:r>
      <w:r>
        <w:sym w:font="Wingdings" w:char="F0DF"/>
      </w:r>
      <w:r>
        <w:t>FG(R)</w:t>
      </w:r>
    </w:p>
    <w:p w:rsidR="003C63EF" w:rsidRDefault="003C63EF" w:rsidP="003C63EF">
      <w:pPr>
        <w:pStyle w:val="Algorithme"/>
        <w:numPr>
          <w:ilvl w:val="1"/>
          <w:numId w:val="23"/>
        </w:numPr>
        <w:rPr>
          <w:b/>
          <w:bCs/>
        </w:rPr>
      </w:pPr>
      <w:r>
        <w:rPr>
          <w:b/>
          <w:bCs/>
        </w:rPr>
        <w:t>FTQ</w:t>
      </w:r>
    </w:p>
    <w:p w:rsidR="00C41609" w:rsidRPr="00C41609" w:rsidRDefault="00C41609" w:rsidP="003C63EF">
      <w:pPr>
        <w:pStyle w:val="Algorithme"/>
        <w:numPr>
          <w:ilvl w:val="1"/>
          <w:numId w:val="23"/>
        </w:numPr>
        <w:rPr>
          <w:b/>
          <w:bCs/>
        </w:rPr>
      </w:pPr>
      <w:r>
        <w:rPr>
          <w:b/>
          <w:bCs/>
        </w:rPr>
        <w:t>Si (</w:t>
      </w:r>
      <w:r>
        <w:t>Prof&gt;Max) alors max</w:t>
      </w:r>
      <w:r>
        <w:sym w:font="Wingdings" w:char="F0DF"/>
      </w:r>
      <w:r>
        <w:t>prof</w:t>
      </w:r>
    </w:p>
    <w:p w:rsidR="00C41609" w:rsidRPr="00C41609" w:rsidRDefault="00C41609" w:rsidP="003C63EF">
      <w:pPr>
        <w:pStyle w:val="Algorithme"/>
        <w:numPr>
          <w:ilvl w:val="1"/>
          <w:numId w:val="23"/>
        </w:numPr>
        <w:rPr>
          <w:b/>
          <w:bCs/>
        </w:rPr>
      </w:pPr>
      <w:r>
        <w:t>DEPILER(P,R)</w:t>
      </w:r>
    </w:p>
    <w:p w:rsidR="00C41609" w:rsidRPr="00C41609" w:rsidRDefault="00C41609" w:rsidP="003C63EF">
      <w:pPr>
        <w:pStyle w:val="Algorithme"/>
        <w:numPr>
          <w:ilvl w:val="1"/>
          <w:numId w:val="23"/>
        </w:numPr>
        <w:rPr>
          <w:b/>
          <w:bCs/>
        </w:rPr>
      </w:pPr>
      <w:r>
        <w:t>R</w:t>
      </w:r>
      <w:r>
        <w:sym w:font="Wingdings" w:char="F0DF"/>
      </w:r>
      <w:r>
        <w:t>FD(R)</w:t>
      </w:r>
    </w:p>
    <w:p w:rsidR="00C41609" w:rsidRDefault="00C41609" w:rsidP="00C41609">
      <w:pPr>
        <w:pStyle w:val="Algorithme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FTQ</w:t>
      </w:r>
    </w:p>
    <w:p w:rsidR="00C41609" w:rsidRPr="00C41609" w:rsidRDefault="00C41609" w:rsidP="00C41609">
      <w:pPr>
        <w:pStyle w:val="Algorithme"/>
        <w:numPr>
          <w:ilvl w:val="0"/>
          <w:numId w:val="23"/>
        </w:numPr>
        <w:rPr>
          <w:b/>
          <w:bCs/>
        </w:rPr>
      </w:pPr>
      <w:r>
        <w:t>Profondeur</w:t>
      </w:r>
      <w:r>
        <w:sym w:font="Wingdings" w:char="F0DF"/>
      </w:r>
      <w:r>
        <w:t>Max</w:t>
      </w:r>
    </w:p>
    <w:p w:rsidR="00C41609" w:rsidRDefault="00C41609" w:rsidP="00C41609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C41609" w:rsidRDefault="00C41609" w:rsidP="006361B7">
      <w:pPr>
        <w:pStyle w:val="Titre1"/>
      </w:pPr>
    </w:p>
    <w:p w:rsidR="006361B7" w:rsidRDefault="006361B7" w:rsidP="006361B7">
      <w:pPr>
        <w:pStyle w:val="Titre2"/>
        <w:numPr>
          <w:ilvl w:val="0"/>
          <w:numId w:val="24"/>
        </w:numPr>
      </w:pPr>
      <w:r>
        <w:t>Arbre strictement binaire :</w:t>
      </w:r>
    </w:p>
    <w:p w:rsidR="006361B7" w:rsidRPr="006361B7" w:rsidRDefault="006361B7" w:rsidP="006361B7"/>
    <w:p w:rsidR="006361B7" w:rsidRDefault="006361B7" w:rsidP="009446A9">
      <w:pPr>
        <w:pStyle w:val="Titre3"/>
        <w:numPr>
          <w:ilvl w:val="0"/>
          <w:numId w:val="27"/>
        </w:numPr>
      </w:pPr>
      <w:r>
        <w:t>Récursif :</w:t>
      </w:r>
    </w:p>
    <w:p w:rsidR="006361B7" w:rsidRDefault="006361B7" w:rsidP="006361B7"/>
    <w:p w:rsidR="006361B7" w:rsidRDefault="00742160" w:rsidP="00742160">
      <w:pPr>
        <w:pStyle w:val="Algorithme"/>
      </w:pPr>
      <w:r>
        <w:rPr>
          <w:b/>
          <w:bCs/>
        </w:rPr>
        <w:t xml:space="preserve">Fonction </w:t>
      </w:r>
      <w:r>
        <w:t>bin_Strict(R : ptr(nœud)) : booléen</w:t>
      </w:r>
    </w:p>
    <w:p w:rsidR="00742160" w:rsidRDefault="00742160" w:rsidP="00742160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742160" w:rsidRPr="009B0BD8" w:rsidRDefault="00742160" w:rsidP="009B0BD8">
      <w:pPr>
        <w:pStyle w:val="Algorithme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Si </w:t>
      </w:r>
      <w:r>
        <w:t>(R=Nil) alorsBin_Strict</w:t>
      </w:r>
      <w:r>
        <w:sym w:font="Wingdings" w:char="F0DF"/>
      </w:r>
      <w:r>
        <w:t>Vrai</w:t>
      </w:r>
    </w:p>
    <w:p w:rsidR="00742160" w:rsidRDefault="00742160" w:rsidP="00742160">
      <w:pPr>
        <w:pStyle w:val="Algorithme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Sinon</w:t>
      </w:r>
    </w:p>
    <w:p w:rsidR="00742160" w:rsidRPr="00742160" w:rsidRDefault="00742160" w:rsidP="00742160">
      <w:pPr>
        <w:pStyle w:val="Algorithme"/>
        <w:numPr>
          <w:ilvl w:val="1"/>
          <w:numId w:val="25"/>
        </w:numPr>
        <w:rPr>
          <w:b/>
          <w:bCs/>
        </w:rPr>
      </w:pPr>
      <w:r>
        <w:rPr>
          <w:b/>
          <w:bCs/>
        </w:rPr>
        <w:t xml:space="preserve">Si </w:t>
      </w:r>
      <w:r>
        <w:t>[(FG(R)=Nil)et(FD(R)&lt;&gt;Nil)] ou [(FG(R)&lt;&gt;Nil) et (FD(R)=Nil) alorsBin_Strict</w:t>
      </w:r>
      <w:r>
        <w:sym w:font="Wingdings" w:char="F0DF"/>
      </w:r>
      <w:r>
        <w:t>faux</w:t>
      </w:r>
    </w:p>
    <w:p w:rsidR="00742160" w:rsidRPr="00742160" w:rsidRDefault="00742160" w:rsidP="00742160">
      <w:pPr>
        <w:pStyle w:val="Algorithme"/>
        <w:numPr>
          <w:ilvl w:val="1"/>
          <w:numId w:val="25"/>
        </w:numPr>
        <w:rPr>
          <w:b/>
          <w:bCs/>
        </w:rPr>
      </w:pPr>
      <w:r>
        <w:rPr>
          <w:b/>
          <w:bCs/>
        </w:rPr>
        <w:t xml:space="preserve">Sinon </w:t>
      </w:r>
      <w:r>
        <w:t>Bin_Strict</w:t>
      </w:r>
      <w:r>
        <w:sym w:font="Wingdings" w:char="F0DF"/>
      </w:r>
      <w:r>
        <w:t>[Bin_strict(FG</w:t>
      </w:r>
      <w:r w:rsidR="00104BDA">
        <w:t>(R)</w:t>
      </w:r>
      <w:r>
        <w:t>)]et[Bin_strict[FD(R)]</w:t>
      </w:r>
    </w:p>
    <w:p w:rsidR="00742160" w:rsidRDefault="00742160" w:rsidP="00742160">
      <w:pPr>
        <w:pStyle w:val="Algorithme"/>
        <w:numPr>
          <w:ilvl w:val="1"/>
          <w:numId w:val="25"/>
        </w:numPr>
        <w:rPr>
          <w:b/>
          <w:bCs/>
        </w:rPr>
      </w:pPr>
      <w:r>
        <w:rPr>
          <w:b/>
          <w:bCs/>
        </w:rPr>
        <w:t>FSI</w:t>
      </w:r>
    </w:p>
    <w:p w:rsidR="00742160" w:rsidRDefault="00742160" w:rsidP="00742160">
      <w:pPr>
        <w:pStyle w:val="Algorithme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FSI</w:t>
      </w:r>
    </w:p>
    <w:p w:rsidR="00742160" w:rsidRDefault="00742160" w:rsidP="00742160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742160" w:rsidRDefault="00742160" w:rsidP="00742160">
      <w:pPr>
        <w:pStyle w:val="Algorithme"/>
        <w:rPr>
          <w:b/>
          <w:bCs/>
        </w:rPr>
      </w:pPr>
    </w:p>
    <w:p w:rsidR="00742160" w:rsidRDefault="00104BDA" w:rsidP="00104BDA">
      <w:pPr>
        <w:pStyle w:val="Titre2"/>
      </w:pPr>
      <w:r>
        <w:t>Complet</w:t>
      </w:r>
      <w:r w:rsidR="009446A9">
        <w:t> :</w:t>
      </w:r>
    </w:p>
    <w:p w:rsidR="009446A9" w:rsidRPr="009446A9" w:rsidRDefault="00902B4F" w:rsidP="009446A9">
      <w:pPr>
        <w:pStyle w:val="Titre3"/>
        <w:numPr>
          <w:ilvl w:val="0"/>
          <w:numId w:val="28"/>
        </w:numPr>
      </w:pPr>
      <w:r>
        <w:t>//elle n’est pas récursive car elle appelle une autre fonction//</w:t>
      </w:r>
    </w:p>
    <w:p w:rsidR="00104BDA" w:rsidRDefault="00104BDA" w:rsidP="00104BDA"/>
    <w:p w:rsidR="00104BDA" w:rsidRDefault="00104BDA" w:rsidP="00104BDA">
      <w:pPr>
        <w:pStyle w:val="Algorithme"/>
      </w:pPr>
      <w:r>
        <w:rPr>
          <w:b/>
          <w:bCs/>
        </w:rPr>
        <w:t xml:space="preserve">Fonction </w:t>
      </w:r>
      <w:r>
        <w:t>Complet (R : Ptr(nœud)) : Booléen</w:t>
      </w:r>
    </w:p>
    <w:p w:rsidR="00104BDA" w:rsidRDefault="00104BDA" w:rsidP="00104BDA">
      <w:pPr>
        <w:pStyle w:val="Algorithme"/>
        <w:rPr>
          <w:b/>
          <w:bCs/>
        </w:rPr>
      </w:pPr>
      <w:r>
        <w:rPr>
          <w:b/>
          <w:bCs/>
        </w:rPr>
        <w:t>Début</w:t>
      </w:r>
    </w:p>
    <w:p w:rsidR="00104BDA" w:rsidRPr="00515C06" w:rsidRDefault="00104BDA" w:rsidP="00104BDA">
      <w:pPr>
        <w:pStyle w:val="Algorithme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Si </w:t>
      </w:r>
      <w:r>
        <w:t>(R=Nil) alors Complet</w:t>
      </w:r>
      <w:r>
        <w:sym w:font="Wingdings" w:char="F0DF"/>
      </w:r>
      <w:r>
        <w:t>vrai</w:t>
      </w:r>
    </w:p>
    <w:p w:rsidR="00515C06" w:rsidRPr="00515C06" w:rsidRDefault="00515C06" w:rsidP="00104BDA">
      <w:pPr>
        <w:pStyle w:val="Algorithme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Sinon </w:t>
      </w:r>
    </w:p>
    <w:p w:rsidR="00515C06" w:rsidRPr="00515C06" w:rsidRDefault="00515C06" w:rsidP="00515C06">
      <w:pPr>
        <w:pStyle w:val="Algorithme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Si </w:t>
      </w:r>
      <w:r>
        <w:t>(Bin_Strict(R) et memelvl(R)) alors complet</w:t>
      </w:r>
      <w:r>
        <w:sym w:font="Wingdings" w:char="F0DF"/>
      </w:r>
      <w:r>
        <w:t>vrai</w:t>
      </w:r>
    </w:p>
    <w:p w:rsidR="00515C06" w:rsidRPr="009151DA" w:rsidRDefault="00515C06" w:rsidP="00515C06">
      <w:pPr>
        <w:pStyle w:val="Algorithme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Sinon </w:t>
      </w:r>
      <w:r w:rsidR="009151DA">
        <w:t>Complet</w:t>
      </w:r>
      <w:r w:rsidR="009151DA">
        <w:sym w:font="Wingdings" w:char="F0DF"/>
      </w:r>
      <w:r w:rsidR="009151DA">
        <w:t>faux</w:t>
      </w:r>
    </w:p>
    <w:p w:rsidR="009151DA" w:rsidRDefault="009151DA" w:rsidP="00515C06">
      <w:pPr>
        <w:pStyle w:val="Algorithme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FSI</w:t>
      </w:r>
    </w:p>
    <w:p w:rsidR="009151DA" w:rsidRDefault="009151DA" w:rsidP="009151DA">
      <w:pPr>
        <w:pStyle w:val="Algorithme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FSI</w:t>
      </w:r>
    </w:p>
    <w:p w:rsidR="009151DA" w:rsidRDefault="009151DA" w:rsidP="009151DA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960F54" w:rsidRDefault="00960F54" w:rsidP="00960F54">
      <w:pPr>
        <w:pStyle w:val="Titre3"/>
      </w:pPr>
    </w:p>
    <w:p w:rsidR="00960F54" w:rsidRDefault="00960F54" w:rsidP="00960F54">
      <w:pPr>
        <w:pStyle w:val="Algorithme"/>
      </w:pPr>
    </w:p>
    <w:p w:rsidR="00960F54" w:rsidRDefault="00960F54" w:rsidP="00960F54">
      <w:pPr>
        <w:pStyle w:val="Algorithme"/>
      </w:pPr>
      <w:r>
        <w:rPr>
          <w:b/>
          <w:bCs/>
        </w:rPr>
        <w:t xml:space="preserve">Fonction </w:t>
      </w:r>
      <w:r>
        <w:t>Arb_Complet(R :ptr(Nœud)) :Booléen</w:t>
      </w:r>
    </w:p>
    <w:p w:rsidR="00960F54" w:rsidRDefault="00960F54" w:rsidP="00960F54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960F54" w:rsidRDefault="00960F54" w:rsidP="00960F54">
      <w:pPr>
        <w:pStyle w:val="Algorithme"/>
        <w:numPr>
          <w:ilvl w:val="0"/>
          <w:numId w:val="29"/>
        </w:numPr>
      </w:pPr>
      <w:r>
        <w:rPr>
          <w:b/>
          <w:bCs/>
        </w:rPr>
        <w:t xml:space="preserve">Si </w:t>
      </w:r>
      <w:r>
        <w:t>(R=Nil) alors Arb_Complet</w:t>
      </w:r>
      <w:r>
        <w:sym w:font="Wingdings" w:char="F0DF"/>
      </w:r>
      <w:r>
        <w:t>vrai</w:t>
      </w:r>
    </w:p>
    <w:p w:rsidR="00960F54" w:rsidRPr="00960F54" w:rsidRDefault="00960F54" w:rsidP="00960F54">
      <w:pPr>
        <w:pStyle w:val="Algorithme"/>
        <w:numPr>
          <w:ilvl w:val="0"/>
          <w:numId w:val="29"/>
        </w:numPr>
      </w:pPr>
      <w:r>
        <w:rPr>
          <w:b/>
          <w:bCs/>
        </w:rPr>
        <w:t>Sinon</w:t>
      </w:r>
    </w:p>
    <w:p w:rsidR="00960F54" w:rsidRDefault="00960F54" w:rsidP="00960F54">
      <w:pPr>
        <w:pStyle w:val="Algorithme"/>
        <w:numPr>
          <w:ilvl w:val="1"/>
          <w:numId w:val="29"/>
        </w:numPr>
      </w:pPr>
      <w:r>
        <w:rPr>
          <w:b/>
          <w:bCs/>
        </w:rPr>
        <w:t xml:space="preserve">Si </w:t>
      </w:r>
      <w:r>
        <w:t>[(Profondeur(FG(R))&lt;&gt;Profondeur(FD(R))] ou [(Strict_bin(FG(R)) et (&gt;Strict_bin(FD(R)) ou (&gt;strict_bin(FG(R)) et (Strict_bin(FD(R))] alors</w:t>
      </w:r>
    </w:p>
    <w:p w:rsidR="00960F54" w:rsidRDefault="00960F54" w:rsidP="00960F54">
      <w:pPr>
        <w:pStyle w:val="Algorithme"/>
        <w:numPr>
          <w:ilvl w:val="2"/>
          <w:numId w:val="29"/>
        </w:numPr>
      </w:pPr>
      <w:r>
        <w:t>Arb_Complet</w:t>
      </w:r>
      <w:r>
        <w:sym w:font="Wingdings" w:char="F0DF"/>
      </w:r>
      <w:r>
        <w:t>Faux</w:t>
      </w:r>
    </w:p>
    <w:p w:rsidR="00960F54" w:rsidRPr="00960F54" w:rsidRDefault="00960F54" w:rsidP="00960F54">
      <w:pPr>
        <w:pStyle w:val="Algorithme"/>
        <w:numPr>
          <w:ilvl w:val="1"/>
          <w:numId w:val="29"/>
        </w:numPr>
      </w:pPr>
      <w:r>
        <w:rPr>
          <w:b/>
          <w:bCs/>
        </w:rPr>
        <w:t>Sinon</w:t>
      </w:r>
    </w:p>
    <w:p w:rsidR="00960F54" w:rsidRDefault="00960F54" w:rsidP="00960F54">
      <w:pPr>
        <w:pStyle w:val="Algorithme"/>
        <w:numPr>
          <w:ilvl w:val="2"/>
          <w:numId w:val="29"/>
        </w:numPr>
      </w:pPr>
      <w:r>
        <w:t>Arb_complet</w:t>
      </w:r>
      <w:r>
        <w:sym w:font="Wingdings" w:char="F0DF"/>
      </w:r>
      <w:r>
        <w:t>(arb_complet(FG(R)) et (Arb_Complet(FD(R))</w:t>
      </w:r>
    </w:p>
    <w:p w:rsidR="00960F54" w:rsidRPr="00960F54" w:rsidRDefault="00960F54" w:rsidP="00960F54">
      <w:pPr>
        <w:pStyle w:val="Algorithme"/>
        <w:numPr>
          <w:ilvl w:val="1"/>
          <w:numId w:val="29"/>
        </w:numPr>
      </w:pPr>
      <w:r>
        <w:rPr>
          <w:b/>
          <w:bCs/>
        </w:rPr>
        <w:t>FSI</w:t>
      </w:r>
    </w:p>
    <w:p w:rsidR="00960F54" w:rsidRPr="00960F54" w:rsidRDefault="00960F54" w:rsidP="00960F54">
      <w:pPr>
        <w:pStyle w:val="Algorithme"/>
        <w:numPr>
          <w:ilvl w:val="0"/>
          <w:numId w:val="29"/>
        </w:numPr>
      </w:pPr>
      <w:r>
        <w:rPr>
          <w:b/>
          <w:bCs/>
        </w:rPr>
        <w:t>FSI</w:t>
      </w:r>
    </w:p>
    <w:p w:rsidR="00960F54" w:rsidRDefault="00960F54" w:rsidP="00960F54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960F54" w:rsidRDefault="009222B1" w:rsidP="009222B1">
      <w:pPr>
        <w:pStyle w:val="Titre1"/>
      </w:pPr>
      <w:r>
        <w:t>Trouver les doubles dans une suite de n nombres :</w:t>
      </w:r>
    </w:p>
    <w:p w:rsidR="009151DA" w:rsidRDefault="00846A66" w:rsidP="00846A66">
      <w:pPr>
        <w:pStyle w:val="Titre1"/>
      </w:pPr>
      <w:r>
        <w:t>Algorithme de parcours :</w:t>
      </w:r>
    </w:p>
    <w:p w:rsidR="00846A66" w:rsidRDefault="00D05CC3" w:rsidP="00846A66">
      <w:pPr>
        <w:pStyle w:val="Titre2"/>
        <w:numPr>
          <w:ilvl w:val="0"/>
          <w:numId w:val="31"/>
        </w:numPr>
      </w:pPr>
      <w:r>
        <w:t>Pré ordre :</w:t>
      </w:r>
    </w:p>
    <w:p w:rsidR="00D05CC3" w:rsidRDefault="00D05CC3" w:rsidP="00D05CC3">
      <w:pPr>
        <w:pStyle w:val="Titre3"/>
        <w:numPr>
          <w:ilvl w:val="0"/>
          <w:numId w:val="33"/>
        </w:numPr>
      </w:pPr>
      <w:r>
        <w:t>Récursif :</w:t>
      </w:r>
    </w:p>
    <w:p w:rsidR="00D05CC3" w:rsidRPr="00D05CC3" w:rsidRDefault="00D05CC3" w:rsidP="00D05CC3"/>
    <w:p w:rsidR="00846A66" w:rsidRDefault="00F47D0E" w:rsidP="00846A66">
      <w:pPr>
        <w:pStyle w:val="Algorithme"/>
      </w:pPr>
      <w:r>
        <w:rPr>
          <w:b/>
          <w:bCs/>
        </w:rPr>
        <w:t>Procedure</w:t>
      </w:r>
      <w:r w:rsidR="00846A66">
        <w:t>Preo</w:t>
      </w:r>
      <w:r w:rsidR="00D05CC3">
        <w:t>r</w:t>
      </w:r>
      <w:r w:rsidR="00846A66">
        <w:t>dre(R :Ptr(nœud))</w:t>
      </w:r>
    </w:p>
    <w:p w:rsidR="00846A66" w:rsidRDefault="00846A66" w:rsidP="00846A66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846A66" w:rsidRPr="00846A66" w:rsidRDefault="00846A66" w:rsidP="00846A66">
      <w:pPr>
        <w:pStyle w:val="Algorithme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Si </w:t>
      </w:r>
      <w:r>
        <w:t xml:space="preserve">(R&lt;&gt;Nil) alors </w:t>
      </w:r>
    </w:p>
    <w:p w:rsidR="00846A66" w:rsidRPr="00D05CC3" w:rsidRDefault="00D05CC3" w:rsidP="00846A66">
      <w:pPr>
        <w:pStyle w:val="Algorithme"/>
        <w:numPr>
          <w:ilvl w:val="1"/>
          <w:numId w:val="32"/>
        </w:numPr>
        <w:rPr>
          <w:b/>
          <w:bCs/>
        </w:rPr>
      </w:pPr>
      <w:r>
        <w:t>Ecrire(Info(R))</w:t>
      </w:r>
    </w:p>
    <w:p w:rsidR="00D05CC3" w:rsidRPr="00D05CC3" w:rsidRDefault="00D05CC3" w:rsidP="00846A66">
      <w:pPr>
        <w:pStyle w:val="Algorithme"/>
        <w:numPr>
          <w:ilvl w:val="1"/>
          <w:numId w:val="32"/>
        </w:numPr>
        <w:rPr>
          <w:b/>
          <w:bCs/>
        </w:rPr>
      </w:pPr>
      <w:r>
        <w:t>Preordre(FG(R))</w:t>
      </w:r>
    </w:p>
    <w:p w:rsidR="00D05CC3" w:rsidRPr="00D05CC3" w:rsidRDefault="00D05CC3" w:rsidP="00846A66">
      <w:pPr>
        <w:pStyle w:val="Algorithme"/>
        <w:numPr>
          <w:ilvl w:val="1"/>
          <w:numId w:val="32"/>
        </w:numPr>
        <w:rPr>
          <w:b/>
          <w:bCs/>
        </w:rPr>
      </w:pPr>
      <w:r>
        <w:t>Preordre(FD(R))</w:t>
      </w:r>
    </w:p>
    <w:p w:rsidR="00D05CC3" w:rsidRDefault="00D05CC3" w:rsidP="00D05CC3">
      <w:pPr>
        <w:pStyle w:val="Algorithme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FSI</w:t>
      </w:r>
    </w:p>
    <w:p w:rsidR="00D05CC3" w:rsidRDefault="00D05CC3" w:rsidP="00D05CC3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D05CC3" w:rsidRDefault="00D05CC3" w:rsidP="00D05CC3">
      <w:pPr>
        <w:pStyle w:val="Titre3"/>
      </w:pPr>
      <w:r>
        <w:t>Itératif :</w:t>
      </w:r>
    </w:p>
    <w:p w:rsidR="00D05CC3" w:rsidRDefault="00D05CC3" w:rsidP="00D05CC3"/>
    <w:p w:rsidR="00D05CC3" w:rsidRDefault="00F47D0E" w:rsidP="00D05CC3">
      <w:pPr>
        <w:pStyle w:val="Algorithme"/>
      </w:pPr>
      <w:r>
        <w:rPr>
          <w:b/>
          <w:bCs/>
        </w:rPr>
        <w:t>Procedure</w:t>
      </w:r>
      <w:r w:rsidR="00D05CC3">
        <w:t>Preordre(R :ptr(Nœud))</w:t>
      </w:r>
    </w:p>
    <w:p w:rsidR="00D05CC3" w:rsidRDefault="00D05CC3" w:rsidP="00D05CC3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D05CC3" w:rsidRPr="00F67B26" w:rsidRDefault="00F67B26" w:rsidP="00D05CC3">
      <w:pPr>
        <w:pStyle w:val="Algorithme"/>
        <w:numPr>
          <w:ilvl w:val="0"/>
          <w:numId w:val="34"/>
        </w:numPr>
        <w:rPr>
          <w:b/>
          <w:bCs/>
        </w:rPr>
      </w:pPr>
      <w:r>
        <w:t>Créer_pile(p)</w:t>
      </w:r>
    </w:p>
    <w:p w:rsidR="00F67B26" w:rsidRPr="00F67B26" w:rsidRDefault="00F67B26" w:rsidP="00D05CC3">
      <w:pPr>
        <w:pStyle w:val="Algorithme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TQ </w:t>
      </w:r>
      <w:r>
        <w:t>(R&lt;&gt;Nil) ou (&gt;Pile_Vide(p))</w:t>
      </w:r>
    </w:p>
    <w:p w:rsidR="00F67B26" w:rsidRPr="00F67B26" w:rsidRDefault="00F67B26" w:rsidP="00F67B26">
      <w:pPr>
        <w:pStyle w:val="Algorithme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 xml:space="preserve">TQ </w:t>
      </w:r>
      <w:r>
        <w:t>(R&lt;&gt;Nil)</w:t>
      </w:r>
    </w:p>
    <w:p w:rsidR="00F67B26" w:rsidRPr="00F67B26" w:rsidRDefault="00E71601" w:rsidP="00F67B26">
      <w:pPr>
        <w:pStyle w:val="Algorithme"/>
        <w:numPr>
          <w:ilvl w:val="2"/>
          <w:numId w:val="34"/>
        </w:numPr>
        <w:rPr>
          <w:b/>
          <w:bCs/>
        </w:rPr>
      </w:pPr>
      <w:r>
        <w:t>Ecrire(info(R</w:t>
      </w:r>
      <w:r w:rsidR="00F67B26">
        <w:t>))</w:t>
      </w:r>
      <w:r w:rsidR="009B5AAB">
        <w:t>0</w:t>
      </w:r>
    </w:p>
    <w:p w:rsidR="00F67B26" w:rsidRPr="00E71601" w:rsidRDefault="00F67B26" w:rsidP="00F67B26">
      <w:pPr>
        <w:pStyle w:val="Algorithme"/>
        <w:numPr>
          <w:ilvl w:val="2"/>
          <w:numId w:val="34"/>
        </w:numPr>
        <w:rPr>
          <w:b/>
          <w:bCs/>
        </w:rPr>
      </w:pPr>
      <w:r>
        <w:rPr>
          <w:b/>
          <w:bCs/>
        </w:rPr>
        <w:t xml:space="preserve">Si </w:t>
      </w:r>
      <w:r>
        <w:t>(</w:t>
      </w:r>
      <w:r w:rsidR="00E71601">
        <w:t>FD(R)&lt;&gt;Nil)</w:t>
      </w:r>
      <w:r w:rsidR="009B5AAB">
        <w:t xml:space="preserve"> </w:t>
      </w:r>
    </w:p>
    <w:p w:rsidR="00E71601" w:rsidRPr="00E71601" w:rsidRDefault="00E71601" w:rsidP="00E71601">
      <w:pPr>
        <w:pStyle w:val="Algorithme"/>
        <w:numPr>
          <w:ilvl w:val="3"/>
          <w:numId w:val="34"/>
        </w:numPr>
        <w:rPr>
          <w:b/>
          <w:bCs/>
        </w:rPr>
      </w:pPr>
      <w:r>
        <w:t>Empiler(p,FD(R))</w:t>
      </w:r>
    </w:p>
    <w:p w:rsidR="00E71601" w:rsidRDefault="00E71601" w:rsidP="00E71601">
      <w:pPr>
        <w:pStyle w:val="Algorithme"/>
        <w:numPr>
          <w:ilvl w:val="2"/>
          <w:numId w:val="34"/>
        </w:numPr>
        <w:rPr>
          <w:b/>
          <w:bCs/>
        </w:rPr>
      </w:pPr>
      <w:r>
        <w:rPr>
          <w:b/>
          <w:bCs/>
        </w:rPr>
        <w:t>FSI</w:t>
      </w:r>
    </w:p>
    <w:p w:rsidR="00E71601" w:rsidRPr="00E71601" w:rsidRDefault="00E71601" w:rsidP="00E71601">
      <w:pPr>
        <w:pStyle w:val="Algorithme"/>
        <w:numPr>
          <w:ilvl w:val="2"/>
          <w:numId w:val="34"/>
        </w:numPr>
        <w:rPr>
          <w:b/>
          <w:bCs/>
        </w:rPr>
      </w:pPr>
      <w:r>
        <w:t>R</w:t>
      </w:r>
      <w:r>
        <w:sym w:font="Wingdings" w:char="F0DF"/>
      </w:r>
      <w:r>
        <w:t>FG(R)</w:t>
      </w:r>
    </w:p>
    <w:p w:rsidR="00E71601" w:rsidRDefault="00E71601" w:rsidP="00E71601">
      <w:pPr>
        <w:pStyle w:val="Algorithme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FTQ</w:t>
      </w:r>
    </w:p>
    <w:p w:rsidR="00E71601" w:rsidRPr="00E71601" w:rsidRDefault="00E71601" w:rsidP="00E71601">
      <w:pPr>
        <w:pStyle w:val="Algorithme"/>
        <w:numPr>
          <w:ilvl w:val="1"/>
          <w:numId w:val="34"/>
        </w:numPr>
        <w:rPr>
          <w:b/>
          <w:bCs/>
        </w:rPr>
      </w:pPr>
      <w:r>
        <w:t>Depiler(P,R)</w:t>
      </w:r>
    </w:p>
    <w:p w:rsidR="00E71601" w:rsidRDefault="00E71601" w:rsidP="00E71601">
      <w:pPr>
        <w:pStyle w:val="Algorithme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FTQ</w:t>
      </w:r>
    </w:p>
    <w:p w:rsidR="00E71601" w:rsidRDefault="00E71601" w:rsidP="00E71601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1552DA" w:rsidRDefault="001552DA" w:rsidP="00E71601">
      <w:pPr>
        <w:pStyle w:val="Algorithme"/>
        <w:rPr>
          <w:b/>
          <w:bCs/>
        </w:rPr>
      </w:pPr>
    </w:p>
    <w:p w:rsidR="001552DA" w:rsidRDefault="00E01A71" w:rsidP="00E01A71">
      <w:pPr>
        <w:pStyle w:val="Titre2"/>
      </w:pPr>
      <w:r>
        <w:t>Innordre :</w:t>
      </w:r>
    </w:p>
    <w:p w:rsidR="00E01A71" w:rsidRDefault="00E01A71" w:rsidP="00E01A71">
      <w:pPr>
        <w:pStyle w:val="Titre3"/>
        <w:numPr>
          <w:ilvl w:val="0"/>
          <w:numId w:val="35"/>
        </w:numPr>
      </w:pPr>
      <w:r>
        <w:t>Récursif :</w:t>
      </w:r>
    </w:p>
    <w:p w:rsidR="00E01A71" w:rsidRDefault="00E01A71" w:rsidP="00E01A71">
      <w:pPr>
        <w:pStyle w:val="Algorithme"/>
      </w:pPr>
    </w:p>
    <w:p w:rsidR="00E01A71" w:rsidRDefault="00E01A71" w:rsidP="00E01A71">
      <w:pPr>
        <w:pStyle w:val="Algorithme"/>
      </w:pPr>
      <w:r>
        <w:rPr>
          <w:b/>
          <w:bCs/>
        </w:rPr>
        <w:t>Procedure</w:t>
      </w:r>
      <w:r>
        <w:t>Inordre(R :ptr(Nœud))</w:t>
      </w:r>
    </w:p>
    <w:p w:rsidR="00E01A71" w:rsidRDefault="00E01A71" w:rsidP="00E01A71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E01A71" w:rsidRPr="00E01A71" w:rsidRDefault="00E01A71" w:rsidP="00E01A71">
      <w:pPr>
        <w:pStyle w:val="Algorithme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 xml:space="preserve">Si </w:t>
      </w:r>
      <w:r>
        <w:t>(R&lt;&gt;Nil) alors</w:t>
      </w:r>
    </w:p>
    <w:p w:rsidR="00E01A71" w:rsidRPr="00E01A71" w:rsidRDefault="00E01A71" w:rsidP="00E01A71">
      <w:pPr>
        <w:pStyle w:val="Algorithme"/>
        <w:numPr>
          <w:ilvl w:val="1"/>
          <w:numId w:val="36"/>
        </w:numPr>
        <w:rPr>
          <w:b/>
          <w:bCs/>
        </w:rPr>
      </w:pPr>
      <w:r>
        <w:t>Inordre(Fg(R))</w:t>
      </w:r>
    </w:p>
    <w:p w:rsidR="00E01A71" w:rsidRPr="00E01A71" w:rsidRDefault="00E01A71" w:rsidP="00E01A71">
      <w:pPr>
        <w:pStyle w:val="Algorithme"/>
        <w:numPr>
          <w:ilvl w:val="1"/>
          <w:numId w:val="36"/>
        </w:numPr>
        <w:rPr>
          <w:b/>
          <w:bCs/>
        </w:rPr>
      </w:pPr>
      <w:r>
        <w:t>Ecrire(Info(n))</w:t>
      </w:r>
    </w:p>
    <w:p w:rsidR="00E01A71" w:rsidRPr="00E01A71" w:rsidRDefault="00E01A71" w:rsidP="00E01A71">
      <w:pPr>
        <w:pStyle w:val="Algorithme"/>
        <w:numPr>
          <w:ilvl w:val="1"/>
          <w:numId w:val="36"/>
        </w:numPr>
        <w:rPr>
          <w:b/>
          <w:bCs/>
        </w:rPr>
      </w:pPr>
      <w:r>
        <w:t>Inordre(FD(R))</w:t>
      </w:r>
    </w:p>
    <w:p w:rsidR="00E01A71" w:rsidRDefault="00E01A71" w:rsidP="00E01A71">
      <w:pPr>
        <w:pStyle w:val="Algorithme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FSI</w:t>
      </w:r>
    </w:p>
    <w:p w:rsidR="00E01A71" w:rsidRDefault="00E01A71" w:rsidP="00E01A71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E01A71" w:rsidRDefault="00E01A71" w:rsidP="00E01A71">
      <w:pPr>
        <w:pStyle w:val="Titre3"/>
      </w:pPr>
      <w:r>
        <w:t>Itératif :</w:t>
      </w:r>
    </w:p>
    <w:p w:rsidR="00E01A71" w:rsidRDefault="00E01A71" w:rsidP="00E01A71"/>
    <w:p w:rsidR="00E01A71" w:rsidRDefault="00443156" w:rsidP="00443156">
      <w:pPr>
        <w:pStyle w:val="Algorithme"/>
      </w:pPr>
      <w:r>
        <w:rPr>
          <w:b/>
          <w:bCs/>
        </w:rPr>
        <w:t>Procedure</w:t>
      </w:r>
      <w:r>
        <w:t>Inordre(R :ptr(Nœud))</w:t>
      </w:r>
    </w:p>
    <w:p w:rsidR="00443156" w:rsidRDefault="00443156" w:rsidP="00443156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443156" w:rsidRPr="00443156" w:rsidRDefault="00443156" w:rsidP="00443156">
      <w:pPr>
        <w:pStyle w:val="Algorithme"/>
        <w:numPr>
          <w:ilvl w:val="0"/>
          <w:numId w:val="37"/>
        </w:numPr>
        <w:rPr>
          <w:b/>
          <w:bCs/>
        </w:rPr>
      </w:pPr>
      <w:r>
        <w:t>Créer_pile(p)</w:t>
      </w:r>
    </w:p>
    <w:p w:rsidR="00443156" w:rsidRPr="00443156" w:rsidRDefault="00443156" w:rsidP="00443156">
      <w:pPr>
        <w:pStyle w:val="Algorithme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 xml:space="preserve">TQ </w:t>
      </w:r>
      <w:r>
        <w:t>(R&lt;&gt;Nil) ou (&gt;Pile_Vide(p))</w:t>
      </w:r>
    </w:p>
    <w:p w:rsidR="00443156" w:rsidRPr="00443156" w:rsidRDefault="00443156" w:rsidP="00443156">
      <w:pPr>
        <w:pStyle w:val="Algorithme"/>
        <w:numPr>
          <w:ilvl w:val="1"/>
          <w:numId w:val="37"/>
        </w:numPr>
        <w:rPr>
          <w:b/>
          <w:bCs/>
        </w:rPr>
      </w:pPr>
      <w:r>
        <w:rPr>
          <w:b/>
          <w:bCs/>
        </w:rPr>
        <w:t xml:space="preserve">TQ </w:t>
      </w:r>
      <w:r>
        <w:t>(R&lt;&gt;Nil) faire</w:t>
      </w:r>
    </w:p>
    <w:p w:rsidR="00443156" w:rsidRPr="00443156" w:rsidRDefault="00443156" w:rsidP="00443156">
      <w:pPr>
        <w:pStyle w:val="Algorithme"/>
        <w:numPr>
          <w:ilvl w:val="2"/>
          <w:numId w:val="37"/>
        </w:numPr>
        <w:rPr>
          <w:b/>
          <w:bCs/>
        </w:rPr>
      </w:pPr>
      <w:r>
        <w:t>Empiler(p,R)</w:t>
      </w:r>
    </w:p>
    <w:p w:rsidR="00443156" w:rsidRPr="00443156" w:rsidRDefault="00443156" w:rsidP="00443156">
      <w:pPr>
        <w:pStyle w:val="Algorithme"/>
        <w:numPr>
          <w:ilvl w:val="2"/>
          <w:numId w:val="37"/>
        </w:numPr>
        <w:rPr>
          <w:b/>
          <w:bCs/>
        </w:rPr>
      </w:pPr>
      <w:r>
        <w:t>R</w:t>
      </w:r>
      <w:r>
        <w:sym w:font="Wingdings" w:char="F0DF"/>
      </w:r>
      <w:r>
        <w:t>FD(R)</w:t>
      </w:r>
    </w:p>
    <w:p w:rsidR="00443156" w:rsidRDefault="00443156" w:rsidP="00443156">
      <w:pPr>
        <w:pStyle w:val="Algorithme"/>
        <w:numPr>
          <w:ilvl w:val="1"/>
          <w:numId w:val="37"/>
        </w:numPr>
        <w:rPr>
          <w:b/>
          <w:bCs/>
        </w:rPr>
      </w:pPr>
      <w:r>
        <w:rPr>
          <w:b/>
          <w:bCs/>
        </w:rPr>
        <w:t>FTQ</w:t>
      </w:r>
    </w:p>
    <w:p w:rsidR="00443156" w:rsidRPr="00443156" w:rsidRDefault="00443156" w:rsidP="00443156">
      <w:pPr>
        <w:pStyle w:val="Algorithme"/>
        <w:numPr>
          <w:ilvl w:val="1"/>
          <w:numId w:val="37"/>
        </w:numPr>
        <w:rPr>
          <w:b/>
          <w:bCs/>
        </w:rPr>
      </w:pPr>
      <w:r>
        <w:t>Depiler(R,p)</w:t>
      </w:r>
    </w:p>
    <w:p w:rsidR="00443156" w:rsidRPr="00443156" w:rsidRDefault="00443156" w:rsidP="00443156">
      <w:pPr>
        <w:pStyle w:val="Algorithme"/>
        <w:numPr>
          <w:ilvl w:val="1"/>
          <w:numId w:val="37"/>
        </w:numPr>
        <w:rPr>
          <w:b/>
          <w:bCs/>
        </w:rPr>
      </w:pPr>
      <w:r>
        <w:t>Ecrire(Info(R))</w:t>
      </w:r>
    </w:p>
    <w:p w:rsidR="00443156" w:rsidRPr="00443156" w:rsidRDefault="00443156" w:rsidP="00443156">
      <w:pPr>
        <w:pStyle w:val="Algorithme"/>
        <w:numPr>
          <w:ilvl w:val="1"/>
          <w:numId w:val="37"/>
        </w:numPr>
        <w:rPr>
          <w:b/>
          <w:bCs/>
        </w:rPr>
      </w:pPr>
      <w:r>
        <w:t>R</w:t>
      </w:r>
      <w:r>
        <w:sym w:font="Wingdings" w:char="F0DF"/>
      </w:r>
      <w:r>
        <w:t>FD(R)</w:t>
      </w:r>
    </w:p>
    <w:p w:rsidR="00443156" w:rsidRDefault="00443156" w:rsidP="00443156">
      <w:pPr>
        <w:pStyle w:val="Algorithme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FTQ</w:t>
      </w:r>
    </w:p>
    <w:p w:rsidR="00443156" w:rsidRDefault="00443156" w:rsidP="00443156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780175" w:rsidRDefault="00FA02D9" w:rsidP="00FA02D9">
      <w:pPr>
        <w:pStyle w:val="Titre2"/>
      </w:pPr>
      <w:r>
        <w:t>Post ordre :</w:t>
      </w:r>
    </w:p>
    <w:p w:rsidR="00FA02D9" w:rsidRDefault="00FA02D9" w:rsidP="00FA02D9">
      <w:pPr>
        <w:pStyle w:val="Titre3"/>
        <w:numPr>
          <w:ilvl w:val="0"/>
          <w:numId w:val="38"/>
        </w:numPr>
      </w:pPr>
      <w:r>
        <w:t>Récursif :</w:t>
      </w:r>
    </w:p>
    <w:p w:rsidR="00FA02D9" w:rsidRDefault="00FA02D9" w:rsidP="00FA02D9">
      <w:pPr>
        <w:pStyle w:val="Algorithme"/>
      </w:pPr>
    </w:p>
    <w:p w:rsidR="00FA02D9" w:rsidRDefault="00FA02D9" w:rsidP="00FA02D9">
      <w:pPr>
        <w:pStyle w:val="Algorithme"/>
      </w:pPr>
      <w:r>
        <w:rPr>
          <w:b/>
          <w:bCs/>
        </w:rPr>
        <w:t>Procedure</w:t>
      </w:r>
      <w:r>
        <w:t>Postordre(R :ptr(Nœud))</w:t>
      </w:r>
    </w:p>
    <w:p w:rsidR="00FA02D9" w:rsidRDefault="00FA02D9" w:rsidP="00FA02D9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FA02D9" w:rsidRPr="00E01A71" w:rsidRDefault="00FA02D9" w:rsidP="00FA02D9">
      <w:pPr>
        <w:pStyle w:val="Algorithme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 xml:space="preserve">Si </w:t>
      </w:r>
      <w:r>
        <w:t>(R&lt;&gt;Nil) alors</w:t>
      </w:r>
    </w:p>
    <w:p w:rsidR="00FA02D9" w:rsidRPr="00E01A71" w:rsidRDefault="00FA02D9" w:rsidP="00FA02D9">
      <w:pPr>
        <w:pStyle w:val="Algorithme"/>
        <w:numPr>
          <w:ilvl w:val="1"/>
          <w:numId w:val="36"/>
        </w:numPr>
        <w:rPr>
          <w:b/>
          <w:bCs/>
        </w:rPr>
      </w:pPr>
      <w:r>
        <w:t>Postordre(Fg(R))</w:t>
      </w:r>
    </w:p>
    <w:p w:rsidR="00FA02D9" w:rsidRPr="00E01A71" w:rsidRDefault="00FA02D9" w:rsidP="00FA02D9">
      <w:pPr>
        <w:pStyle w:val="Algorithme"/>
        <w:numPr>
          <w:ilvl w:val="1"/>
          <w:numId w:val="36"/>
        </w:numPr>
        <w:rPr>
          <w:b/>
          <w:bCs/>
        </w:rPr>
      </w:pPr>
      <w:r>
        <w:t>Ecrire(Info(n))</w:t>
      </w:r>
    </w:p>
    <w:p w:rsidR="00FA02D9" w:rsidRPr="00E01A71" w:rsidRDefault="00FA02D9" w:rsidP="00FA02D9">
      <w:pPr>
        <w:pStyle w:val="Algorithme"/>
        <w:numPr>
          <w:ilvl w:val="1"/>
          <w:numId w:val="36"/>
        </w:numPr>
        <w:rPr>
          <w:b/>
          <w:bCs/>
        </w:rPr>
      </w:pPr>
      <w:r>
        <w:t>Postordre(FD(R))</w:t>
      </w:r>
    </w:p>
    <w:p w:rsidR="00FA02D9" w:rsidRDefault="00FA02D9" w:rsidP="00FA02D9">
      <w:pPr>
        <w:pStyle w:val="Algorithme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FSI</w:t>
      </w:r>
    </w:p>
    <w:p w:rsidR="00FA02D9" w:rsidRDefault="00FA02D9" w:rsidP="00FA02D9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FA02D9" w:rsidRDefault="00FA02D9" w:rsidP="00FA02D9">
      <w:pPr>
        <w:pStyle w:val="Titre3"/>
      </w:pPr>
      <w:r>
        <w:t>Itératif :</w:t>
      </w:r>
    </w:p>
    <w:p w:rsidR="00034D30" w:rsidRDefault="00034D30" w:rsidP="00FA02D9">
      <w:pPr>
        <w:rPr>
          <w:rFonts w:ascii="Georgia" w:hAnsi="Georgia"/>
          <w:b/>
          <w:bCs/>
          <w:sz w:val="32"/>
        </w:rPr>
      </w:pPr>
    </w:p>
    <w:p w:rsidR="004D3C43" w:rsidRDefault="004D3C43" w:rsidP="00FA02D9">
      <w:pPr>
        <w:rPr>
          <w:rFonts w:ascii="Georgia" w:hAnsi="Georgia"/>
          <w:sz w:val="32"/>
        </w:rPr>
      </w:pPr>
      <w:r>
        <w:rPr>
          <w:rFonts w:ascii="Georgia" w:hAnsi="Georgia"/>
          <w:b/>
          <w:bCs/>
          <w:sz w:val="32"/>
        </w:rPr>
        <w:t xml:space="preserve">Type </w:t>
      </w:r>
      <w:r>
        <w:rPr>
          <w:rFonts w:ascii="Georgia" w:hAnsi="Georgia"/>
          <w:sz w:val="32"/>
        </w:rPr>
        <w:t>Sauv=</w:t>
      </w:r>
      <w:r>
        <w:rPr>
          <w:rFonts w:ascii="Georgia" w:hAnsi="Georgia"/>
          <w:b/>
          <w:bCs/>
          <w:sz w:val="32"/>
        </w:rPr>
        <w:t>Structure</w:t>
      </w:r>
    </w:p>
    <w:p w:rsidR="004D3C43" w:rsidRDefault="004D3C43" w:rsidP="00FA02D9">
      <w:p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 xml:space="preserve">                       Nœud : ptr(nœud)</w:t>
      </w:r>
    </w:p>
    <w:p w:rsidR="004D3C43" w:rsidRDefault="004D3C43" w:rsidP="004D3C43">
      <w:p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 xml:space="preserve">                       Indice : booléen</w:t>
      </w:r>
    </w:p>
    <w:p w:rsidR="004D3C43" w:rsidRDefault="004D3C43" w:rsidP="00FA02D9">
      <w:pPr>
        <w:rPr>
          <w:rFonts w:ascii="Georgia" w:hAnsi="Georgia"/>
          <w:b/>
          <w:bCs/>
          <w:sz w:val="32"/>
        </w:rPr>
      </w:pPr>
      <w:r>
        <w:rPr>
          <w:rFonts w:ascii="Georgia" w:hAnsi="Georgia"/>
          <w:b/>
          <w:bCs/>
          <w:sz w:val="32"/>
        </w:rPr>
        <w:t>Fin.</w:t>
      </w:r>
    </w:p>
    <w:p w:rsidR="004D3C43" w:rsidRDefault="004D3C43" w:rsidP="00FA02D9">
      <w:pPr>
        <w:rPr>
          <w:rFonts w:ascii="Georgia" w:hAnsi="Georgia"/>
          <w:sz w:val="32"/>
        </w:rPr>
      </w:pPr>
      <w:r>
        <w:rPr>
          <w:rFonts w:ascii="Georgia" w:hAnsi="Georgia"/>
          <w:b/>
          <w:bCs/>
          <w:sz w:val="32"/>
        </w:rPr>
        <w:t>Procedure</w:t>
      </w:r>
      <w:r>
        <w:rPr>
          <w:rFonts w:ascii="Georgia" w:hAnsi="Georgia"/>
          <w:sz w:val="32"/>
        </w:rPr>
        <w:t>Post_Ordre(R :ptr</w:t>
      </w:r>
      <w:r w:rsidR="000E05F1">
        <w:rPr>
          <w:rFonts w:ascii="Georgia" w:hAnsi="Georgia"/>
          <w:sz w:val="32"/>
        </w:rPr>
        <w:t>(nœud</w:t>
      </w:r>
      <w:r>
        <w:rPr>
          <w:rFonts w:ascii="Georgia" w:hAnsi="Georgia"/>
          <w:sz w:val="32"/>
        </w:rPr>
        <w:t>)</w:t>
      </w:r>
      <w:r w:rsidR="000E05F1">
        <w:rPr>
          <w:rFonts w:ascii="Georgia" w:hAnsi="Georgia"/>
          <w:sz w:val="32"/>
        </w:rPr>
        <w:t>)</w:t>
      </w:r>
    </w:p>
    <w:p w:rsidR="004D3C43" w:rsidRDefault="004D3C43" w:rsidP="00FA02D9">
      <w:pPr>
        <w:rPr>
          <w:rFonts w:ascii="Georgia" w:hAnsi="Georgia"/>
          <w:b/>
          <w:bCs/>
          <w:sz w:val="32"/>
        </w:rPr>
      </w:pPr>
      <w:r>
        <w:rPr>
          <w:rFonts w:ascii="Georgia" w:hAnsi="Georgia"/>
          <w:b/>
          <w:bCs/>
          <w:sz w:val="32"/>
        </w:rPr>
        <w:t>Debut</w:t>
      </w:r>
    </w:p>
    <w:p w:rsidR="004D3C43" w:rsidRPr="004D3C43" w:rsidRDefault="004D3C43" w:rsidP="004D3C43">
      <w:pPr>
        <w:pStyle w:val="Paragraphedeliste"/>
        <w:numPr>
          <w:ilvl w:val="0"/>
          <w:numId w:val="39"/>
        </w:numPr>
        <w:rPr>
          <w:rFonts w:ascii="Georgia" w:hAnsi="Georgia"/>
          <w:b/>
          <w:bCs/>
          <w:sz w:val="32"/>
        </w:rPr>
      </w:pPr>
      <w:r>
        <w:rPr>
          <w:rFonts w:ascii="Georgia" w:hAnsi="Georgia"/>
          <w:b/>
          <w:bCs/>
          <w:sz w:val="32"/>
        </w:rPr>
        <w:t xml:space="preserve">TQ </w:t>
      </w:r>
      <w:r>
        <w:rPr>
          <w:rFonts w:ascii="Georgia" w:hAnsi="Georgia"/>
          <w:sz w:val="32"/>
        </w:rPr>
        <w:t>(R&lt;&gt;Nil) ou (&gt;PileVide(P) faire</w:t>
      </w:r>
    </w:p>
    <w:p w:rsidR="004D3C43" w:rsidRPr="004D3C43" w:rsidRDefault="004D3C43" w:rsidP="004D3C43">
      <w:pPr>
        <w:pStyle w:val="Paragraphedeliste"/>
        <w:numPr>
          <w:ilvl w:val="1"/>
          <w:numId w:val="39"/>
        </w:numPr>
        <w:rPr>
          <w:rFonts w:ascii="Georgia" w:hAnsi="Georgia"/>
          <w:b/>
          <w:bCs/>
          <w:sz w:val="32"/>
        </w:rPr>
      </w:pPr>
      <w:r>
        <w:rPr>
          <w:rFonts w:ascii="Georgia" w:hAnsi="Georgia"/>
          <w:b/>
          <w:bCs/>
          <w:sz w:val="32"/>
        </w:rPr>
        <w:t xml:space="preserve">TQ </w:t>
      </w:r>
      <w:r>
        <w:rPr>
          <w:rFonts w:ascii="Georgia" w:hAnsi="Georgia"/>
          <w:sz w:val="32"/>
        </w:rPr>
        <w:t>(R&lt;&gt;Nil) faire</w:t>
      </w:r>
    </w:p>
    <w:p w:rsidR="004D3C43" w:rsidRPr="004D3C43" w:rsidRDefault="004D3C43" w:rsidP="004D3C43">
      <w:pPr>
        <w:pStyle w:val="Paragraphedeliste"/>
        <w:numPr>
          <w:ilvl w:val="2"/>
          <w:numId w:val="39"/>
        </w:numPr>
        <w:rPr>
          <w:rFonts w:ascii="Georgia" w:hAnsi="Georgia"/>
          <w:b/>
          <w:bCs/>
          <w:sz w:val="32"/>
        </w:rPr>
      </w:pPr>
      <w:r>
        <w:rPr>
          <w:rFonts w:ascii="Georgia" w:hAnsi="Georgia"/>
          <w:sz w:val="32"/>
        </w:rPr>
        <w:t>Sauv.Nœud</w:t>
      </w:r>
      <w:r w:rsidRPr="004D3C43">
        <w:rPr>
          <w:rFonts w:ascii="Georgia" w:hAnsi="Georgia"/>
          <w:sz w:val="32"/>
        </w:rPr>
        <w:sym w:font="Wingdings" w:char="F0DF"/>
      </w:r>
      <w:r>
        <w:rPr>
          <w:rFonts w:ascii="Georgia" w:hAnsi="Georgia"/>
          <w:sz w:val="32"/>
        </w:rPr>
        <w:t>R</w:t>
      </w:r>
    </w:p>
    <w:p w:rsidR="004D3C43" w:rsidRPr="004D3C43" w:rsidRDefault="004D3C43" w:rsidP="004D3C43">
      <w:pPr>
        <w:pStyle w:val="Paragraphedeliste"/>
        <w:numPr>
          <w:ilvl w:val="2"/>
          <w:numId w:val="39"/>
        </w:numPr>
        <w:rPr>
          <w:rFonts w:ascii="Georgia" w:hAnsi="Georgia"/>
          <w:b/>
          <w:bCs/>
          <w:sz w:val="32"/>
        </w:rPr>
      </w:pPr>
      <w:r>
        <w:rPr>
          <w:rFonts w:ascii="Georgia" w:hAnsi="Georgia"/>
          <w:sz w:val="32"/>
        </w:rPr>
        <w:t>Sauv.indice</w:t>
      </w:r>
      <w:r w:rsidRPr="004D3C43">
        <w:rPr>
          <w:rFonts w:ascii="Georgia" w:hAnsi="Georgia"/>
          <w:sz w:val="32"/>
        </w:rPr>
        <w:sym w:font="Wingdings" w:char="F0DF"/>
      </w:r>
      <w:r>
        <w:rPr>
          <w:rFonts w:ascii="Georgia" w:hAnsi="Georgia"/>
          <w:sz w:val="32"/>
        </w:rPr>
        <w:t>Vrai</w:t>
      </w:r>
    </w:p>
    <w:p w:rsidR="004D3C43" w:rsidRPr="004D3C43" w:rsidRDefault="004D3C43" w:rsidP="004D3C43">
      <w:pPr>
        <w:pStyle w:val="Paragraphedeliste"/>
        <w:numPr>
          <w:ilvl w:val="2"/>
          <w:numId w:val="39"/>
        </w:numPr>
        <w:rPr>
          <w:rFonts w:ascii="Georgia" w:hAnsi="Georgia"/>
          <w:b/>
          <w:bCs/>
          <w:sz w:val="32"/>
        </w:rPr>
      </w:pPr>
      <w:r>
        <w:rPr>
          <w:rFonts w:ascii="Georgia" w:hAnsi="Georgia"/>
          <w:sz w:val="32"/>
        </w:rPr>
        <w:t>Empiler(P,Sauv)</w:t>
      </w:r>
    </w:p>
    <w:p w:rsidR="004D3C43" w:rsidRPr="004D3C43" w:rsidRDefault="004D3C43" w:rsidP="004D3C43">
      <w:pPr>
        <w:pStyle w:val="Paragraphedeliste"/>
        <w:numPr>
          <w:ilvl w:val="2"/>
          <w:numId w:val="39"/>
        </w:numPr>
        <w:rPr>
          <w:rFonts w:ascii="Georgia" w:hAnsi="Georgia"/>
          <w:b/>
          <w:bCs/>
          <w:sz w:val="32"/>
        </w:rPr>
      </w:pPr>
      <w:r>
        <w:rPr>
          <w:rFonts w:ascii="Georgia" w:hAnsi="Georgia"/>
          <w:sz w:val="32"/>
        </w:rPr>
        <w:t>R</w:t>
      </w:r>
      <w:r w:rsidRPr="004D3C43">
        <w:rPr>
          <w:rFonts w:ascii="Georgia" w:hAnsi="Georgia"/>
          <w:sz w:val="32"/>
        </w:rPr>
        <w:sym w:font="Wingdings" w:char="F0DF"/>
      </w:r>
      <w:r>
        <w:rPr>
          <w:rFonts w:ascii="Georgia" w:hAnsi="Georgia"/>
          <w:sz w:val="32"/>
        </w:rPr>
        <w:t>FG(R)</w:t>
      </w:r>
    </w:p>
    <w:p w:rsidR="004D3C43" w:rsidRDefault="00E1667A" w:rsidP="004D3C43">
      <w:pPr>
        <w:pStyle w:val="Paragraphedeliste"/>
        <w:numPr>
          <w:ilvl w:val="1"/>
          <w:numId w:val="39"/>
        </w:numPr>
        <w:rPr>
          <w:rFonts w:ascii="Georgia" w:hAnsi="Georgia"/>
          <w:b/>
          <w:bCs/>
          <w:sz w:val="32"/>
        </w:rPr>
      </w:pPr>
      <w:r>
        <w:rPr>
          <w:rFonts w:ascii="Georgia" w:hAnsi="Georgia"/>
          <w:b/>
          <w:bCs/>
          <w:sz w:val="32"/>
        </w:rPr>
        <w:t>FTQ</w:t>
      </w:r>
    </w:p>
    <w:p w:rsidR="00E1667A" w:rsidRPr="00E1667A" w:rsidRDefault="00E1667A" w:rsidP="004D3C43">
      <w:pPr>
        <w:pStyle w:val="Paragraphedeliste"/>
        <w:numPr>
          <w:ilvl w:val="1"/>
          <w:numId w:val="39"/>
        </w:numPr>
        <w:rPr>
          <w:rFonts w:ascii="Georgia" w:hAnsi="Georgia"/>
          <w:b/>
          <w:bCs/>
          <w:sz w:val="32"/>
        </w:rPr>
      </w:pPr>
      <w:r>
        <w:rPr>
          <w:rFonts w:ascii="Georgia" w:hAnsi="Georgia"/>
          <w:sz w:val="32"/>
        </w:rPr>
        <w:t>Depiler(P,Sauv)</w:t>
      </w:r>
    </w:p>
    <w:p w:rsidR="00E1667A" w:rsidRPr="00E1667A" w:rsidRDefault="00E1667A" w:rsidP="004D3C43">
      <w:pPr>
        <w:pStyle w:val="Paragraphedeliste"/>
        <w:numPr>
          <w:ilvl w:val="1"/>
          <w:numId w:val="39"/>
        </w:numPr>
        <w:rPr>
          <w:rFonts w:ascii="Georgia" w:hAnsi="Georgia"/>
          <w:b/>
          <w:bCs/>
          <w:sz w:val="32"/>
        </w:rPr>
      </w:pPr>
      <w:r>
        <w:rPr>
          <w:rFonts w:ascii="Georgia" w:hAnsi="Georgia"/>
          <w:sz w:val="32"/>
        </w:rPr>
        <w:t>R</w:t>
      </w:r>
      <w:r w:rsidRPr="00E1667A">
        <w:rPr>
          <w:rFonts w:ascii="Georgia" w:hAnsi="Georgia"/>
          <w:sz w:val="32"/>
        </w:rPr>
        <w:sym w:font="Wingdings" w:char="F0DF"/>
      </w:r>
      <w:r>
        <w:rPr>
          <w:rFonts w:ascii="Georgia" w:hAnsi="Georgia"/>
          <w:sz w:val="32"/>
        </w:rPr>
        <w:t>Sauv.Nœud</w:t>
      </w:r>
    </w:p>
    <w:p w:rsidR="00E1667A" w:rsidRPr="00E1667A" w:rsidRDefault="00E1667A" w:rsidP="004D3C43">
      <w:pPr>
        <w:pStyle w:val="Paragraphedeliste"/>
        <w:numPr>
          <w:ilvl w:val="1"/>
          <w:numId w:val="39"/>
        </w:numPr>
        <w:rPr>
          <w:rFonts w:ascii="Georgia" w:hAnsi="Georgia"/>
          <w:b/>
          <w:bCs/>
          <w:sz w:val="32"/>
        </w:rPr>
      </w:pPr>
      <w:r>
        <w:rPr>
          <w:rFonts w:ascii="Georgia" w:hAnsi="Georgia"/>
          <w:b/>
          <w:bCs/>
          <w:sz w:val="32"/>
        </w:rPr>
        <w:t xml:space="preserve">Si </w:t>
      </w:r>
      <w:r>
        <w:rPr>
          <w:rFonts w:ascii="Georgia" w:hAnsi="Georgia"/>
          <w:sz w:val="32"/>
        </w:rPr>
        <w:t>(Sauv.indice) alors</w:t>
      </w:r>
    </w:p>
    <w:p w:rsidR="00E1667A" w:rsidRPr="00E1667A" w:rsidRDefault="00E1667A" w:rsidP="00E1667A">
      <w:pPr>
        <w:pStyle w:val="Paragraphedeliste"/>
        <w:numPr>
          <w:ilvl w:val="2"/>
          <w:numId w:val="39"/>
        </w:numPr>
        <w:rPr>
          <w:rFonts w:ascii="Georgia" w:hAnsi="Georgia"/>
          <w:sz w:val="32"/>
        </w:rPr>
      </w:pPr>
      <w:r w:rsidRPr="00E1667A">
        <w:rPr>
          <w:rFonts w:ascii="Georgia" w:hAnsi="Georgia"/>
          <w:sz w:val="32"/>
        </w:rPr>
        <w:t>Sauv.indice</w:t>
      </w:r>
      <w:r w:rsidRPr="00E1667A">
        <w:rPr>
          <w:rFonts w:ascii="Georgia" w:hAnsi="Georgia"/>
          <w:sz w:val="32"/>
        </w:rPr>
        <w:sym w:font="Wingdings" w:char="F0DF"/>
      </w:r>
      <w:r w:rsidRPr="00E1667A">
        <w:rPr>
          <w:rFonts w:ascii="Georgia" w:hAnsi="Georgia"/>
          <w:sz w:val="32"/>
        </w:rPr>
        <w:t>faux</w:t>
      </w:r>
    </w:p>
    <w:p w:rsidR="00E1667A" w:rsidRPr="00E1667A" w:rsidRDefault="00946B54" w:rsidP="00E1667A">
      <w:pPr>
        <w:pStyle w:val="Paragraphedeliste"/>
        <w:numPr>
          <w:ilvl w:val="2"/>
          <w:numId w:val="39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E</w:t>
      </w:r>
      <w:r w:rsidR="00E1667A" w:rsidRPr="00E1667A">
        <w:rPr>
          <w:rFonts w:ascii="Georgia" w:hAnsi="Georgia"/>
          <w:sz w:val="32"/>
        </w:rPr>
        <w:t>mpiler(p,sauv)</w:t>
      </w:r>
    </w:p>
    <w:p w:rsidR="00E1667A" w:rsidRPr="00E1667A" w:rsidRDefault="00E1667A" w:rsidP="00E1667A">
      <w:pPr>
        <w:pStyle w:val="Paragraphedeliste"/>
        <w:numPr>
          <w:ilvl w:val="2"/>
          <w:numId w:val="39"/>
        </w:numPr>
        <w:rPr>
          <w:rFonts w:ascii="Georgia" w:hAnsi="Georgia"/>
          <w:sz w:val="32"/>
        </w:rPr>
      </w:pPr>
      <w:r w:rsidRPr="00E1667A">
        <w:rPr>
          <w:rFonts w:ascii="Georgia" w:hAnsi="Georgia"/>
          <w:sz w:val="32"/>
        </w:rPr>
        <w:t>R</w:t>
      </w:r>
      <w:r w:rsidRPr="00E1667A">
        <w:rPr>
          <w:rFonts w:ascii="Georgia" w:hAnsi="Georgia"/>
          <w:sz w:val="32"/>
        </w:rPr>
        <w:sym w:font="Wingdings" w:char="F0DF"/>
      </w:r>
      <w:r w:rsidRPr="00E1667A">
        <w:rPr>
          <w:rFonts w:ascii="Georgia" w:hAnsi="Georgia"/>
          <w:sz w:val="32"/>
        </w:rPr>
        <w:t>FD(R)</w:t>
      </w:r>
    </w:p>
    <w:p w:rsidR="00E1667A" w:rsidRDefault="00E1667A" w:rsidP="00E1667A">
      <w:pPr>
        <w:pStyle w:val="Paragraphedeliste"/>
        <w:numPr>
          <w:ilvl w:val="1"/>
          <w:numId w:val="39"/>
        </w:numPr>
        <w:rPr>
          <w:rFonts w:ascii="Georgia" w:hAnsi="Georgia"/>
          <w:b/>
          <w:bCs/>
          <w:sz w:val="32"/>
        </w:rPr>
      </w:pPr>
      <w:r>
        <w:rPr>
          <w:rFonts w:ascii="Georgia" w:hAnsi="Georgia"/>
          <w:b/>
          <w:bCs/>
          <w:sz w:val="32"/>
        </w:rPr>
        <w:t>Sinon</w:t>
      </w:r>
    </w:p>
    <w:p w:rsidR="00E1667A" w:rsidRPr="00E1667A" w:rsidRDefault="00E1667A" w:rsidP="00E1667A">
      <w:pPr>
        <w:pStyle w:val="Paragraphedeliste"/>
        <w:numPr>
          <w:ilvl w:val="2"/>
          <w:numId w:val="39"/>
        </w:numPr>
        <w:rPr>
          <w:rFonts w:ascii="Georgia" w:hAnsi="Georgia"/>
          <w:sz w:val="32"/>
        </w:rPr>
      </w:pPr>
      <w:r w:rsidRPr="00E1667A">
        <w:rPr>
          <w:rFonts w:ascii="Georgia" w:hAnsi="Georgia"/>
          <w:sz w:val="32"/>
        </w:rPr>
        <w:t>Ecrire(Info(R))</w:t>
      </w:r>
    </w:p>
    <w:p w:rsidR="00E1667A" w:rsidRPr="00E1667A" w:rsidRDefault="00E1667A" w:rsidP="00E1667A">
      <w:pPr>
        <w:pStyle w:val="Paragraphedeliste"/>
        <w:numPr>
          <w:ilvl w:val="2"/>
          <w:numId w:val="39"/>
        </w:numPr>
        <w:rPr>
          <w:rFonts w:ascii="Georgia" w:hAnsi="Georgia"/>
          <w:sz w:val="32"/>
        </w:rPr>
      </w:pPr>
      <w:r w:rsidRPr="00E1667A">
        <w:rPr>
          <w:rFonts w:ascii="Georgia" w:hAnsi="Georgia"/>
          <w:sz w:val="32"/>
        </w:rPr>
        <w:t>R</w:t>
      </w:r>
      <w:r w:rsidRPr="00E1667A">
        <w:rPr>
          <w:rFonts w:ascii="Georgia" w:hAnsi="Georgia"/>
          <w:sz w:val="32"/>
        </w:rPr>
        <w:sym w:font="Wingdings" w:char="F0DF"/>
      </w:r>
      <w:r w:rsidRPr="00E1667A">
        <w:rPr>
          <w:rFonts w:ascii="Georgia" w:hAnsi="Georgia"/>
          <w:sz w:val="32"/>
        </w:rPr>
        <w:t> Nil </w:t>
      </w:r>
    </w:p>
    <w:p w:rsidR="00E1667A" w:rsidRDefault="00E1667A" w:rsidP="00E1667A">
      <w:pPr>
        <w:pStyle w:val="Paragraphedeliste"/>
        <w:numPr>
          <w:ilvl w:val="1"/>
          <w:numId w:val="39"/>
        </w:numPr>
        <w:rPr>
          <w:rFonts w:ascii="Georgia" w:hAnsi="Georgia"/>
          <w:b/>
          <w:bCs/>
          <w:sz w:val="32"/>
        </w:rPr>
      </w:pPr>
      <w:r>
        <w:rPr>
          <w:rFonts w:ascii="Georgia" w:hAnsi="Georgia"/>
          <w:b/>
          <w:bCs/>
          <w:sz w:val="32"/>
        </w:rPr>
        <w:t>FSI</w:t>
      </w:r>
    </w:p>
    <w:p w:rsidR="00E1667A" w:rsidRDefault="00E1667A" w:rsidP="00E1667A">
      <w:pPr>
        <w:pStyle w:val="Paragraphedeliste"/>
        <w:numPr>
          <w:ilvl w:val="0"/>
          <w:numId w:val="39"/>
        </w:numPr>
        <w:rPr>
          <w:rFonts w:ascii="Georgia" w:hAnsi="Georgia"/>
          <w:b/>
          <w:bCs/>
          <w:sz w:val="32"/>
        </w:rPr>
      </w:pPr>
      <w:r>
        <w:rPr>
          <w:rFonts w:ascii="Georgia" w:hAnsi="Georgia"/>
          <w:b/>
          <w:bCs/>
          <w:sz w:val="32"/>
        </w:rPr>
        <w:t>FTQ</w:t>
      </w:r>
    </w:p>
    <w:p w:rsidR="00E1667A" w:rsidRPr="00E1667A" w:rsidRDefault="00E1667A" w:rsidP="00E1667A">
      <w:pPr>
        <w:rPr>
          <w:rFonts w:ascii="Georgia" w:hAnsi="Georgia"/>
          <w:b/>
          <w:bCs/>
          <w:sz w:val="32"/>
        </w:rPr>
      </w:pPr>
      <w:r>
        <w:rPr>
          <w:rFonts w:ascii="Georgia" w:hAnsi="Georgia"/>
          <w:b/>
          <w:bCs/>
          <w:sz w:val="32"/>
        </w:rPr>
        <w:t>Fin.</w:t>
      </w:r>
    </w:p>
    <w:p w:rsidR="004D3C43" w:rsidRPr="004D3C43" w:rsidRDefault="004D3C43" w:rsidP="004D3C43">
      <w:pPr>
        <w:pStyle w:val="Paragraphedeliste"/>
        <w:numPr>
          <w:ilvl w:val="1"/>
          <w:numId w:val="39"/>
        </w:numPr>
        <w:rPr>
          <w:rFonts w:ascii="Georgia" w:hAnsi="Georgia"/>
          <w:b/>
          <w:bCs/>
          <w:sz w:val="32"/>
        </w:rPr>
      </w:pPr>
    </w:p>
    <w:p w:rsidR="006361B7" w:rsidRDefault="00605FD1" w:rsidP="00605FD1">
      <w:pPr>
        <w:pStyle w:val="Titre1"/>
      </w:pPr>
      <w:r>
        <w:t>Recherche, Insertion et Suppression :</w:t>
      </w:r>
    </w:p>
    <w:p w:rsidR="00605FD1" w:rsidRDefault="00605FD1" w:rsidP="002332D4">
      <w:pPr>
        <w:pStyle w:val="Titre2"/>
        <w:numPr>
          <w:ilvl w:val="0"/>
          <w:numId w:val="40"/>
        </w:numPr>
      </w:pPr>
      <w:r>
        <w:t>Recherche :</w:t>
      </w:r>
    </w:p>
    <w:p w:rsidR="00605FD1" w:rsidRDefault="00605FD1" w:rsidP="00605FD1"/>
    <w:p w:rsidR="002332D4" w:rsidRPr="002332D4" w:rsidRDefault="002332D4" w:rsidP="002332D4">
      <w:pPr>
        <w:pStyle w:val="Algorithme"/>
      </w:pPr>
      <w:r>
        <w:rPr>
          <w:b/>
          <w:bCs/>
        </w:rPr>
        <w:t>Procedure</w:t>
      </w:r>
      <w:r>
        <w:t>Recherche (R : ptr(nœud), var Q :ptr(nœud), var père : ptr(nœud), var Trouv : Booléen)</w:t>
      </w:r>
    </w:p>
    <w:p w:rsidR="002332D4" w:rsidRPr="002332D4" w:rsidRDefault="002332D4" w:rsidP="00605FD1">
      <w:pPr>
        <w:pStyle w:val="Algorithme"/>
      </w:pPr>
      <w:r>
        <w:rPr>
          <w:b/>
          <w:bCs/>
        </w:rPr>
        <w:t xml:space="preserve">Var </w:t>
      </w:r>
      <w:r>
        <w:t>P : ptr(nœud)</w:t>
      </w:r>
    </w:p>
    <w:p w:rsidR="002332D4" w:rsidRDefault="002332D4" w:rsidP="00605FD1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2332D4" w:rsidRDefault="002332D4" w:rsidP="00605FD1">
      <w:pPr>
        <w:pStyle w:val="Algorithme"/>
      </w:pPr>
      <w:r>
        <w:t>Trouv</w:t>
      </w:r>
      <w:r>
        <w:sym w:font="Wingdings" w:char="F0DF"/>
      </w:r>
      <w:r>
        <w:t>faux</w:t>
      </w:r>
    </w:p>
    <w:p w:rsidR="002332D4" w:rsidRDefault="002332D4" w:rsidP="00605FD1">
      <w:pPr>
        <w:pStyle w:val="Algorithme"/>
      </w:pPr>
      <w:r>
        <w:t>P</w:t>
      </w:r>
      <w:r>
        <w:sym w:font="Wingdings" w:char="F0DF"/>
      </w:r>
      <w:r>
        <w:t>R</w:t>
      </w:r>
    </w:p>
    <w:p w:rsidR="002332D4" w:rsidRDefault="002332D4" w:rsidP="00605FD1">
      <w:pPr>
        <w:pStyle w:val="Algorithme"/>
      </w:pPr>
      <w:r>
        <w:t>Père</w:t>
      </w:r>
      <w:r>
        <w:sym w:font="Wingdings" w:char="F0DF"/>
      </w:r>
      <w:r>
        <w:t>NIL</w:t>
      </w:r>
    </w:p>
    <w:p w:rsidR="00944690" w:rsidRDefault="00944690" w:rsidP="00605FD1">
      <w:pPr>
        <w:pStyle w:val="Algorithme"/>
      </w:pPr>
      <w:r>
        <w:t>Q</w:t>
      </w:r>
      <w:r>
        <w:sym w:font="Wingdings" w:char="F0DF"/>
      </w:r>
      <w:r>
        <w:t>NIL</w:t>
      </w:r>
    </w:p>
    <w:p w:rsidR="002332D4" w:rsidRDefault="002332D4" w:rsidP="00605FD1">
      <w:pPr>
        <w:pStyle w:val="Algorithme"/>
      </w:pPr>
      <w:r>
        <w:rPr>
          <w:b/>
          <w:bCs/>
        </w:rPr>
        <w:t xml:space="preserve">TQ </w:t>
      </w:r>
      <w:r>
        <w:t>(R&lt;&gt;NIL) et (&gt;Trouv)</w:t>
      </w:r>
    </w:p>
    <w:p w:rsidR="002332D4" w:rsidRDefault="002332D4" w:rsidP="002332D4">
      <w:pPr>
        <w:pStyle w:val="Algorithme"/>
        <w:numPr>
          <w:ilvl w:val="0"/>
          <w:numId w:val="39"/>
        </w:numPr>
      </w:pPr>
      <w:r>
        <w:rPr>
          <w:b/>
          <w:bCs/>
        </w:rPr>
        <w:t>SI</w:t>
      </w:r>
      <w:r>
        <w:t xml:space="preserve"> (Info(p)=v) alors</w:t>
      </w:r>
    </w:p>
    <w:p w:rsidR="002332D4" w:rsidRDefault="002332D4" w:rsidP="002332D4">
      <w:pPr>
        <w:pStyle w:val="Algorithme"/>
        <w:numPr>
          <w:ilvl w:val="1"/>
          <w:numId w:val="39"/>
        </w:numPr>
      </w:pPr>
      <w:r>
        <w:t>Trouv</w:t>
      </w:r>
      <w:r>
        <w:sym w:font="Wingdings" w:char="F0DF"/>
      </w:r>
      <w:r>
        <w:t>vrai</w:t>
      </w:r>
    </w:p>
    <w:p w:rsidR="00944690" w:rsidRDefault="00944690" w:rsidP="002332D4">
      <w:pPr>
        <w:pStyle w:val="Algorithme"/>
        <w:numPr>
          <w:ilvl w:val="1"/>
          <w:numId w:val="39"/>
        </w:numPr>
      </w:pPr>
      <w:r>
        <w:t>Q</w:t>
      </w:r>
      <w:r>
        <w:sym w:font="Wingdings" w:char="F0DF"/>
      </w:r>
      <w:r>
        <w:t>P</w:t>
      </w:r>
    </w:p>
    <w:p w:rsidR="002332D4" w:rsidRPr="002332D4" w:rsidRDefault="002332D4" w:rsidP="002332D4">
      <w:pPr>
        <w:pStyle w:val="Algorithme"/>
        <w:numPr>
          <w:ilvl w:val="0"/>
          <w:numId w:val="39"/>
        </w:numPr>
      </w:pPr>
      <w:r>
        <w:rPr>
          <w:b/>
          <w:bCs/>
        </w:rPr>
        <w:t>Sinon</w:t>
      </w:r>
    </w:p>
    <w:p w:rsidR="002332D4" w:rsidRPr="002332D4" w:rsidRDefault="002332D4" w:rsidP="002332D4">
      <w:pPr>
        <w:pStyle w:val="Algorithme"/>
        <w:numPr>
          <w:ilvl w:val="1"/>
          <w:numId w:val="39"/>
        </w:numPr>
      </w:pPr>
      <w:r>
        <w:t>père</w:t>
      </w:r>
      <w:r>
        <w:sym w:font="Wingdings" w:char="F0DF"/>
      </w:r>
      <w:r>
        <w:t>P</w:t>
      </w:r>
    </w:p>
    <w:p w:rsidR="002332D4" w:rsidRDefault="002332D4" w:rsidP="002332D4">
      <w:pPr>
        <w:pStyle w:val="Algorithme"/>
        <w:numPr>
          <w:ilvl w:val="1"/>
          <w:numId w:val="39"/>
        </w:numPr>
      </w:pPr>
      <w:r>
        <w:rPr>
          <w:b/>
          <w:bCs/>
        </w:rPr>
        <w:t xml:space="preserve">Si </w:t>
      </w:r>
      <w:r>
        <w:t>(Info(P)&gt;v) alors</w:t>
      </w:r>
    </w:p>
    <w:p w:rsidR="00944690" w:rsidRDefault="002332D4" w:rsidP="00944690">
      <w:pPr>
        <w:pStyle w:val="Algorithme"/>
        <w:numPr>
          <w:ilvl w:val="2"/>
          <w:numId w:val="39"/>
        </w:numPr>
      </w:pPr>
      <w:r>
        <w:t>P</w:t>
      </w:r>
      <w:r>
        <w:sym w:font="Wingdings" w:char="F0DF"/>
      </w:r>
      <w:r>
        <w:t>FG(P)</w:t>
      </w:r>
    </w:p>
    <w:p w:rsidR="002332D4" w:rsidRPr="002332D4" w:rsidRDefault="002332D4" w:rsidP="002332D4">
      <w:pPr>
        <w:pStyle w:val="Algorithme"/>
        <w:numPr>
          <w:ilvl w:val="1"/>
          <w:numId w:val="39"/>
        </w:numPr>
      </w:pPr>
      <w:r>
        <w:rPr>
          <w:b/>
          <w:bCs/>
        </w:rPr>
        <w:t>Sinon</w:t>
      </w:r>
    </w:p>
    <w:p w:rsidR="002332D4" w:rsidRDefault="002332D4" w:rsidP="002332D4">
      <w:pPr>
        <w:pStyle w:val="Algorithme"/>
        <w:numPr>
          <w:ilvl w:val="2"/>
          <w:numId w:val="39"/>
        </w:numPr>
      </w:pPr>
      <w:r>
        <w:t>P</w:t>
      </w:r>
      <w:r>
        <w:sym w:font="Wingdings" w:char="F0DF"/>
      </w:r>
      <w:r>
        <w:t>FD(P)</w:t>
      </w:r>
    </w:p>
    <w:p w:rsidR="002332D4" w:rsidRPr="002332D4" w:rsidRDefault="002332D4" w:rsidP="002332D4">
      <w:pPr>
        <w:pStyle w:val="Algorithme"/>
        <w:numPr>
          <w:ilvl w:val="1"/>
          <w:numId w:val="39"/>
        </w:numPr>
      </w:pPr>
      <w:r>
        <w:rPr>
          <w:b/>
          <w:bCs/>
        </w:rPr>
        <w:t>FSI</w:t>
      </w:r>
    </w:p>
    <w:p w:rsidR="002332D4" w:rsidRPr="002332D4" w:rsidRDefault="002332D4" w:rsidP="002332D4">
      <w:pPr>
        <w:pStyle w:val="Algorithme"/>
        <w:numPr>
          <w:ilvl w:val="0"/>
          <w:numId w:val="39"/>
        </w:numPr>
      </w:pPr>
      <w:r>
        <w:rPr>
          <w:b/>
          <w:bCs/>
        </w:rPr>
        <w:t>FSI</w:t>
      </w:r>
    </w:p>
    <w:p w:rsidR="002332D4" w:rsidRDefault="002332D4" w:rsidP="002332D4">
      <w:pPr>
        <w:pStyle w:val="Algorithme"/>
        <w:rPr>
          <w:b/>
          <w:bCs/>
        </w:rPr>
      </w:pPr>
      <w:r>
        <w:rPr>
          <w:b/>
          <w:bCs/>
        </w:rPr>
        <w:t>FTQ</w:t>
      </w:r>
    </w:p>
    <w:p w:rsidR="002332D4" w:rsidRDefault="002332D4" w:rsidP="002332D4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2332D4" w:rsidRDefault="002332D4" w:rsidP="002332D4">
      <w:pPr>
        <w:pStyle w:val="Algorithme"/>
        <w:rPr>
          <w:b/>
          <w:bCs/>
        </w:rPr>
      </w:pPr>
    </w:p>
    <w:p w:rsidR="002332D4" w:rsidRDefault="002332D4" w:rsidP="002332D4">
      <w:pPr>
        <w:pStyle w:val="Titre2"/>
      </w:pPr>
      <w:r>
        <w:t>Insertion :</w:t>
      </w:r>
    </w:p>
    <w:p w:rsidR="002332D4" w:rsidRDefault="002332D4" w:rsidP="002332D4"/>
    <w:p w:rsidR="002332D4" w:rsidRDefault="00944690" w:rsidP="002332D4">
      <w:pPr>
        <w:pStyle w:val="Algorithme"/>
      </w:pPr>
      <w:r>
        <w:rPr>
          <w:b/>
          <w:bCs/>
        </w:rPr>
        <w:t xml:space="preserve">Fonction </w:t>
      </w:r>
      <w:r>
        <w:t>Insertion (R : Ptr(nœud), V : entier) : Ptr(Nœud)</w:t>
      </w:r>
    </w:p>
    <w:p w:rsidR="00944690" w:rsidRDefault="00944690" w:rsidP="002332D4">
      <w:pPr>
        <w:pStyle w:val="Algorithme"/>
      </w:pPr>
      <w:r>
        <w:rPr>
          <w:b/>
          <w:bCs/>
        </w:rPr>
        <w:t xml:space="preserve">Var </w:t>
      </w:r>
      <w:r>
        <w:t>P, Père : Ptr (nœud)</w:t>
      </w:r>
    </w:p>
    <w:p w:rsidR="00944690" w:rsidRDefault="00944690" w:rsidP="002332D4">
      <w:pPr>
        <w:pStyle w:val="Algorithme"/>
      </w:pPr>
      <w:r>
        <w:t xml:space="preserve">         Trouver : Booléen</w:t>
      </w:r>
    </w:p>
    <w:p w:rsidR="00944690" w:rsidRDefault="00944690" w:rsidP="002332D4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2332D4" w:rsidRDefault="00944690" w:rsidP="00944690">
      <w:pPr>
        <w:pStyle w:val="Algorithme"/>
        <w:numPr>
          <w:ilvl w:val="0"/>
          <w:numId w:val="41"/>
        </w:numPr>
        <w:rPr>
          <w:b/>
          <w:bCs/>
        </w:rPr>
      </w:pPr>
      <w:r>
        <w:t>Recherche(R, P, Père, Trouver, v)</w:t>
      </w:r>
    </w:p>
    <w:p w:rsidR="00944690" w:rsidRPr="00944690" w:rsidRDefault="00944690" w:rsidP="00944690">
      <w:pPr>
        <w:pStyle w:val="Algorithme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Si </w:t>
      </w:r>
      <w:r>
        <w:t>(Trouver=vrai) ou (P&lt;&gt;NIL) alors Ecrire (‘Insertion impossible’)</w:t>
      </w:r>
    </w:p>
    <w:p w:rsidR="00944690" w:rsidRDefault="00944690" w:rsidP="00944690">
      <w:pPr>
        <w:pStyle w:val="Algorithme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Sinon </w:t>
      </w:r>
    </w:p>
    <w:p w:rsidR="00944690" w:rsidRPr="00944690" w:rsidRDefault="00944690" w:rsidP="00944690">
      <w:pPr>
        <w:pStyle w:val="Algorithme"/>
        <w:numPr>
          <w:ilvl w:val="1"/>
          <w:numId w:val="41"/>
        </w:numPr>
        <w:rPr>
          <w:b/>
          <w:bCs/>
        </w:rPr>
      </w:pPr>
      <w:r>
        <w:t>Créer_ Nœud (P)</w:t>
      </w:r>
    </w:p>
    <w:p w:rsidR="00944690" w:rsidRPr="00944690" w:rsidRDefault="00944690" w:rsidP="00944690">
      <w:pPr>
        <w:pStyle w:val="Algorithme"/>
        <w:numPr>
          <w:ilvl w:val="1"/>
          <w:numId w:val="41"/>
        </w:numPr>
        <w:rPr>
          <w:b/>
          <w:bCs/>
        </w:rPr>
      </w:pPr>
      <w:r>
        <w:t>Aff_ Info (P,v)</w:t>
      </w:r>
    </w:p>
    <w:p w:rsidR="00944690" w:rsidRPr="00944690" w:rsidRDefault="00944690" w:rsidP="00944690">
      <w:pPr>
        <w:pStyle w:val="Algorithme"/>
        <w:numPr>
          <w:ilvl w:val="1"/>
          <w:numId w:val="41"/>
        </w:numPr>
        <w:rPr>
          <w:b/>
          <w:bCs/>
        </w:rPr>
      </w:pPr>
      <w:r>
        <w:rPr>
          <w:b/>
          <w:bCs/>
        </w:rPr>
        <w:t xml:space="preserve">Si </w:t>
      </w:r>
      <w:r>
        <w:t>(Père=NIL) alors R</w:t>
      </w:r>
      <w:r>
        <w:sym w:font="Wingdings" w:char="F0DF"/>
      </w:r>
      <w:r>
        <w:t>P</w:t>
      </w:r>
      <w:r w:rsidR="00325E70" w:rsidRPr="00325E70">
        <w:rPr>
          <w:color w:val="5B9BD5" w:themeColor="accent1"/>
        </w:rPr>
        <w:t>//L’arbre n’existe pas</w:t>
      </w:r>
    </w:p>
    <w:p w:rsidR="00944690" w:rsidRDefault="00944690" w:rsidP="00944690">
      <w:pPr>
        <w:pStyle w:val="Algorithme"/>
        <w:numPr>
          <w:ilvl w:val="1"/>
          <w:numId w:val="41"/>
        </w:numPr>
        <w:rPr>
          <w:b/>
          <w:bCs/>
        </w:rPr>
      </w:pPr>
      <w:r>
        <w:rPr>
          <w:b/>
          <w:bCs/>
        </w:rPr>
        <w:t xml:space="preserve">Sinon </w:t>
      </w:r>
    </w:p>
    <w:p w:rsidR="00325E70" w:rsidRPr="00325E70" w:rsidRDefault="00325E70" w:rsidP="00325E70">
      <w:pPr>
        <w:pStyle w:val="Algorithme"/>
        <w:numPr>
          <w:ilvl w:val="2"/>
          <w:numId w:val="41"/>
        </w:numPr>
        <w:rPr>
          <w:b/>
          <w:bCs/>
        </w:rPr>
      </w:pPr>
      <w:r>
        <w:rPr>
          <w:b/>
          <w:bCs/>
        </w:rPr>
        <w:t xml:space="preserve">Si </w:t>
      </w:r>
      <w:r>
        <w:t>(V&lt;Info(Père)) alors Aff_ FG (Père, P)</w:t>
      </w:r>
    </w:p>
    <w:p w:rsidR="00325E70" w:rsidRPr="00325E70" w:rsidRDefault="00325E70" w:rsidP="00325E70">
      <w:pPr>
        <w:pStyle w:val="Algorithme"/>
        <w:numPr>
          <w:ilvl w:val="2"/>
          <w:numId w:val="41"/>
        </w:numPr>
        <w:rPr>
          <w:b/>
          <w:bCs/>
        </w:rPr>
      </w:pPr>
      <w:r>
        <w:rPr>
          <w:b/>
          <w:bCs/>
        </w:rPr>
        <w:t xml:space="preserve">Sinon </w:t>
      </w:r>
      <w:r>
        <w:t>Aff_ FD (Père, P)</w:t>
      </w:r>
    </w:p>
    <w:p w:rsidR="00325E70" w:rsidRDefault="00325E70" w:rsidP="00325E70">
      <w:pPr>
        <w:pStyle w:val="Algorithme"/>
        <w:numPr>
          <w:ilvl w:val="1"/>
          <w:numId w:val="41"/>
        </w:numPr>
        <w:rPr>
          <w:b/>
          <w:bCs/>
        </w:rPr>
      </w:pPr>
      <w:r>
        <w:rPr>
          <w:b/>
          <w:bCs/>
        </w:rPr>
        <w:t>FSI</w:t>
      </w:r>
    </w:p>
    <w:p w:rsidR="00325E70" w:rsidRDefault="00325E70" w:rsidP="00325E70">
      <w:pPr>
        <w:pStyle w:val="Algorithme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FSI</w:t>
      </w:r>
    </w:p>
    <w:p w:rsidR="00325E70" w:rsidRDefault="00325E70" w:rsidP="00325E70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944690" w:rsidRPr="00944690" w:rsidRDefault="00944690" w:rsidP="00944690">
      <w:pPr>
        <w:pStyle w:val="Algorithme"/>
        <w:numPr>
          <w:ilvl w:val="2"/>
          <w:numId w:val="41"/>
        </w:numPr>
        <w:rPr>
          <w:b/>
          <w:bCs/>
        </w:rPr>
      </w:pPr>
    </w:p>
    <w:p w:rsidR="002332D4" w:rsidRDefault="00325E70" w:rsidP="00325E70">
      <w:pPr>
        <w:pStyle w:val="Titre2"/>
      </w:pPr>
      <w:r>
        <w:t>Suppression :</w:t>
      </w:r>
    </w:p>
    <w:p w:rsidR="006D5D0B" w:rsidRDefault="006D5D0B" w:rsidP="00325E70">
      <w:pPr>
        <w:pStyle w:val="Algorithme"/>
        <w:rPr>
          <w:b/>
          <w:bCs/>
        </w:rPr>
      </w:pPr>
    </w:p>
    <w:p w:rsidR="00325E70" w:rsidRPr="006D5D0B" w:rsidRDefault="006D5D0B" w:rsidP="00325E70">
      <w:pPr>
        <w:pStyle w:val="Algorithme"/>
      </w:pPr>
      <w:r>
        <w:rPr>
          <w:b/>
          <w:bCs/>
        </w:rPr>
        <w:t xml:space="preserve">Procédure </w:t>
      </w:r>
      <w:r>
        <w:t>Supprimer (R : Ptr(nœud), Q :Ptr(Nœud)</w:t>
      </w:r>
    </w:p>
    <w:p w:rsidR="006361B7" w:rsidRDefault="007C5EE1" w:rsidP="006361B7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7C5EE1" w:rsidRDefault="007C5EE1" w:rsidP="007C5EE1">
      <w:pPr>
        <w:pStyle w:val="Algorithme"/>
        <w:numPr>
          <w:ilvl w:val="0"/>
          <w:numId w:val="41"/>
        </w:numPr>
      </w:pPr>
      <w:r>
        <w:t>Recherche (R, P, Per, Trouv, Val)</w:t>
      </w:r>
    </w:p>
    <w:p w:rsidR="007C5EE1" w:rsidRDefault="007C5EE1" w:rsidP="007C5EE1">
      <w:pPr>
        <w:pStyle w:val="Algorithme"/>
        <w:numPr>
          <w:ilvl w:val="0"/>
          <w:numId w:val="41"/>
        </w:numPr>
      </w:pPr>
      <w:r>
        <w:rPr>
          <w:b/>
          <w:bCs/>
        </w:rPr>
        <w:t xml:space="preserve">Si </w:t>
      </w:r>
      <w:r>
        <w:t>(P=NIL) alors Ecrire (‘Suppression Impossible’)</w:t>
      </w:r>
    </w:p>
    <w:p w:rsidR="007C5EE1" w:rsidRPr="007C5EE1" w:rsidRDefault="007C5EE1" w:rsidP="007C5EE1">
      <w:pPr>
        <w:pStyle w:val="Algorithme"/>
        <w:numPr>
          <w:ilvl w:val="0"/>
          <w:numId w:val="41"/>
        </w:numPr>
      </w:pPr>
      <w:r>
        <w:rPr>
          <w:b/>
          <w:bCs/>
        </w:rPr>
        <w:t xml:space="preserve">Sinon </w:t>
      </w:r>
    </w:p>
    <w:p w:rsidR="007C5EE1" w:rsidRPr="007C5EE1" w:rsidRDefault="007C5EE1" w:rsidP="007C5EE1">
      <w:pPr>
        <w:pStyle w:val="Algorithme"/>
        <w:numPr>
          <w:ilvl w:val="1"/>
          <w:numId w:val="41"/>
        </w:numPr>
      </w:pPr>
      <w:r>
        <w:rPr>
          <w:b/>
          <w:bCs/>
        </w:rPr>
        <w:t xml:space="preserve">Si </w:t>
      </w:r>
      <w:r w:rsidRPr="007C5EE1">
        <w:t>(FG(P)=NIL) alors</w:t>
      </w:r>
    </w:p>
    <w:p w:rsidR="007C5EE1" w:rsidRPr="00D679CC" w:rsidRDefault="007C5EE1" w:rsidP="007C5EE1">
      <w:pPr>
        <w:pStyle w:val="Algorithme"/>
        <w:numPr>
          <w:ilvl w:val="2"/>
          <w:numId w:val="41"/>
        </w:numPr>
      </w:pPr>
      <w:r>
        <w:rPr>
          <w:b/>
          <w:bCs/>
        </w:rPr>
        <w:t xml:space="preserve">Si </w:t>
      </w:r>
      <w:r>
        <w:t xml:space="preserve">(FD(P)=NIL) alors </w:t>
      </w:r>
      <w:r>
        <w:rPr>
          <w:color w:val="5B9BD5" w:themeColor="accent1"/>
        </w:rPr>
        <w:t>//Cas n°1</w:t>
      </w:r>
    </w:p>
    <w:p w:rsidR="00D679CC" w:rsidRDefault="00D679CC" w:rsidP="00D679CC">
      <w:pPr>
        <w:pStyle w:val="Algorithme"/>
        <w:numPr>
          <w:ilvl w:val="3"/>
          <w:numId w:val="41"/>
        </w:numPr>
      </w:pPr>
      <w:r>
        <w:t>Chaînage (R, Père, P, Val, NIL)</w:t>
      </w:r>
    </w:p>
    <w:p w:rsidR="007C5EE1" w:rsidRPr="00D679CC" w:rsidRDefault="007C5EE1" w:rsidP="007C5EE1">
      <w:pPr>
        <w:pStyle w:val="Algorithme"/>
        <w:numPr>
          <w:ilvl w:val="2"/>
          <w:numId w:val="41"/>
        </w:numPr>
      </w:pPr>
      <w:r>
        <w:rPr>
          <w:b/>
          <w:bCs/>
        </w:rPr>
        <w:t xml:space="preserve">Sinon </w:t>
      </w:r>
      <w:r>
        <w:rPr>
          <w:color w:val="5B9BD5" w:themeColor="accent1"/>
        </w:rPr>
        <w:t>//Cas n°2</w:t>
      </w:r>
    </w:p>
    <w:p w:rsidR="00D679CC" w:rsidRDefault="00D679CC" w:rsidP="00D679CC">
      <w:pPr>
        <w:pStyle w:val="Algorithme"/>
        <w:numPr>
          <w:ilvl w:val="3"/>
          <w:numId w:val="41"/>
        </w:numPr>
      </w:pPr>
      <w:r>
        <w:t>Chaînage (R, Père, P, Val, FD(P))</w:t>
      </w:r>
    </w:p>
    <w:p w:rsidR="00D679CC" w:rsidRPr="007C5EE1" w:rsidRDefault="00D679CC" w:rsidP="00D679CC">
      <w:pPr>
        <w:pStyle w:val="Algorithme"/>
        <w:numPr>
          <w:ilvl w:val="2"/>
          <w:numId w:val="41"/>
        </w:numPr>
      </w:pPr>
      <w:r>
        <w:rPr>
          <w:b/>
          <w:bCs/>
        </w:rPr>
        <w:t>FSI</w:t>
      </w:r>
    </w:p>
    <w:p w:rsidR="007C5EE1" w:rsidRPr="007C5EE1" w:rsidRDefault="007C5EE1" w:rsidP="007C5EE1">
      <w:pPr>
        <w:pStyle w:val="Algorithme"/>
        <w:numPr>
          <w:ilvl w:val="1"/>
          <w:numId w:val="41"/>
        </w:numPr>
      </w:pPr>
      <w:r>
        <w:rPr>
          <w:b/>
          <w:bCs/>
        </w:rPr>
        <w:t>Sinon</w:t>
      </w:r>
    </w:p>
    <w:p w:rsidR="007C5EE1" w:rsidRPr="00D679CC" w:rsidRDefault="007C5EE1" w:rsidP="007C5EE1">
      <w:pPr>
        <w:pStyle w:val="Algorithme"/>
        <w:numPr>
          <w:ilvl w:val="2"/>
          <w:numId w:val="41"/>
        </w:numPr>
      </w:pPr>
      <w:r>
        <w:rPr>
          <w:b/>
          <w:bCs/>
        </w:rPr>
        <w:t xml:space="preserve">Si </w:t>
      </w:r>
      <w:r>
        <w:t xml:space="preserve">(FD(P)=NIL) alors </w:t>
      </w:r>
      <w:r>
        <w:rPr>
          <w:color w:val="5B9BD5" w:themeColor="accent1"/>
        </w:rPr>
        <w:t>//Cas n°3</w:t>
      </w:r>
    </w:p>
    <w:p w:rsidR="00D679CC" w:rsidRPr="007C5EE1" w:rsidRDefault="00D679CC" w:rsidP="00D679CC">
      <w:pPr>
        <w:pStyle w:val="Algorithme"/>
        <w:numPr>
          <w:ilvl w:val="3"/>
          <w:numId w:val="41"/>
        </w:numPr>
      </w:pPr>
      <w:r>
        <w:t>Chaînage (R, Père, P, Val, FG(P))</w:t>
      </w:r>
    </w:p>
    <w:p w:rsidR="00D679CC" w:rsidRPr="00FA3D49" w:rsidRDefault="007C5EE1" w:rsidP="00D679CC">
      <w:pPr>
        <w:pStyle w:val="Algorithme"/>
        <w:numPr>
          <w:ilvl w:val="2"/>
          <w:numId w:val="41"/>
        </w:numPr>
      </w:pPr>
      <w:r>
        <w:rPr>
          <w:b/>
          <w:bCs/>
        </w:rPr>
        <w:t xml:space="preserve">Sinon </w:t>
      </w:r>
      <w:r>
        <w:rPr>
          <w:color w:val="5B9BD5" w:themeColor="accent1"/>
        </w:rPr>
        <w:t>//Cas n°4</w:t>
      </w:r>
    </w:p>
    <w:p w:rsidR="00FA3D49" w:rsidRDefault="00FA3D49" w:rsidP="00FA3D49">
      <w:pPr>
        <w:pStyle w:val="Algorithme"/>
        <w:numPr>
          <w:ilvl w:val="3"/>
          <w:numId w:val="41"/>
        </w:numPr>
      </w:pPr>
      <w:r>
        <w:t>Cas_Quatre (P)</w:t>
      </w:r>
    </w:p>
    <w:p w:rsidR="00FA3D49" w:rsidRPr="007C5EE1" w:rsidRDefault="00FA3D49" w:rsidP="00FA3D49">
      <w:pPr>
        <w:pStyle w:val="Algorithme"/>
        <w:numPr>
          <w:ilvl w:val="2"/>
          <w:numId w:val="41"/>
        </w:numPr>
      </w:pPr>
      <w:r>
        <w:rPr>
          <w:b/>
          <w:bCs/>
        </w:rPr>
        <w:t>FSI</w:t>
      </w:r>
    </w:p>
    <w:p w:rsidR="007C5EE1" w:rsidRPr="007C5EE1" w:rsidRDefault="007C5EE1" w:rsidP="007C5EE1">
      <w:pPr>
        <w:pStyle w:val="Algorithme"/>
        <w:numPr>
          <w:ilvl w:val="1"/>
          <w:numId w:val="41"/>
        </w:numPr>
      </w:pPr>
      <w:r>
        <w:rPr>
          <w:b/>
          <w:bCs/>
        </w:rPr>
        <w:t>FSI</w:t>
      </w:r>
    </w:p>
    <w:p w:rsidR="007C5EE1" w:rsidRPr="007C5EE1" w:rsidRDefault="007C5EE1" w:rsidP="007C5EE1">
      <w:pPr>
        <w:pStyle w:val="Algorithme"/>
        <w:numPr>
          <w:ilvl w:val="0"/>
          <w:numId w:val="41"/>
        </w:numPr>
      </w:pPr>
      <w:r>
        <w:rPr>
          <w:b/>
          <w:bCs/>
        </w:rPr>
        <w:t>FSI</w:t>
      </w:r>
    </w:p>
    <w:p w:rsidR="007C5EE1" w:rsidRDefault="007C5EE1" w:rsidP="007C5EE1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7C5EE1" w:rsidRDefault="007C5EE1" w:rsidP="007C5EE1">
      <w:pPr>
        <w:pStyle w:val="Algorithme"/>
        <w:rPr>
          <w:b/>
          <w:bCs/>
        </w:rPr>
      </w:pPr>
    </w:p>
    <w:p w:rsidR="007C5EE1" w:rsidRDefault="00053D13" w:rsidP="007C5EE1">
      <w:pPr>
        <w:pStyle w:val="Algorithme"/>
      </w:pPr>
      <w:r>
        <w:rPr>
          <w:b/>
          <w:bCs/>
        </w:rPr>
        <w:t xml:space="preserve">Procédure </w:t>
      </w:r>
      <w:r>
        <w:t>Chaînage (Var R :</w:t>
      </w:r>
      <w:r w:rsidR="008A2AA9">
        <w:t>p</w:t>
      </w:r>
      <w:r>
        <w:t>tr, Père :ptr, P :ptr, val : entier, Q :ptr)</w:t>
      </w:r>
    </w:p>
    <w:p w:rsidR="00053D13" w:rsidRDefault="008F3D85" w:rsidP="007C5EE1">
      <w:pPr>
        <w:pStyle w:val="Algorithme"/>
        <w:rPr>
          <w:b/>
          <w:bCs/>
        </w:rPr>
      </w:pPr>
      <w:r>
        <w:rPr>
          <w:b/>
          <w:bCs/>
        </w:rPr>
        <w:t>Debut</w:t>
      </w:r>
    </w:p>
    <w:p w:rsidR="008F3D85" w:rsidRDefault="008F3D85" w:rsidP="008F3D85">
      <w:pPr>
        <w:pStyle w:val="Algorithme"/>
        <w:numPr>
          <w:ilvl w:val="0"/>
          <w:numId w:val="42"/>
        </w:numPr>
      </w:pPr>
      <w:r>
        <w:rPr>
          <w:b/>
          <w:bCs/>
        </w:rPr>
        <w:t xml:space="preserve">Si </w:t>
      </w:r>
      <w:r>
        <w:t>(Père=NIL) alors R</w:t>
      </w:r>
      <w:r>
        <w:sym w:font="Wingdings" w:char="F0DF"/>
      </w:r>
      <w:r>
        <w:t>Q</w:t>
      </w:r>
    </w:p>
    <w:p w:rsidR="008F3D85" w:rsidRPr="008F3D85" w:rsidRDefault="008F3D85" w:rsidP="008F3D85">
      <w:pPr>
        <w:pStyle w:val="Algorithme"/>
        <w:numPr>
          <w:ilvl w:val="0"/>
          <w:numId w:val="42"/>
        </w:numPr>
      </w:pPr>
      <w:r>
        <w:rPr>
          <w:b/>
          <w:bCs/>
        </w:rPr>
        <w:t>Sinon</w:t>
      </w:r>
    </w:p>
    <w:p w:rsidR="008F3D85" w:rsidRDefault="008F3D85" w:rsidP="008F3D85">
      <w:pPr>
        <w:pStyle w:val="Algorithme"/>
        <w:numPr>
          <w:ilvl w:val="1"/>
          <w:numId w:val="42"/>
        </w:numPr>
      </w:pPr>
      <w:r>
        <w:rPr>
          <w:b/>
          <w:bCs/>
        </w:rPr>
        <w:t xml:space="preserve">Si </w:t>
      </w:r>
      <w:r>
        <w:t>(Val&gt;Info(Père)) alors Aff_FD (Père, Q)</w:t>
      </w:r>
    </w:p>
    <w:p w:rsidR="008F3D85" w:rsidRDefault="008F3D85" w:rsidP="008F3D85">
      <w:pPr>
        <w:pStyle w:val="Algorithme"/>
        <w:numPr>
          <w:ilvl w:val="1"/>
          <w:numId w:val="42"/>
        </w:numPr>
      </w:pPr>
      <w:r>
        <w:rPr>
          <w:b/>
          <w:bCs/>
        </w:rPr>
        <w:t xml:space="preserve">Sinon </w:t>
      </w:r>
      <w:r>
        <w:t>Aff_FG (Père, Q)</w:t>
      </w:r>
    </w:p>
    <w:p w:rsidR="008F3D85" w:rsidRPr="008F3D85" w:rsidRDefault="008F3D85" w:rsidP="008F3D85">
      <w:pPr>
        <w:pStyle w:val="Algorithme"/>
        <w:numPr>
          <w:ilvl w:val="0"/>
          <w:numId w:val="42"/>
        </w:numPr>
      </w:pPr>
      <w:r>
        <w:rPr>
          <w:b/>
          <w:bCs/>
        </w:rPr>
        <w:t>FSI</w:t>
      </w:r>
    </w:p>
    <w:p w:rsidR="008F3D85" w:rsidRDefault="008F3D85" w:rsidP="008F3D85">
      <w:pPr>
        <w:pStyle w:val="Algorithme"/>
        <w:numPr>
          <w:ilvl w:val="0"/>
          <w:numId w:val="42"/>
        </w:numPr>
      </w:pPr>
      <w:r>
        <w:t>Liberer (P)</w:t>
      </w:r>
    </w:p>
    <w:p w:rsidR="008F3D85" w:rsidRPr="008F3D85" w:rsidRDefault="008F3D85" w:rsidP="008F3D85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8F3D85" w:rsidRPr="008F3D85" w:rsidRDefault="008F3D85" w:rsidP="008F3D85">
      <w:pPr>
        <w:pStyle w:val="Algorithme"/>
        <w:numPr>
          <w:ilvl w:val="0"/>
          <w:numId w:val="42"/>
        </w:numPr>
      </w:pPr>
    </w:p>
    <w:p w:rsidR="007C5EE1" w:rsidRPr="009D386E" w:rsidRDefault="00E9030C" w:rsidP="00E9030C">
      <w:pPr>
        <w:pStyle w:val="Algorithme"/>
        <w:rPr>
          <w:color w:val="5B9BD5" w:themeColor="accent1"/>
        </w:rPr>
      </w:pPr>
      <w:r>
        <w:rPr>
          <w:b/>
          <w:bCs/>
        </w:rPr>
        <w:t xml:space="preserve">Procédure </w:t>
      </w:r>
      <w:r>
        <w:t>Plus_ Petit (Var PElt :ptr, Var Elt :entier, Var Per_elt : ptr)</w:t>
      </w:r>
      <w:r w:rsidR="009D386E">
        <w:rPr>
          <w:color w:val="5B9BD5" w:themeColor="accent1"/>
        </w:rPr>
        <w:t>//Utilisée pour le quatrième cas</w:t>
      </w:r>
    </w:p>
    <w:p w:rsidR="00E9030C" w:rsidRDefault="00E9030C" w:rsidP="00E9030C">
      <w:pPr>
        <w:pStyle w:val="Algorithme"/>
        <w:rPr>
          <w:b/>
          <w:bCs/>
        </w:rPr>
      </w:pPr>
      <w:r>
        <w:rPr>
          <w:b/>
          <w:bCs/>
        </w:rPr>
        <w:t>Début</w:t>
      </w:r>
    </w:p>
    <w:p w:rsidR="00E9030C" w:rsidRDefault="00E9030C" w:rsidP="00E9030C">
      <w:pPr>
        <w:pStyle w:val="Algorithme"/>
        <w:numPr>
          <w:ilvl w:val="0"/>
          <w:numId w:val="42"/>
        </w:numPr>
      </w:pPr>
      <w:r>
        <w:rPr>
          <w:b/>
          <w:bCs/>
        </w:rPr>
        <w:t xml:space="preserve">TQ </w:t>
      </w:r>
      <w:r>
        <w:t>(FG (Pelt) &lt;&gt; NIL) faire</w:t>
      </w:r>
    </w:p>
    <w:p w:rsidR="00E9030C" w:rsidRDefault="00E9030C" w:rsidP="00E9030C">
      <w:pPr>
        <w:pStyle w:val="Algorithme"/>
        <w:numPr>
          <w:ilvl w:val="1"/>
          <w:numId w:val="42"/>
        </w:numPr>
      </w:pPr>
      <w:r>
        <w:t>Père_elt</w:t>
      </w:r>
      <w:r>
        <w:sym w:font="Wingdings" w:char="F0DF"/>
      </w:r>
      <w:r>
        <w:t>PElt</w:t>
      </w:r>
    </w:p>
    <w:p w:rsidR="00E9030C" w:rsidRDefault="00E9030C" w:rsidP="00E9030C">
      <w:pPr>
        <w:pStyle w:val="Algorithme"/>
        <w:numPr>
          <w:ilvl w:val="1"/>
          <w:numId w:val="42"/>
        </w:numPr>
      </w:pPr>
      <w:r>
        <w:t>PElt</w:t>
      </w:r>
      <w:r>
        <w:sym w:font="Wingdings" w:char="F0DF"/>
      </w:r>
      <w:r>
        <w:t>FG (PElt)</w:t>
      </w:r>
    </w:p>
    <w:p w:rsidR="00E9030C" w:rsidRPr="00E9030C" w:rsidRDefault="00E9030C" w:rsidP="00E9030C">
      <w:pPr>
        <w:pStyle w:val="Algorithme"/>
        <w:numPr>
          <w:ilvl w:val="0"/>
          <w:numId w:val="42"/>
        </w:numPr>
      </w:pPr>
      <w:r>
        <w:rPr>
          <w:b/>
          <w:bCs/>
        </w:rPr>
        <w:t>FTQ</w:t>
      </w:r>
    </w:p>
    <w:p w:rsidR="00E9030C" w:rsidRDefault="00E9030C" w:rsidP="00E9030C">
      <w:pPr>
        <w:pStyle w:val="Algorithme"/>
        <w:numPr>
          <w:ilvl w:val="0"/>
          <w:numId w:val="42"/>
        </w:numPr>
      </w:pPr>
      <w:r>
        <w:t>Elt</w:t>
      </w:r>
      <w:r>
        <w:sym w:font="Wingdings" w:char="F0DF"/>
      </w:r>
      <w:r>
        <w:t>Info(PElt)</w:t>
      </w:r>
    </w:p>
    <w:p w:rsidR="00E9030C" w:rsidRPr="00E9030C" w:rsidRDefault="00E9030C" w:rsidP="00E9030C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E9030C" w:rsidRDefault="00E9030C" w:rsidP="00E9030C">
      <w:pPr>
        <w:pStyle w:val="Algorithme"/>
      </w:pPr>
    </w:p>
    <w:p w:rsidR="00E9030C" w:rsidRDefault="00FA3D49" w:rsidP="00E9030C">
      <w:pPr>
        <w:pStyle w:val="Algorithme"/>
      </w:pPr>
      <w:r>
        <w:rPr>
          <w:b/>
          <w:bCs/>
        </w:rPr>
        <w:t xml:space="preserve">Procédure </w:t>
      </w:r>
      <w:r>
        <w:t>Cas_Quatre (P : ptr)</w:t>
      </w:r>
    </w:p>
    <w:p w:rsidR="00FA3D49" w:rsidRDefault="00FA3D49" w:rsidP="00E9030C">
      <w:pPr>
        <w:pStyle w:val="Algorithme"/>
      </w:pPr>
      <w:r>
        <w:rPr>
          <w:b/>
          <w:bCs/>
        </w:rPr>
        <w:t xml:space="preserve">Var </w:t>
      </w:r>
      <w:r w:rsidR="00126C42">
        <w:t>Q, PèreQ : ptr</w:t>
      </w:r>
    </w:p>
    <w:p w:rsidR="00126C42" w:rsidRDefault="00126C42" w:rsidP="00E9030C">
      <w:pPr>
        <w:pStyle w:val="Algorithme"/>
      </w:pPr>
      <w:r>
        <w:t xml:space="preserve">         Val : entier</w:t>
      </w:r>
    </w:p>
    <w:p w:rsidR="00126C42" w:rsidRDefault="00126C42" w:rsidP="00E9030C">
      <w:pPr>
        <w:pStyle w:val="Algorithme"/>
        <w:rPr>
          <w:b/>
          <w:bCs/>
        </w:rPr>
      </w:pPr>
      <w:r>
        <w:rPr>
          <w:b/>
          <w:bCs/>
        </w:rPr>
        <w:t>Début</w:t>
      </w:r>
    </w:p>
    <w:p w:rsidR="00D67E58" w:rsidRDefault="00126C42" w:rsidP="00D67E58">
      <w:pPr>
        <w:pStyle w:val="Algorithme"/>
        <w:numPr>
          <w:ilvl w:val="0"/>
          <w:numId w:val="43"/>
        </w:numPr>
      </w:pPr>
      <w:r>
        <w:t>Q</w:t>
      </w:r>
      <w:r>
        <w:sym w:font="Wingdings" w:char="F0DF"/>
      </w:r>
      <w:r>
        <w:t>FD(P)</w:t>
      </w:r>
    </w:p>
    <w:p w:rsidR="00D92966" w:rsidRDefault="00126C42" w:rsidP="00D67E58">
      <w:pPr>
        <w:pStyle w:val="Algorithme"/>
        <w:numPr>
          <w:ilvl w:val="0"/>
          <w:numId w:val="43"/>
        </w:numPr>
      </w:pPr>
      <w:r>
        <w:t>PèreQ</w:t>
      </w:r>
      <w:r>
        <w:sym w:font="Wingdings" w:char="F0DF"/>
      </w:r>
      <w:r>
        <w:t>P</w:t>
      </w:r>
    </w:p>
    <w:p w:rsidR="00D67E58" w:rsidRDefault="00126C42" w:rsidP="005D2808">
      <w:pPr>
        <w:pStyle w:val="Algorithme"/>
        <w:numPr>
          <w:ilvl w:val="0"/>
          <w:numId w:val="43"/>
        </w:numPr>
      </w:pPr>
      <w:r>
        <w:t>Plus_Petit(Q, Val, PèreQ)</w:t>
      </w:r>
    </w:p>
    <w:p w:rsidR="00126C42" w:rsidRDefault="00126C42" w:rsidP="00D67E58">
      <w:pPr>
        <w:pStyle w:val="Algorithme"/>
        <w:numPr>
          <w:ilvl w:val="0"/>
          <w:numId w:val="43"/>
        </w:numPr>
      </w:pPr>
      <w:r>
        <w:t>Aff_Info (P, Val)</w:t>
      </w:r>
    </w:p>
    <w:p w:rsidR="00723305" w:rsidRDefault="00F76CE8" w:rsidP="00D67E58">
      <w:pPr>
        <w:pStyle w:val="Algorithme"/>
        <w:numPr>
          <w:ilvl w:val="0"/>
          <w:numId w:val="43"/>
        </w:numPr>
      </w:pPr>
      <w:r>
        <w:rPr>
          <w:b/>
          <w:bCs/>
        </w:rPr>
        <w:t xml:space="preserve">Si </w:t>
      </w:r>
      <w:r>
        <w:t>(PèreQ=P) alors Aff_FD (PèreQ,FD(Q))</w:t>
      </w:r>
    </w:p>
    <w:p w:rsidR="00F76CE8" w:rsidRDefault="00F76CE8" w:rsidP="00D67E58">
      <w:pPr>
        <w:pStyle w:val="Algorithme"/>
        <w:numPr>
          <w:ilvl w:val="0"/>
          <w:numId w:val="43"/>
        </w:numPr>
      </w:pPr>
      <w:r>
        <w:rPr>
          <w:b/>
          <w:bCs/>
        </w:rPr>
        <w:t xml:space="preserve">Sinon </w:t>
      </w:r>
      <w:r>
        <w:t>Aff_FG (PèreQ, FD(Q))</w:t>
      </w:r>
    </w:p>
    <w:p w:rsidR="00F76CE8" w:rsidRDefault="00F76CE8" w:rsidP="00D67E58">
      <w:pPr>
        <w:pStyle w:val="Algorithme"/>
        <w:numPr>
          <w:ilvl w:val="0"/>
          <w:numId w:val="43"/>
        </w:numPr>
      </w:pPr>
      <w:r>
        <w:t>Libérer (Q)</w:t>
      </w:r>
    </w:p>
    <w:p w:rsidR="00FF7E80" w:rsidRDefault="00FF7E80" w:rsidP="00FF7E80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0E5276" w:rsidRDefault="000E5276" w:rsidP="000E5276">
      <w:bookmarkStart w:id="1" w:name="_GoBack"/>
      <w:bookmarkEnd w:id="1"/>
    </w:p>
    <w:sectPr w:rsidR="000E5276" w:rsidSect="00431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c" w:date="2016-05-02T22:33:00Z" w:initials="p">
    <w:p w:rsidR="006F1E4B" w:rsidRDefault="006F1E4B">
      <w:pPr>
        <w:pStyle w:val="Commentaire"/>
      </w:pPr>
      <w:r>
        <w:rPr>
          <w:rStyle w:val="Marquedecommentaire"/>
        </w:rPr>
        <w:annotationRef/>
      </w:r>
      <w:r>
        <w:t>Nbr de nœud total =nbr de nœud de fils gauche+celle de droite +1 « pour la racine »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6E7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DD151B"/>
    <w:multiLevelType w:val="hybridMultilevel"/>
    <w:tmpl w:val="CD7A5992"/>
    <w:lvl w:ilvl="0" w:tplc="F7C25EA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40574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>
    <w:nsid w:val="067D13F3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>
    <w:nsid w:val="07585D8C"/>
    <w:multiLevelType w:val="hybridMultilevel"/>
    <w:tmpl w:val="9918AB32"/>
    <w:lvl w:ilvl="0" w:tplc="EF121978">
      <w:start w:val="1"/>
      <w:numFmt w:val="lowerRoman"/>
      <w:pStyle w:val="Titre3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6278A6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">
    <w:nsid w:val="10E95F3B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7">
    <w:nsid w:val="16167596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8">
    <w:nsid w:val="1B607205"/>
    <w:multiLevelType w:val="hybridMultilevel"/>
    <w:tmpl w:val="6E985714"/>
    <w:lvl w:ilvl="0" w:tplc="BA5CE7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89129F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0">
    <w:nsid w:val="2BBB579D"/>
    <w:multiLevelType w:val="hybridMultilevel"/>
    <w:tmpl w:val="CCDA6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72545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2">
    <w:nsid w:val="2D600640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>
    <w:nsid w:val="334650F1"/>
    <w:multiLevelType w:val="hybridMultilevel"/>
    <w:tmpl w:val="E7C4E8DA"/>
    <w:lvl w:ilvl="0" w:tplc="040C000F">
      <w:start w:val="1"/>
      <w:numFmt w:val="decimal"/>
      <w:lvlText w:val="%1."/>
      <w:lvlJc w:val="left"/>
      <w:pPr>
        <w:ind w:left="3750" w:hanging="360"/>
      </w:pPr>
    </w:lvl>
    <w:lvl w:ilvl="1" w:tplc="040C0019" w:tentative="1">
      <w:start w:val="1"/>
      <w:numFmt w:val="lowerLetter"/>
      <w:lvlText w:val="%2."/>
      <w:lvlJc w:val="left"/>
      <w:pPr>
        <w:ind w:left="4470" w:hanging="360"/>
      </w:pPr>
    </w:lvl>
    <w:lvl w:ilvl="2" w:tplc="040C001B" w:tentative="1">
      <w:start w:val="1"/>
      <w:numFmt w:val="lowerRoman"/>
      <w:lvlText w:val="%3."/>
      <w:lvlJc w:val="right"/>
      <w:pPr>
        <w:ind w:left="5190" w:hanging="180"/>
      </w:pPr>
    </w:lvl>
    <w:lvl w:ilvl="3" w:tplc="040C000F" w:tentative="1">
      <w:start w:val="1"/>
      <w:numFmt w:val="decimal"/>
      <w:lvlText w:val="%4."/>
      <w:lvlJc w:val="left"/>
      <w:pPr>
        <w:ind w:left="5910" w:hanging="360"/>
      </w:pPr>
    </w:lvl>
    <w:lvl w:ilvl="4" w:tplc="040C0019" w:tentative="1">
      <w:start w:val="1"/>
      <w:numFmt w:val="lowerLetter"/>
      <w:lvlText w:val="%5."/>
      <w:lvlJc w:val="left"/>
      <w:pPr>
        <w:ind w:left="6630" w:hanging="360"/>
      </w:pPr>
    </w:lvl>
    <w:lvl w:ilvl="5" w:tplc="040C001B" w:tentative="1">
      <w:start w:val="1"/>
      <w:numFmt w:val="lowerRoman"/>
      <w:lvlText w:val="%6."/>
      <w:lvlJc w:val="right"/>
      <w:pPr>
        <w:ind w:left="7350" w:hanging="180"/>
      </w:pPr>
    </w:lvl>
    <w:lvl w:ilvl="6" w:tplc="040C000F" w:tentative="1">
      <w:start w:val="1"/>
      <w:numFmt w:val="decimal"/>
      <w:lvlText w:val="%7."/>
      <w:lvlJc w:val="left"/>
      <w:pPr>
        <w:ind w:left="8070" w:hanging="360"/>
      </w:pPr>
    </w:lvl>
    <w:lvl w:ilvl="7" w:tplc="040C0019" w:tentative="1">
      <w:start w:val="1"/>
      <w:numFmt w:val="lowerLetter"/>
      <w:lvlText w:val="%8."/>
      <w:lvlJc w:val="left"/>
      <w:pPr>
        <w:ind w:left="8790" w:hanging="360"/>
      </w:pPr>
    </w:lvl>
    <w:lvl w:ilvl="8" w:tplc="040C001B" w:tentative="1">
      <w:start w:val="1"/>
      <w:numFmt w:val="lowerRoman"/>
      <w:lvlText w:val="%9."/>
      <w:lvlJc w:val="right"/>
      <w:pPr>
        <w:ind w:left="9510" w:hanging="180"/>
      </w:pPr>
    </w:lvl>
  </w:abstractNum>
  <w:abstractNum w:abstractNumId="14">
    <w:nsid w:val="3B6D1581"/>
    <w:multiLevelType w:val="hybridMultilevel"/>
    <w:tmpl w:val="68424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EC76A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6306D68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7">
    <w:nsid w:val="4E903E7B"/>
    <w:multiLevelType w:val="hybridMultilevel"/>
    <w:tmpl w:val="902666E2"/>
    <w:lvl w:ilvl="0" w:tplc="246A3F3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BF2741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9">
    <w:nsid w:val="52D85F62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0">
    <w:nsid w:val="546A3512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1">
    <w:nsid w:val="593E6371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>
    <w:nsid w:val="5947544C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>
    <w:nsid w:val="5E1F0914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>
    <w:nsid w:val="5F6D1273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>
    <w:nsid w:val="60501BF7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6">
    <w:nsid w:val="677E1657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7">
    <w:nsid w:val="67EF0ACA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8">
    <w:nsid w:val="688D35A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6CE14F77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0">
    <w:nsid w:val="6E684BD7"/>
    <w:multiLevelType w:val="hybridMultilevel"/>
    <w:tmpl w:val="58E6F0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30"/>
  </w:num>
  <w:num w:numId="4">
    <w:abstractNumId w:val="0"/>
  </w:num>
  <w:num w:numId="5">
    <w:abstractNumId w:val="28"/>
  </w:num>
  <w:num w:numId="6">
    <w:abstractNumId w:val="22"/>
  </w:num>
  <w:num w:numId="7">
    <w:abstractNumId w:val="8"/>
  </w:num>
  <w:num w:numId="8">
    <w:abstractNumId w:val="1"/>
  </w:num>
  <w:num w:numId="9">
    <w:abstractNumId w:val="17"/>
  </w:num>
  <w:num w:numId="10">
    <w:abstractNumId w:val="4"/>
  </w:num>
  <w:num w:numId="11">
    <w:abstractNumId w:val="16"/>
  </w:num>
  <w:num w:numId="12">
    <w:abstractNumId w:val="21"/>
  </w:num>
  <w:num w:numId="13">
    <w:abstractNumId w:val="4"/>
    <w:lvlOverride w:ilvl="0">
      <w:startOverride w:val="1"/>
    </w:lvlOverride>
  </w:num>
  <w:num w:numId="14">
    <w:abstractNumId w:val="23"/>
  </w:num>
  <w:num w:numId="15">
    <w:abstractNumId w:val="10"/>
  </w:num>
  <w:num w:numId="16">
    <w:abstractNumId w:val="14"/>
  </w:num>
  <w:num w:numId="17">
    <w:abstractNumId w:val="11"/>
  </w:num>
  <w:num w:numId="18">
    <w:abstractNumId w:val="4"/>
    <w:lvlOverride w:ilvl="0">
      <w:startOverride w:val="1"/>
    </w:lvlOverride>
  </w:num>
  <w:num w:numId="19">
    <w:abstractNumId w:val="19"/>
  </w:num>
  <w:num w:numId="20">
    <w:abstractNumId w:val="4"/>
    <w:lvlOverride w:ilvl="0">
      <w:startOverride w:val="1"/>
    </w:lvlOverride>
  </w:num>
  <w:num w:numId="21">
    <w:abstractNumId w:val="26"/>
  </w:num>
  <w:num w:numId="22">
    <w:abstractNumId w:val="24"/>
  </w:num>
  <w:num w:numId="23">
    <w:abstractNumId w:val="9"/>
  </w:num>
  <w:num w:numId="24">
    <w:abstractNumId w:val="17"/>
    <w:lvlOverride w:ilvl="0">
      <w:startOverride w:val="1"/>
    </w:lvlOverride>
  </w:num>
  <w:num w:numId="25">
    <w:abstractNumId w:val="3"/>
  </w:num>
  <w:num w:numId="26">
    <w:abstractNumId w:val="27"/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29"/>
  </w:num>
  <w:num w:numId="30">
    <w:abstractNumId w:val="17"/>
    <w:lvlOverride w:ilvl="0">
      <w:startOverride w:val="1"/>
    </w:lvlOverride>
  </w:num>
  <w:num w:numId="31">
    <w:abstractNumId w:val="17"/>
    <w:lvlOverride w:ilvl="0">
      <w:startOverride w:val="1"/>
    </w:lvlOverride>
  </w:num>
  <w:num w:numId="32">
    <w:abstractNumId w:val="25"/>
  </w:num>
  <w:num w:numId="33">
    <w:abstractNumId w:val="4"/>
    <w:lvlOverride w:ilvl="0">
      <w:startOverride w:val="1"/>
    </w:lvlOverride>
  </w:num>
  <w:num w:numId="34">
    <w:abstractNumId w:val="5"/>
  </w:num>
  <w:num w:numId="35">
    <w:abstractNumId w:val="4"/>
    <w:lvlOverride w:ilvl="0">
      <w:startOverride w:val="1"/>
    </w:lvlOverride>
  </w:num>
  <w:num w:numId="36">
    <w:abstractNumId w:val="7"/>
  </w:num>
  <w:num w:numId="37">
    <w:abstractNumId w:val="2"/>
  </w:num>
  <w:num w:numId="38">
    <w:abstractNumId w:val="4"/>
    <w:lvlOverride w:ilvl="0">
      <w:startOverride w:val="1"/>
    </w:lvlOverride>
  </w:num>
  <w:num w:numId="39">
    <w:abstractNumId w:val="6"/>
  </w:num>
  <w:num w:numId="40">
    <w:abstractNumId w:val="17"/>
    <w:lvlOverride w:ilvl="0">
      <w:startOverride w:val="1"/>
    </w:lvlOverride>
  </w:num>
  <w:num w:numId="41">
    <w:abstractNumId w:val="12"/>
  </w:num>
  <w:num w:numId="42">
    <w:abstractNumId w:val="20"/>
  </w:num>
  <w:num w:numId="4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savePreviewPicture/>
  <w:compat>
    <w:useFELayout/>
  </w:compat>
  <w:rsids>
    <w:rsidRoot w:val="00DC0F87"/>
    <w:rsid w:val="00024ACF"/>
    <w:rsid w:val="00033032"/>
    <w:rsid w:val="00034D30"/>
    <w:rsid w:val="00053D13"/>
    <w:rsid w:val="000B73FC"/>
    <w:rsid w:val="000E05F1"/>
    <w:rsid w:val="000E5276"/>
    <w:rsid w:val="00104BDA"/>
    <w:rsid w:val="00126C42"/>
    <w:rsid w:val="001552DA"/>
    <w:rsid w:val="001B004B"/>
    <w:rsid w:val="001C21FF"/>
    <w:rsid w:val="00226F5F"/>
    <w:rsid w:val="002332D4"/>
    <w:rsid w:val="00325E70"/>
    <w:rsid w:val="003344DB"/>
    <w:rsid w:val="003666F3"/>
    <w:rsid w:val="003C63EF"/>
    <w:rsid w:val="003D4142"/>
    <w:rsid w:val="0040273C"/>
    <w:rsid w:val="004318EF"/>
    <w:rsid w:val="00443156"/>
    <w:rsid w:val="00484F74"/>
    <w:rsid w:val="004D3C43"/>
    <w:rsid w:val="004F3778"/>
    <w:rsid w:val="00500537"/>
    <w:rsid w:val="0051412A"/>
    <w:rsid w:val="00515C06"/>
    <w:rsid w:val="00581031"/>
    <w:rsid w:val="005E259B"/>
    <w:rsid w:val="006015F1"/>
    <w:rsid w:val="00605FD1"/>
    <w:rsid w:val="006169E3"/>
    <w:rsid w:val="006361B7"/>
    <w:rsid w:val="006B2905"/>
    <w:rsid w:val="006D0C71"/>
    <w:rsid w:val="006D5D0B"/>
    <w:rsid w:val="006F1E4B"/>
    <w:rsid w:val="00723305"/>
    <w:rsid w:val="00724D89"/>
    <w:rsid w:val="00742160"/>
    <w:rsid w:val="00770E60"/>
    <w:rsid w:val="00780175"/>
    <w:rsid w:val="007A33EC"/>
    <w:rsid w:val="007C067B"/>
    <w:rsid w:val="007C5EE1"/>
    <w:rsid w:val="00846A66"/>
    <w:rsid w:val="00852144"/>
    <w:rsid w:val="008A2AA9"/>
    <w:rsid w:val="008F3D85"/>
    <w:rsid w:val="00902B4F"/>
    <w:rsid w:val="00905B68"/>
    <w:rsid w:val="009151DA"/>
    <w:rsid w:val="009222B1"/>
    <w:rsid w:val="00922A03"/>
    <w:rsid w:val="00930034"/>
    <w:rsid w:val="00944690"/>
    <w:rsid w:val="009446A9"/>
    <w:rsid w:val="00946B54"/>
    <w:rsid w:val="00960F54"/>
    <w:rsid w:val="00965360"/>
    <w:rsid w:val="009B0BD8"/>
    <w:rsid w:val="009B5AAB"/>
    <w:rsid w:val="009B6018"/>
    <w:rsid w:val="009D386E"/>
    <w:rsid w:val="00A66460"/>
    <w:rsid w:val="00A93308"/>
    <w:rsid w:val="00AA2645"/>
    <w:rsid w:val="00B502F7"/>
    <w:rsid w:val="00B5127B"/>
    <w:rsid w:val="00B77294"/>
    <w:rsid w:val="00BA3FD7"/>
    <w:rsid w:val="00BF645D"/>
    <w:rsid w:val="00C41609"/>
    <w:rsid w:val="00C4725A"/>
    <w:rsid w:val="00C66C9D"/>
    <w:rsid w:val="00CE1FC2"/>
    <w:rsid w:val="00D05CC3"/>
    <w:rsid w:val="00D347F1"/>
    <w:rsid w:val="00D66EF3"/>
    <w:rsid w:val="00D679CC"/>
    <w:rsid w:val="00D67E58"/>
    <w:rsid w:val="00D92966"/>
    <w:rsid w:val="00DC0F87"/>
    <w:rsid w:val="00DC1052"/>
    <w:rsid w:val="00E01A71"/>
    <w:rsid w:val="00E1667A"/>
    <w:rsid w:val="00E71601"/>
    <w:rsid w:val="00E9030C"/>
    <w:rsid w:val="00E93CE9"/>
    <w:rsid w:val="00EA4732"/>
    <w:rsid w:val="00F132B2"/>
    <w:rsid w:val="00F47D0E"/>
    <w:rsid w:val="00F67B26"/>
    <w:rsid w:val="00F76CE8"/>
    <w:rsid w:val="00FA02D9"/>
    <w:rsid w:val="00FA3D49"/>
    <w:rsid w:val="00FF7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2D9"/>
  </w:style>
  <w:style w:type="paragraph" w:styleId="Titre1">
    <w:name w:val="heading 1"/>
    <w:basedOn w:val="Normal"/>
    <w:next w:val="Normal"/>
    <w:link w:val="Titre1Car"/>
    <w:uiPriority w:val="9"/>
    <w:qFormat/>
    <w:rsid w:val="00CE1FC2"/>
    <w:pPr>
      <w:keepNext/>
      <w:keepLines/>
      <w:numPr>
        <w:numId w:val="8"/>
      </w:numPr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1FC2"/>
    <w:pPr>
      <w:keepNext/>
      <w:keepLines/>
      <w:numPr>
        <w:numId w:val="9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4D89"/>
    <w:pPr>
      <w:keepNext/>
      <w:keepLines/>
      <w:numPr>
        <w:numId w:val="1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1F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1FC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1FC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1FC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1FC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1FC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1FC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CE1FC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24D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E1FC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E1FC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E1FC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1FC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1FC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CE1FC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E1FC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CE1F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CE1FC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1F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CE1FC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CE1FC2"/>
    <w:rPr>
      <w:b/>
      <w:bCs/>
    </w:rPr>
  </w:style>
  <w:style w:type="character" w:styleId="Accentuation">
    <w:name w:val="Emphasis"/>
    <w:basedOn w:val="Policepardfaut"/>
    <w:uiPriority w:val="20"/>
    <w:qFormat/>
    <w:rsid w:val="00CE1FC2"/>
    <w:rPr>
      <w:i/>
      <w:iCs/>
    </w:rPr>
  </w:style>
  <w:style w:type="paragraph" w:styleId="Sansinterligne">
    <w:name w:val="No Spacing"/>
    <w:uiPriority w:val="1"/>
    <w:qFormat/>
    <w:rsid w:val="00CE1FC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E1FC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E1FC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1FC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1FC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CE1FC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CE1FC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CE1FC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CE1FC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CE1FC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E1FC2"/>
    <w:pPr>
      <w:outlineLvl w:val="9"/>
    </w:pPr>
  </w:style>
  <w:style w:type="paragraph" w:styleId="Paragraphedeliste">
    <w:name w:val="List Paragraph"/>
    <w:basedOn w:val="Normal"/>
    <w:uiPriority w:val="34"/>
    <w:qFormat/>
    <w:rsid w:val="003666F3"/>
    <w:pPr>
      <w:ind w:left="720"/>
      <w:contextualSpacing/>
    </w:pPr>
  </w:style>
  <w:style w:type="paragraph" w:customStyle="1" w:styleId="Algorithme">
    <w:name w:val="Algorithme"/>
    <w:basedOn w:val="Normal"/>
    <w:link w:val="AlgorithmeCar"/>
    <w:qFormat/>
    <w:rsid w:val="003666F3"/>
    <w:rPr>
      <w:rFonts w:ascii="Georgia" w:hAnsi="Georgia"/>
      <w:sz w:val="32"/>
    </w:rPr>
  </w:style>
  <w:style w:type="character" w:customStyle="1" w:styleId="AlgorithmeCar">
    <w:name w:val="Algorithme Car"/>
    <w:basedOn w:val="Policepardfaut"/>
    <w:link w:val="Algorithme"/>
    <w:rsid w:val="003666F3"/>
    <w:rPr>
      <w:rFonts w:ascii="Georgia" w:hAnsi="Georgia"/>
      <w:sz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6F1E4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F1E4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F1E4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F1E4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F1E4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1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1E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Mod&#232;les%20Office%20personnalis&#233;s\Algorithm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Algorithme</Template>
  <TotalTime>462</TotalTime>
  <Pages>14</Pages>
  <Words>905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76</cp:revision>
  <dcterms:created xsi:type="dcterms:W3CDTF">2016-04-19T07:30:00Z</dcterms:created>
  <dcterms:modified xsi:type="dcterms:W3CDTF">2016-05-02T22:38:00Z</dcterms:modified>
</cp:coreProperties>
</file>