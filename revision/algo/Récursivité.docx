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45" w:rsidRDefault="009015AF" w:rsidP="009015AF">
      <w:pPr>
        <w:pStyle w:val="Titre"/>
        <w:jc w:val="center"/>
      </w:pPr>
      <w:r>
        <w:t>Récursivité :</w:t>
      </w:r>
    </w:p>
    <w:p w:rsidR="009015AF" w:rsidRDefault="009015AF" w:rsidP="009015AF">
      <w:pPr>
        <w:pStyle w:val="Titre1"/>
      </w:pPr>
      <w:r>
        <w:t>Exo1 :</w:t>
      </w:r>
    </w:p>
    <w:p w:rsidR="009015AF" w:rsidRDefault="009015AF" w:rsidP="009015AF">
      <w:pPr>
        <w:pStyle w:val="Titre2"/>
      </w:pPr>
      <w:r>
        <w:t>Récursif :</w:t>
      </w:r>
    </w:p>
    <w:p w:rsidR="009015AF" w:rsidRPr="009015AF" w:rsidRDefault="009015AF" w:rsidP="009015AF"/>
    <w:p w:rsidR="009015AF" w:rsidRDefault="009015AF" w:rsidP="009015AF">
      <w:pPr>
        <w:pStyle w:val="Algorithme"/>
      </w:pPr>
      <w:r>
        <w:t xml:space="preserve">Fonction </w:t>
      </w:r>
      <w:proofErr w:type="spellStart"/>
      <w:r>
        <w:t>Som_n_</w:t>
      </w:r>
      <w:proofErr w:type="gramStart"/>
      <w:r>
        <w:t>nbr</w:t>
      </w:r>
      <w:proofErr w:type="spellEnd"/>
      <w:r>
        <w:t>(</w:t>
      </w:r>
      <w:proofErr w:type="gramEnd"/>
      <w:r>
        <w:t>n :entier) :entier</w:t>
      </w:r>
    </w:p>
    <w:p w:rsidR="009015AF" w:rsidRDefault="009015AF" w:rsidP="009015AF">
      <w:pPr>
        <w:pStyle w:val="Algorithme"/>
      </w:pPr>
      <w:proofErr w:type="spellStart"/>
      <w:r>
        <w:t>Debut</w:t>
      </w:r>
      <w:proofErr w:type="spellEnd"/>
    </w:p>
    <w:p w:rsidR="009015AF" w:rsidRDefault="009015AF" w:rsidP="009015AF">
      <w:pPr>
        <w:pStyle w:val="Algorithme"/>
      </w:pPr>
      <w:r>
        <w:t xml:space="preserve">Si n=1 alors </w:t>
      </w:r>
      <w:proofErr w:type="spellStart"/>
      <w:r>
        <w:t>Som_n_nbr</w:t>
      </w:r>
      <w:proofErr w:type="spellEnd"/>
      <w:r>
        <w:sym w:font="Wingdings" w:char="F0DF"/>
      </w:r>
      <w:r>
        <w:t>1</w:t>
      </w:r>
    </w:p>
    <w:p w:rsidR="009015AF" w:rsidRDefault="009015AF" w:rsidP="009015AF">
      <w:pPr>
        <w:pStyle w:val="Algorithme"/>
      </w:pPr>
      <w:r>
        <w:t xml:space="preserve">Sinon </w:t>
      </w:r>
      <w:proofErr w:type="spellStart"/>
      <w:r>
        <w:t>Som_n_nbr</w:t>
      </w:r>
      <w:proofErr w:type="spellEnd"/>
      <w:r>
        <w:sym w:font="Wingdings" w:char="F0DF"/>
      </w:r>
      <w:proofErr w:type="spellStart"/>
      <w:r>
        <w:t>n+Som_n_</w:t>
      </w:r>
      <w:proofErr w:type="gramStart"/>
      <w:r>
        <w:t>nbr</w:t>
      </w:r>
      <w:proofErr w:type="spellEnd"/>
      <w:r>
        <w:t>(</w:t>
      </w:r>
      <w:proofErr w:type="gramEnd"/>
      <w:r>
        <w:t>n-1)</w:t>
      </w:r>
    </w:p>
    <w:p w:rsidR="009015AF" w:rsidRDefault="009015AF" w:rsidP="009015AF">
      <w:pPr>
        <w:pStyle w:val="Algorithme"/>
      </w:pPr>
      <w:r>
        <w:t>Fin</w:t>
      </w:r>
    </w:p>
    <w:p w:rsidR="009015AF" w:rsidRDefault="009015AF" w:rsidP="009015AF">
      <w:pPr>
        <w:pStyle w:val="Titre2"/>
      </w:pPr>
      <w:r>
        <w:t>Itératif :</w:t>
      </w:r>
    </w:p>
    <w:p w:rsidR="009015AF" w:rsidRDefault="009015AF" w:rsidP="009015AF">
      <w:pPr>
        <w:pStyle w:val="Algorithme"/>
      </w:pPr>
      <w:r>
        <w:t xml:space="preserve">Fonction </w:t>
      </w:r>
      <w:proofErr w:type="spellStart"/>
      <w:r>
        <w:t>Som_n_nbr</w:t>
      </w:r>
      <w:proofErr w:type="spellEnd"/>
      <w:r>
        <w:t xml:space="preserve"> (n </w:t>
      </w:r>
      <w:proofErr w:type="gramStart"/>
      <w:r>
        <w:t>:entier</w:t>
      </w:r>
      <w:proofErr w:type="gramEnd"/>
      <w:r>
        <w:t>) :entier</w:t>
      </w:r>
    </w:p>
    <w:p w:rsidR="009015AF" w:rsidRPr="009015AF" w:rsidRDefault="009015AF" w:rsidP="009015AF">
      <w:pPr>
        <w:pStyle w:val="Algorithme"/>
        <w:rPr>
          <w:lang w:val="en-US"/>
        </w:rPr>
      </w:pPr>
      <w:proofErr w:type="spellStart"/>
      <w:r w:rsidRPr="009015AF">
        <w:rPr>
          <w:lang w:val="en-US"/>
        </w:rPr>
        <w:t>Var</w:t>
      </w:r>
      <w:proofErr w:type="spellEnd"/>
      <w:r w:rsidRPr="009015AF">
        <w:rPr>
          <w:lang w:val="en-US"/>
        </w:rPr>
        <w:t xml:space="preserve"> </w:t>
      </w:r>
      <w:proofErr w:type="spellStart"/>
      <w:r w:rsidRPr="009015AF">
        <w:rPr>
          <w:lang w:val="en-US"/>
        </w:rPr>
        <w:t>s</w:t>
      </w:r>
      <w:proofErr w:type="gramStart"/>
      <w:r w:rsidRPr="009015AF">
        <w:rPr>
          <w:lang w:val="en-US"/>
        </w:rPr>
        <w:t>,i</w:t>
      </w:r>
      <w:proofErr w:type="spellEnd"/>
      <w:proofErr w:type="gramEnd"/>
      <w:r w:rsidRPr="009015AF">
        <w:rPr>
          <w:lang w:val="en-US"/>
        </w:rPr>
        <w:t> :</w:t>
      </w:r>
      <w:proofErr w:type="spellStart"/>
      <w:r w:rsidRPr="009015AF">
        <w:rPr>
          <w:lang w:val="en-US"/>
        </w:rPr>
        <w:t>entier</w:t>
      </w:r>
      <w:proofErr w:type="spellEnd"/>
    </w:p>
    <w:p w:rsidR="009015AF" w:rsidRPr="009015AF" w:rsidRDefault="009015AF" w:rsidP="009015AF">
      <w:pPr>
        <w:pStyle w:val="Algorithme"/>
        <w:rPr>
          <w:lang w:val="en-US"/>
        </w:rPr>
      </w:pPr>
      <w:r w:rsidRPr="009015AF">
        <w:rPr>
          <w:lang w:val="en-US"/>
        </w:rPr>
        <w:t>Debut</w:t>
      </w:r>
    </w:p>
    <w:p w:rsidR="009015AF" w:rsidRPr="009015AF" w:rsidRDefault="009015AF" w:rsidP="009015AF">
      <w:pPr>
        <w:pStyle w:val="Algorithme"/>
        <w:rPr>
          <w:lang w:val="en-US"/>
        </w:rPr>
      </w:pPr>
      <w:r w:rsidRPr="009015AF">
        <w:rPr>
          <w:lang w:val="en-US"/>
        </w:rPr>
        <w:t>S</w:t>
      </w:r>
      <w:r>
        <w:sym w:font="Wingdings" w:char="F0DF"/>
      </w:r>
      <w:r w:rsidRPr="009015AF">
        <w:rPr>
          <w:lang w:val="en-US"/>
        </w:rPr>
        <w:t>p</w:t>
      </w:r>
    </w:p>
    <w:p w:rsidR="009015AF" w:rsidRPr="009015AF" w:rsidRDefault="009015AF" w:rsidP="009015AF">
      <w:pPr>
        <w:pStyle w:val="Algorithme"/>
      </w:pPr>
      <w:r w:rsidRPr="009015AF">
        <w:t>Pour I allant de 1 à n</w:t>
      </w:r>
    </w:p>
    <w:p w:rsidR="009015AF" w:rsidRDefault="009015AF" w:rsidP="009015AF">
      <w:pPr>
        <w:pStyle w:val="Algorithme"/>
        <w:numPr>
          <w:ilvl w:val="0"/>
          <w:numId w:val="7"/>
        </w:numPr>
      </w:pPr>
      <w:r>
        <w:t>S</w:t>
      </w:r>
      <w:r>
        <w:sym w:font="Wingdings" w:char="F0DF"/>
      </w:r>
      <w:proofErr w:type="spellStart"/>
      <w:r>
        <w:t>S+i</w:t>
      </w:r>
      <w:proofErr w:type="spellEnd"/>
    </w:p>
    <w:p w:rsidR="009015AF" w:rsidRDefault="009015AF" w:rsidP="009015AF">
      <w:pPr>
        <w:pStyle w:val="Algorithme"/>
      </w:pPr>
      <w:proofErr w:type="spellStart"/>
      <w:r>
        <w:t>Som_n_nbr</w:t>
      </w:r>
      <w:proofErr w:type="spellEnd"/>
      <w:r>
        <w:sym w:font="Wingdings" w:char="F0DF"/>
      </w:r>
      <w:r>
        <w:t>S</w:t>
      </w:r>
    </w:p>
    <w:p w:rsidR="009015AF" w:rsidRDefault="009015AF" w:rsidP="009015AF">
      <w:pPr>
        <w:pStyle w:val="Algorithme"/>
      </w:pPr>
      <w:r>
        <w:t>Fin</w:t>
      </w:r>
    </w:p>
    <w:p w:rsidR="009015AF" w:rsidRDefault="00EB5B75" w:rsidP="00EB5B75">
      <w:pPr>
        <w:pStyle w:val="Titre1"/>
      </w:pPr>
      <w:r>
        <w:t>Exo2 :</w:t>
      </w:r>
    </w:p>
    <w:p w:rsidR="00EB5B75" w:rsidRDefault="00EB5B75" w:rsidP="00EB5B75">
      <w:pPr>
        <w:pStyle w:val="Titre2"/>
      </w:pPr>
      <w:r>
        <w:t>Récursif :</w:t>
      </w:r>
    </w:p>
    <w:p w:rsidR="00EB5B75" w:rsidRDefault="00EB5B75" w:rsidP="00EB5B75">
      <w:pPr>
        <w:pStyle w:val="Algorithme"/>
      </w:pPr>
      <w:r>
        <w:t xml:space="preserve">Fonction </w:t>
      </w:r>
      <w:proofErr w:type="gramStart"/>
      <w:r>
        <w:t>Quotient(</w:t>
      </w:r>
      <w:proofErr w:type="spellStart"/>
      <w:proofErr w:type="gramEnd"/>
      <w:r>
        <w:t>a,b</w:t>
      </w:r>
      <w:proofErr w:type="spellEnd"/>
      <w:r>
        <w:t> :entier) :entier</w:t>
      </w:r>
    </w:p>
    <w:p w:rsidR="00EB5B75" w:rsidRDefault="00B227C8" w:rsidP="00EB5B75">
      <w:pPr>
        <w:pStyle w:val="Algorithme"/>
      </w:pPr>
      <w:proofErr w:type="spellStart"/>
      <w:r>
        <w:t>Debut</w:t>
      </w:r>
      <w:proofErr w:type="spellEnd"/>
    </w:p>
    <w:p w:rsidR="00B227C8" w:rsidRDefault="00B227C8" w:rsidP="00B227C8">
      <w:pPr>
        <w:pStyle w:val="Algorithme"/>
        <w:numPr>
          <w:ilvl w:val="0"/>
          <w:numId w:val="7"/>
        </w:numPr>
      </w:pPr>
      <w:r>
        <w:t>Si a&lt;b alors Quotient</w:t>
      </w:r>
      <w:r>
        <w:sym w:font="Wingdings" w:char="F0DF"/>
      </w:r>
      <w:r>
        <w:t>0</w:t>
      </w:r>
    </w:p>
    <w:p w:rsidR="00B227C8" w:rsidRDefault="00B227C8" w:rsidP="00B227C8">
      <w:pPr>
        <w:pStyle w:val="Algorithme"/>
        <w:numPr>
          <w:ilvl w:val="0"/>
          <w:numId w:val="7"/>
        </w:numPr>
      </w:pPr>
      <w:r>
        <w:t>Sinon Quotient</w:t>
      </w:r>
      <w:r>
        <w:sym w:font="Wingdings" w:char="F0DF"/>
      </w:r>
      <w:proofErr w:type="gramStart"/>
      <w:r>
        <w:t>Quotient(</w:t>
      </w:r>
      <w:proofErr w:type="gramEnd"/>
      <w:r>
        <w:t>a-</w:t>
      </w:r>
      <w:proofErr w:type="spellStart"/>
      <w:r>
        <w:t>b,b</w:t>
      </w:r>
      <w:proofErr w:type="spellEnd"/>
      <w:r>
        <w:t>)+1</w:t>
      </w:r>
    </w:p>
    <w:p w:rsidR="00B227C8" w:rsidRDefault="00B227C8" w:rsidP="00B227C8">
      <w:pPr>
        <w:pStyle w:val="Algorithme"/>
      </w:pPr>
      <w:r>
        <w:t>Fin</w:t>
      </w:r>
    </w:p>
    <w:p w:rsidR="00B227C8" w:rsidRDefault="00906A8D" w:rsidP="00B227C8">
      <w:pPr>
        <w:pStyle w:val="Algorithme"/>
      </w:pPr>
      <w:r>
        <w:lastRenderedPageBreak/>
        <w:t xml:space="preserve">Fonction </w:t>
      </w:r>
      <w:proofErr w:type="gramStart"/>
      <w:r>
        <w:t>Reste(</w:t>
      </w:r>
      <w:proofErr w:type="gramEnd"/>
      <w:r>
        <w:t>a ,b :entier) :entier</w:t>
      </w:r>
    </w:p>
    <w:p w:rsidR="00906A8D" w:rsidRDefault="00906A8D" w:rsidP="00B227C8">
      <w:pPr>
        <w:pStyle w:val="Algorithme"/>
      </w:pPr>
      <w:proofErr w:type="spellStart"/>
      <w:r>
        <w:t>Debut</w:t>
      </w:r>
      <w:proofErr w:type="spellEnd"/>
    </w:p>
    <w:p w:rsidR="00906A8D" w:rsidRDefault="00906A8D" w:rsidP="00906A8D">
      <w:pPr>
        <w:pStyle w:val="Algorithme"/>
        <w:numPr>
          <w:ilvl w:val="0"/>
          <w:numId w:val="8"/>
        </w:numPr>
      </w:pPr>
      <w:r>
        <w:t>Si (a&lt;b) alors reste</w:t>
      </w:r>
      <w:r>
        <w:sym w:font="Wingdings" w:char="F0DF"/>
      </w:r>
      <w:r>
        <w:t>a</w:t>
      </w:r>
    </w:p>
    <w:p w:rsidR="00906A8D" w:rsidRDefault="00906A8D" w:rsidP="00906A8D">
      <w:pPr>
        <w:pStyle w:val="Algorithme"/>
        <w:numPr>
          <w:ilvl w:val="0"/>
          <w:numId w:val="8"/>
        </w:numPr>
      </w:pPr>
      <w:r>
        <w:t>Sinon reste</w:t>
      </w:r>
      <w:r>
        <w:sym w:font="Wingdings" w:char="F0DF"/>
      </w:r>
      <w:proofErr w:type="gramStart"/>
      <w:r>
        <w:t>reste(</w:t>
      </w:r>
      <w:proofErr w:type="gramEnd"/>
      <w:r>
        <w:t>a-</w:t>
      </w:r>
      <w:proofErr w:type="spellStart"/>
      <w:r>
        <w:t>b,b</w:t>
      </w:r>
      <w:proofErr w:type="spellEnd"/>
      <w:r>
        <w:t>)</w:t>
      </w:r>
    </w:p>
    <w:p w:rsidR="00906A8D" w:rsidRDefault="00906A8D" w:rsidP="00906A8D">
      <w:pPr>
        <w:pStyle w:val="Algorithme"/>
      </w:pPr>
      <w:r>
        <w:t>Fin</w:t>
      </w:r>
    </w:p>
    <w:p w:rsidR="00485B71" w:rsidRDefault="00485B71" w:rsidP="00906A8D">
      <w:pPr>
        <w:pStyle w:val="Algorithme"/>
      </w:pPr>
    </w:p>
    <w:p w:rsidR="00485B71" w:rsidRDefault="00DB735D" w:rsidP="00906A8D">
      <w:pPr>
        <w:pStyle w:val="Algorithme"/>
      </w:pPr>
      <w:r>
        <w:t xml:space="preserve">Fonction </w:t>
      </w:r>
      <w:proofErr w:type="gramStart"/>
      <w:r>
        <w:t>pgcd(</w:t>
      </w:r>
      <w:proofErr w:type="spellStart"/>
      <w:proofErr w:type="gramEnd"/>
      <w:r>
        <w:t>a,b</w:t>
      </w:r>
      <w:proofErr w:type="spellEnd"/>
      <w:r>
        <w:t> :entier) :entier</w:t>
      </w:r>
    </w:p>
    <w:p w:rsidR="00DB735D" w:rsidRDefault="00DB735D" w:rsidP="00906A8D">
      <w:pPr>
        <w:pStyle w:val="Algorithme"/>
      </w:pPr>
      <w:proofErr w:type="spellStart"/>
      <w:r>
        <w:t>Debut</w:t>
      </w:r>
      <w:proofErr w:type="spellEnd"/>
    </w:p>
    <w:p w:rsidR="00DB735D" w:rsidRDefault="00DB735D" w:rsidP="00DB735D">
      <w:pPr>
        <w:pStyle w:val="Algorithme"/>
        <w:numPr>
          <w:ilvl w:val="0"/>
          <w:numId w:val="9"/>
        </w:numPr>
      </w:pPr>
      <w:r>
        <w:t>Si b=0 alors pgcd</w:t>
      </w:r>
      <w:r>
        <w:sym w:font="Wingdings" w:char="F0DF"/>
      </w:r>
      <w:r>
        <w:t>a</w:t>
      </w:r>
    </w:p>
    <w:p w:rsidR="00DB735D" w:rsidRDefault="00DB735D" w:rsidP="00DB735D">
      <w:pPr>
        <w:pStyle w:val="Algorithme"/>
        <w:numPr>
          <w:ilvl w:val="0"/>
          <w:numId w:val="9"/>
        </w:numPr>
      </w:pPr>
      <w:r>
        <w:t>sinon pgcd</w:t>
      </w:r>
      <w:r>
        <w:sym w:font="Wingdings" w:char="F0DF"/>
      </w:r>
      <w:proofErr w:type="gramStart"/>
      <w:r>
        <w:t>pgcd(</w:t>
      </w:r>
      <w:proofErr w:type="spellStart"/>
      <w:proofErr w:type="gramEnd"/>
      <w:r>
        <w:t>b,reste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DB735D" w:rsidRDefault="00DB735D" w:rsidP="00DB735D">
      <w:pPr>
        <w:pStyle w:val="Algorithme"/>
      </w:pPr>
      <w:r>
        <w:t>Fin</w:t>
      </w:r>
    </w:p>
    <w:p w:rsidR="00DB735D" w:rsidRDefault="00DB735D" w:rsidP="00DB735D">
      <w:pPr>
        <w:pStyle w:val="Algorithme"/>
      </w:pPr>
    </w:p>
    <w:p w:rsidR="00181BF0" w:rsidRDefault="00181BF0" w:rsidP="00DB735D">
      <w:pPr>
        <w:pStyle w:val="Algorithme"/>
      </w:pPr>
      <w:r>
        <w:t>Fonction p</w:t>
      </w:r>
      <w:r w:rsidRPr="00737016">
        <w:t>uissa</w:t>
      </w:r>
      <w:r>
        <w:t>nce</w:t>
      </w:r>
      <w:r w:rsidR="00C11130">
        <w:t>(X </w:t>
      </w:r>
      <w:proofErr w:type="gramStart"/>
      <w:r w:rsidR="00C11130">
        <w:t>:</w:t>
      </w:r>
      <w:proofErr w:type="spellStart"/>
      <w:r w:rsidR="00C11130">
        <w:t>réel,n</w:t>
      </w:r>
      <w:proofErr w:type="spellEnd"/>
      <w:proofErr w:type="gramEnd"/>
      <w:r w:rsidR="00C11130">
        <w:t> :entier) :réel</w:t>
      </w:r>
    </w:p>
    <w:p w:rsidR="00C11130" w:rsidRDefault="00C11130" w:rsidP="00DB735D">
      <w:pPr>
        <w:pStyle w:val="Algorithme"/>
      </w:pPr>
      <w:proofErr w:type="spellStart"/>
      <w:r>
        <w:t>Debut</w:t>
      </w:r>
      <w:proofErr w:type="spellEnd"/>
      <w:r>
        <w:t xml:space="preserve"> </w:t>
      </w:r>
    </w:p>
    <w:p w:rsidR="00C11130" w:rsidRDefault="00C11130" w:rsidP="00DB735D">
      <w:pPr>
        <w:pStyle w:val="Algorithme"/>
      </w:pPr>
      <w:r>
        <w:t>Si (n=0) alors puissance</w:t>
      </w:r>
      <w:r>
        <w:sym w:font="Wingdings" w:char="F0DF"/>
      </w:r>
      <w:r>
        <w:t>1</w:t>
      </w:r>
    </w:p>
    <w:p w:rsidR="00C11130" w:rsidRDefault="00C11130" w:rsidP="00DB735D">
      <w:pPr>
        <w:pStyle w:val="Algorithme"/>
      </w:pPr>
      <w:r>
        <w:t>Si (n&gt;0) alors puissance</w:t>
      </w:r>
      <w:r>
        <w:sym w:font="Wingdings" w:char="F0DF"/>
      </w:r>
      <w:r>
        <w:t>puissance(X</w:t>
      </w:r>
      <w:proofErr w:type="gramStart"/>
      <w:r>
        <w:t>,n</w:t>
      </w:r>
      <w:proofErr w:type="gramEnd"/>
      <w:r>
        <w:t>-1)*X</w:t>
      </w:r>
    </w:p>
    <w:p w:rsidR="00C11130" w:rsidRDefault="00C11130" w:rsidP="00DB735D">
      <w:pPr>
        <w:pStyle w:val="Algorithme"/>
      </w:pPr>
      <w:r>
        <w:t>Fin.</w:t>
      </w:r>
    </w:p>
    <w:p w:rsidR="00C11130" w:rsidRDefault="00C11130" w:rsidP="00DB735D">
      <w:pPr>
        <w:pStyle w:val="Algorithme"/>
      </w:pPr>
    </w:p>
    <w:p w:rsidR="00C11130" w:rsidRDefault="00203EDA" w:rsidP="00DB735D">
      <w:pPr>
        <w:pStyle w:val="Algorithme"/>
      </w:pPr>
      <w:r>
        <w:t xml:space="preserve">Fonction </w:t>
      </w:r>
      <w:proofErr w:type="gramStart"/>
      <w:r>
        <w:t>somme(</w:t>
      </w:r>
      <w:proofErr w:type="spellStart"/>
      <w:proofErr w:type="gramEnd"/>
      <w:r w:rsidR="002E1771">
        <w:t>a,b</w:t>
      </w:r>
      <w:proofErr w:type="spellEnd"/>
      <w:r w:rsidR="002E1771">
        <w:t> :entier) :entier</w:t>
      </w:r>
    </w:p>
    <w:p w:rsidR="002E1771" w:rsidRDefault="002E1771" w:rsidP="00DB735D">
      <w:pPr>
        <w:pStyle w:val="Algorithme"/>
      </w:pPr>
      <w:proofErr w:type="spellStart"/>
      <w:r>
        <w:t>Debut</w:t>
      </w:r>
      <w:proofErr w:type="spellEnd"/>
    </w:p>
    <w:p w:rsidR="002E1771" w:rsidRDefault="002E1771" w:rsidP="002E1771">
      <w:pPr>
        <w:pStyle w:val="Algorithme"/>
        <w:numPr>
          <w:ilvl w:val="0"/>
          <w:numId w:val="10"/>
        </w:numPr>
      </w:pPr>
      <w:r>
        <w:t>Si b=0 alors somme</w:t>
      </w:r>
      <w:r>
        <w:sym w:font="Wingdings" w:char="F0DF"/>
      </w:r>
      <w:r>
        <w:t>a</w:t>
      </w:r>
    </w:p>
    <w:p w:rsidR="002E1771" w:rsidRDefault="002E1771" w:rsidP="002E1771">
      <w:pPr>
        <w:pStyle w:val="Algorithme"/>
        <w:numPr>
          <w:ilvl w:val="0"/>
          <w:numId w:val="10"/>
        </w:numPr>
      </w:pPr>
      <w:r>
        <w:t>Sinon somme</w:t>
      </w:r>
      <w:r>
        <w:sym w:font="Wingdings" w:char="F0DF"/>
      </w:r>
      <w:proofErr w:type="gramStart"/>
      <w:r>
        <w:t>somme(</w:t>
      </w:r>
      <w:proofErr w:type="gramEnd"/>
      <w:r>
        <w:t>a,b-1)+1</w:t>
      </w:r>
    </w:p>
    <w:p w:rsidR="002E1771" w:rsidRDefault="002E1771" w:rsidP="002E1771">
      <w:pPr>
        <w:pStyle w:val="Algorithme"/>
      </w:pPr>
      <w:r>
        <w:t>Fin</w:t>
      </w:r>
    </w:p>
    <w:p w:rsidR="00737016" w:rsidRDefault="00737016" w:rsidP="002E1771">
      <w:pPr>
        <w:pStyle w:val="Algorithme"/>
      </w:pPr>
    </w:p>
    <w:p w:rsidR="00737016" w:rsidRDefault="00737016" w:rsidP="002E1771">
      <w:pPr>
        <w:pStyle w:val="Algorithme"/>
      </w:pPr>
      <w:r>
        <w:t xml:space="preserve">Fonction </w:t>
      </w:r>
      <w:proofErr w:type="spellStart"/>
      <w:proofErr w:type="gramStart"/>
      <w:r>
        <w:t>maxtab</w:t>
      </w:r>
      <w:proofErr w:type="spellEnd"/>
      <w:r>
        <w:t>(</w:t>
      </w:r>
      <w:proofErr w:type="gramEnd"/>
      <w:r>
        <w:t>A :</w:t>
      </w:r>
      <w:proofErr w:type="spellStart"/>
      <w:r>
        <w:t>tab,n</w:t>
      </w:r>
      <w:proofErr w:type="spellEnd"/>
      <w:r>
        <w:t> :entier) :entier</w:t>
      </w:r>
    </w:p>
    <w:p w:rsidR="00737016" w:rsidRDefault="00737016" w:rsidP="002E1771">
      <w:pPr>
        <w:pStyle w:val="Algorithme"/>
      </w:pPr>
      <w:proofErr w:type="spellStart"/>
      <w:r>
        <w:t>Debut</w:t>
      </w:r>
      <w:proofErr w:type="spellEnd"/>
    </w:p>
    <w:p w:rsidR="00737016" w:rsidRDefault="006B4A8C" w:rsidP="006B4A8C">
      <w:pPr>
        <w:pStyle w:val="Algorithme"/>
        <w:numPr>
          <w:ilvl w:val="0"/>
          <w:numId w:val="11"/>
        </w:numPr>
      </w:pPr>
      <w:r>
        <w:t xml:space="preserve">Si (n=1) alors </w:t>
      </w:r>
      <w:proofErr w:type="spellStart"/>
      <w:r>
        <w:t>maxtab</w:t>
      </w:r>
      <w:proofErr w:type="spellEnd"/>
      <w:r>
        <w:sym w:font="Wingdings" w:char="F0DF"/>
      </w:r>
      <w:r>
        <w:t>A[n]</w:t>
      </w:r>
    </w:p>
    <w:p w:rsidR="006B4A8C" w:rsidRDefault="006B4A8C" w:rsidP="006B4A8C">
      <w:pPr>
        <w:pStyle w:val="Algorithme"/>
        <w:numPr>
          <w:ilvl w:val="0"/>
          <w:numId w:val="11"/>
        </w:numPr>
      </w:pPr>
      <w:r>
        <w:lastRenderedPageBreak/>
        <w:t>Sinon</w:t>
      </w:r>
    </w:p>
    <w:p w:rsidR="006B4A8C" w:rsidRPr="006B4A8C" w:rsidRDefault="006B4A8C" w:rsidP="006B4A8C">
      <w:pPr>
        <w:pStyle w:val="Algorithme"/>
        <w:numPr>
          <w:ilvl w:val="0"/>
          <w:numId w:val="11"/>
        </w:numPr>
        <w:rPr>
          <w:lang w:val="en-US"/>
        </w:rPr>
      </w:pPr>
      <w:proofErr w:type="spellStart"/>
      <w:r w:rsidRPr="006B4A8C">
        <w:rPr>
          <w:lang w:val="en-US"/>
        </w:rPr>
        <w:t>maxtab</w:t>
      </w:r>
      <w:proofErr w:type="spellEnd"/>
      <w:r>
        <w:sym w:font="Wingdings" w:char="F0DF"/>
      </w:r>
      <w:r w:rsidRPr="006B4A8C">
        <w:rPr>
          <w:lang w:val="en-US"/>
        </w:rPr>
        <w:t>max(A[n],</w:t>
      </w:r>
      <w:proofErr w:type="spellStart"/>
      <w:r w:rsidRPr="006B4A8C">
        <w:rPr>
          <w:lang w:val="en-US"/>
        </w:rPr>
        <w:t>maxtab</w:t>
      </w:r>
      <w:proofErr w:type="spellEnd"/>
      <w:r w:rsidRPr="006B4A8C">
        <w:rPr>
          <w:lang w:val="en-US"/>
        </w:rPr>
        <w:t>(A,n-1))</w:t>
      </w:r>
    </w:p>
    <w:p w:rsidR="006B4A8C" w:rsidRPr="00900AD7" w:rsidRDefault="006B4A8C" w:rsidP="006B4A8C">
      <w:pPr>
        <w:pStyle w:val="Algorithme"/>
      </w:pPr>
      <w:r w:rsidRPr="00900AD7">
        <w:t>Fin</w:t>
      </w:r>
    </w:p>
    <w:p w:rsidR="002E1771" w:rsidRPr="00900AD7" w:rsidRDefault="002E1771" w:rsidP="002E1771">
      <w:pPr>
        <w:pStyle w:val="Algorithme"/>
      </w:pPr>
    </w:p>
    <w:p w:rsidR="009015AF" w:rsidRPr="00900AD7" w:rsidRDefault="00900AD7" w:rsidP="00900AD7">
      <w:pPr>
        <w:pStyle w:val="Titre1"/>
      </w:pPr>
      <w:r w:rsidRPr="00900AD7">
        <w:t xml:space="preserve">Somme des éléments de </w:t>
      </w:r>
      <w:proofErr w:type="gramStart"/>
      <w:r w:rsidRPr="00900AD7">
        <w:t>A:</w:t>
      </w:r>
      <w:proofErr w:type="gramEnd"/>
    </w:p>
    <w:p w:rsidR="00900AD7" w:rsidRDefault="00900AD7" w:rsidP="00900AD7">
      <w:pPr>
        <w:pStyle w:val="Algorithme"/>
      </w:pPr>
      <w:r>
        <w:t xml:space="preserve">Fonction </w:t>
      </w:r>
      <w:proofErr w:type="spellStart"/>
      <w:r>
        <w:t>Somme_</w:t>
      </w:r>
      <w:proofErr w:type="gramStart"/>
      <w:r>
        <w:t>elA</w:t>
      </w:r>
      <w:proofErr w:type="spellEnd"/>
      <w:r>
        <w:t>(</w:t>
      </w:r>
      <w:proofErr w:type="gramEnd"/>
      <w:r>
        <w:t>A :</w:t>
      </w:r>
      <w:proofErr w:type="spellStart"/>
      <w:r>
        <w:t>tab,taille</w:t>
      </w:r>
      <w:proofErr w:type="spellEnd"/>
      <w:r>
        <w:t> :entier) :entier</w:t>
      </w:r>
    </w:p>
    <w:p w:rsidR="00900AD7" w:rsidRDefault="00900AD7" w:rsidP="00900AD7">
      <w:pPr>
        <w:pStyle w:val="Algorithme"/>
      </w:pPr>
      <w:r>
        <w:t>Début</w:t>
      </w:r>
    </w:p>
    <w:p w:rsidR="00900AD7" w:rsidRDefault="00900AD7" w:rsidP="00900AD7">
      <w:pPr>
        <w:pStyle w:val="Algorithme"/>
        <w:numPr>
          <w:ilvl w:val="0"/>
          <w:numId w:val="12"/>
        </w:numPr>
      </w:pPr>
      <w:r>
        <w:t xml:space="preserve">Si taille=1 alors </w:t>
      </w:r>
      <w:proofErr w:type="spellStart"/>
      <w:r>
        <w:t>Somme_elA</w:t>
      </w:r>
      <w:proofErr w:type="spellEnd"/>
      <w:r>
        <w:sym w:font="Wingdings" w:char="F0DF"/>
      </w:r>
      <w:proofErr w:type="gramStart"/>
      <w:r>
        <w:t>A[</w:t>
      </w:r>
      <w:proofErr w:type="gramEnd"/>
      <w:r>
        <w:t>1]</w:t>
      </w:r>
    </w:p>
    <w:p w:rsidR="00900AD7" w:rsidRDefault="00900AD7" w:rsidP="00900AD7">
      <w:pPr>
        <w:pStyle w:val="Algorithme"/>
        <w:numPr>
          <w:ilvl w:val="0"/>
          <w:numId w:val="12"/>
        </w:numPr>
      </w:pPr>
      <w:r>
        <w:t xml:space="preserve">Sinon </w:t>
      </w:r>
      <w:proofErr w:type="spellStart"/>
      <w:r>
        <w:t>Somme_elA</w:t>
      </w:r>
      <w:proofErr w:type="spellEnd"/>
      <w:r>
        <w:sym w:font="Wingdings" w:char="F0DF"/>
      </w:r>
      <w:proofErr w:type="spellStart"/>
      <w:r>
        <w:t>Somme_</w:t>
      </w:r>
      <w:proofErr w:type="gramStart"/>
      <w:r>
        <w:t>elA</w:t>
      </w:r>
      <w:proofErr w:type="spellEnd"/>
      <w:r>
        <w:t>(</w:t>
      </w:r>
      <w:proofErr w:type="gramEnd"/>
      <w:r>
        <w:t>A,taille-1)+A[taille]</w:t>
      </w:r>
    </w:p>
    <w:p w:rsidR="00900AD7" w:rsidRDefault="00900AD7" w:rsidP="00900AD7">
      <w:pPr>
        <w:pStyle w:val="Algorithme"/>
      </w:pPr>
      <w:r>
        <w:t>Fin</w:t>
      </w:r>
    </w:p>
    <w:p w:rsidR="00900AD7" w:rsidRDefault="00900AD7" w:rsidP="00900AD7">
      <w:pPr>
        <w:pStyle w:val="Titre1"/>
      </w:pPr>
      <w:r>
        <w:t>Produit des éléments :</w:t>
      </w:r>
    </w:p>
    <w:p w:rsidR="00900AD7" w:rsidRDefault="00900AD7" w:rsidP="00900AD7">
      <w:pPr>
        <w:pStyle w:val="Algorithme"/>
      </w:pPr>
      <w:r>
        <w:t xml:space="preserve">Fonction </w:t>
      </w:r>
      <w:proofErr w:type="spellStart"/>
      <w:proofErr w:type="gramStart"/>
      <w:r>
        <w:t>ProdElA</w:t>
      </w:r>
      <w:proofErr w:type="spellEnd"/>
      <w:r>
        <w:t>(</w:t>
      </w:r>
      <w:proofErr w:type="gramEnd"/>
      <w:r>
        <w:t>A :</w:t>
      </w:r>
      <w:proofErr w:type="spellStart"/>
      <w:r>
        <w:t>tab,taille</w:t>
      </w:r>
      <w:proofErr w:type="spellEnd"/>
      <w:r>
        <w:t> :entier) :entier</w:t>
      </w:r>
    </w:p>
    <w:p w:rsidR="00900AD7" w:rsidRDefault="00900AD7" w:rsidP="00900AD7">
      <w:pPr>
        <w:pStyle w:val="Algorithme"/>
      </w:pPr>
      <w:proofErr w:type="spellStart"/>
      <w:r>
        <w:t>Debut</w:t>
      </w:r>
      <w:proofErr w:type="spellEnd"/>
    </w:p>
    <w:p w:rsidR="00900AD7" w:rsidRDefault="00900AD7" w:rsidP="00900AD7">
      <w:pPr>
        <w:pStyle w:val="Algorithme"/>
        <w:numPr>
          <w:ilvl w:val="0"/>
          <w:numId w:val="13"/>
        </w:numPr>
      </w:pPr>
      <w:r>
        <w:t xml:space="preserve">Si taille=1 alors </w:t>
      </w:r>
      <w:proofErr w:type="spellStart"/>
      <w:r>
        <w:t>ProdElA</w:t>
      </w:r>
      <w:proofErr w:type="spellEnd"/>
      <w:r>
        <w:sym w:font="Wingdings" w:char="F0DF"/>
      </w:r>
      <w:proofErr w:type="gramStart"/>
      <w:r>
        <w:t>A[</w:t>
      </w:r>
      <w:proofErr w:type="gramEnd"/>
      <w:r>
        <w:t>1]</w:t>
      </w:r>
    </w:p>
    <w:p w:rsidR="00900AD7" w:rsidRDefault="00900AD7" w:rsidP="00900AD7">
      <w:pPr>
        <w:pStyle w:val="Algorithme"/>
        <w:numPr>
          <w:ilvl w:val="0"/>
          <w:numId w:val="13"/>
        </w:numPr>
      </w:pPr>
      <w:r>
        <w:t xml:space="preserve">Sinon </w:t>
      </w:r>
      <w:proofErr w:type="spellStart"/>
      <w:r>
        <w:t>ProdElA</w:t>
      </w:r>
      <w:proofErr w:type="spellEnd"/>
      <w:r>
        <w:sym w:font="Wingdings" w:char="F0DF"/>
      </w:r>
      <w:proofErr w:type="spellStart"/>
      <w:proofErr w:type="gramStart"/>
      <w:r>
        <w:t>ProdElA</w:t>
      </w:r>
      <w:proofErr w:type="spellEnd"/>
      <w:r>
        <w:t>(</w:t>
      </w:r>
      <w:proofErr w:type="gramEnd"/>
      <w:r>
        <w:t>A,Taille-1)*A[Taille]</w:t>
      </w:r>
    </w:p>
    <w:p w:rsidR="00900AD7" w:rsidRDefault="00900AD7" w:rsidP="00900AD7">
      <w:pPr>
        <w:pStyle w:val="Algorithme"/>
      </w:pPr>
      <w:r>
        <w:t>Fin</w:t>
      </w:r>
    </w:p>
    <w:p w:rsidR="00900AD7" w:rsidRDefault="005421FF" w:rsidP="005421FF">
      <w:pPr>
        <w:pStyle w:val="Titre1"/>
      </w:pPr>
      <w:r>
        <w:t>Moyenne :</w:t>
      </w:r>
    </w:p>
    <w:p w:rsidR="005421FF" w:rsidRDefault="005421FF" w:rsidP="005421FF">
      <w:pPr>
        <w:pStyle w:val="Algorithme"/>
      </w:pPr>
      <w:r>
        <w:t xml:space="preserve">Fonction </w:t>
      </w:r>
      <w:proofErr w:type="spellStart"/>
      <w:proofErr w:type="gramStart"/>
      <w:r>
        <w:t>MoyA</w:t>
      </w:r>
      <w:proofErr w:type="spellEnd"/>
      <w:r>
        <w:t>(</w:t>
      </w:r>
      <w:proofErr w:type="gramEnd"/>
      <w:r>
        <w:t>A :</w:t>
      </w:r>
      <w:proofErr w:type="spellStart"/>
      <w:r>
        <w:t>Tab,N</w:t>
      </w:r>
      <w:proofErr w:type="spellEnd"/>
      <w:r>
        <w:t> :entier) :entier</w:t>
      </w:r>
    </w:p>
    <w:p w:rsidR="005421FF" w:rsidRDefault="005421FF" w:rsidP="005421FF">
      <w:pPr>
        <w:pStyle w:val="Algorithme"/>
      </w:pPr>
      <w:proofErr w:type="spellStart"/>
      <w:r>
        <w:t>Debut</w:t>
      </w:r>
      <w:proofErr w:type="spellEnd"/>
    </w:p>
    <w:p w:rsidR="005421FF" w:rsidRDefault="005421FF" w:rsidP="005421FF">
      <w:pPr>
        <w:pStyle w:val="Algorithme"/>
        <w:numPr>
          <w:ilvl w:val="0"/>
          <w:numId w:val="14"/>
        </w:numPr>
      </w:pPr>
      <w:r>
        <w:t xml:space="preserve">Si (N=1) alors </w:t>
      </w:r>
      <w:proofErr w:type="spellStart"/>
      <w:r>
        <w:t>MoyA</w:t>
      </w:r>
      <w:proofErr w:type="spellEnd"/>
      <w:r>
        <w:sym w:font="Wingdings" w:char="F0DF"/>
      </w:r>
      <w:r>
        <w:t>A[n]</w:t>
      </w:r>
    </w:p>
    <w:p w:rsidR="005421FF" w:rsidRDefault="005421FF" w:rsidP="005421FF">
      <w:pPr>
        <w:pStyle w:val="Algorithme"/>
        <w:numPr>
          <w:ilvl w:val="0"/>
          <w:numId w:val="14"/>
        </w:numPr>
      </w:pPr>
      <w:r>
        <w:t>Sinon</w:t>
      </w:r>
    </w:p>
    <w:p w:rsidR="00D31002" w:rsidRDefault="005421FF" w:rsidP="00D31002">
      <w:pPr>
        <w:pStyle w:val="Algorithme"/>
        <w:numPr>
          <w:ilvl w:val="1"/>
          <w:numId w:val="14"/>
        </w:numPr>
      </w:pPr>
      <w:proofErr w:type="spellStart"/>
      <w:proofErr w:type="gramStart"/>
      <w:r>
        <w:t>MoyA</w:t>
      </w:r>
      <w:proofErr w:type="spellEnd"/>
      <w:proofErr w:type="gramEnd"/>
      <w:r>
        <w:sym w:font="Wingdings" w:char="F0DF"/>
      </w:r>
      <w:r w:rsidR="00D31002">
        <w:t>((N-1)*</w:t>
      </w:r>
      <w:proofErr w:type="spellStart"/>
      <w:r w:rsidR="00D31002">
        <w:t>MoyA</w:t>
      </w:r>
      <w:proofErr w:type="spellEnd"/>
      <w:r w:rsidR="00D31002">
        <w:t>(A,N-1)+A[n])/N</w:t>
      </w:r>
    </w:p>
    <w:p w:rsidR="00D31002" w:rsidRDefault="00D31002" w:rsidP="00D31002">
      <w:pPr>
        <w:pStyle w:val="Algorithme"/>
      </w:pPr>
      <w:r>
        <w:t>Fin</w:t>
      </w:r>
    </w:p>
    <w:p w:rsidR="000F7212" w:rsidRDefault="000F7212" w:rsidP="000F7212">
      <w:pPr>
        <w:pStyle w:val="Titre1"/>
      </w:pPr>
      <w:r>
        <w:t>Produit :</w:t>
      </w:r>
    </w:p>
    <w:p w:rsidR="000F7212" w:rsidRDefault="000F7212" w:rsidP="000F7212">
      <w:pPr>
        <w:pStyle w:val="Algorithme"/>
      </w:pPr>
      <w:r>
        <w:t xml:space="preserve">Fonction </w:t>
      </w:r>
      <w:proofErr w:type="spellStart"/>
      <w:proofErr w:type="gramStart"/>
      <w:r>
        <w:t>Prod</w:t>
      </w:r>
      <w:proofErr w:type="spellEnd"/>
      <w:r>
        <w:t>(</w:t>
      </w:r>
      <w:proofErr w:type="gramEnd"/>
      <w:r>
        <w:t>A,B :entier) :entier</w:t>
      </w:r>
    </w:p>
    <w:p w:rsidR="000F7212" w:rsidRDefault="000F7212" w:rsidP="000F7212">
      <w:pPr>
        <w:pStyle w:val="Algorithme"/>
      </w:pPr>
      <w:proofErr w:type="spellStart"/>
      <w:r>
        <w:lastRenderedPageBreak/>
        <w:t>Debut</w:t>
      </w:r>
      <w:proofErr w:type="spellEnd"/>
    </w:p>
    <w:p w:rsidR="000F7212" w:rsidRDefault="000F7212" w:rsidP="000F7212">
      <w:pPr>
        <w:pStyle w:val="Algorithme"/>
        <w:numPr>
          <w:ilvl w:val="0"/>
          <w:numId w:val="15"/>
        </w:numPr>
      </w:pPr>
    </w:p>
    <w:p w:rsidR="000F7212" w:rsidRDefault="000F7212" w:rsidP="000F7212">
      <w:pPr>
        <w:pStyle w:val="Algorithme"/>
        <w:numPr>
          <w:ilvl w:val="0"/>
          <w:numId w:val="15"/>
        </w:numPr>
      </w:pPr>
      <w:r>
        <w:t xml:space="preserve">Si (a=o) ou (b=0) alors </w:t>
      </w:r>
      <w:proofErr w:type="spellStart"/>
      <w:r>
        <w:t>prod</w:t>
      </w:r>
      <w:proofErr w:type="spellEnd"/>
      <w:r>
        <w:sym w:font="Wingdings" w:char="F0DF"/>
      </w:r>
      <w:r>
        <w:t>0</w:t>
      </w:r>
    </w:p>
    <w:p w:rsidR="000F7212" w:rsidRDefault="000F7212" w:rsidP="000F7212">
      <w:pPr>
        <w:pStyle w:val="Algorithme"/>
        <w:numPr>
          <w:ilvl w:val="0"/>
          <w:numId w:val="15"/>
        </w:numPr>
      </w:pPr>
      <w:r>
        <w:t>Sinon</w:t>
      </w:r>
    </w:p>
    <w:p w:rsidR="000F7212" w:rsidRDefault="000F7212" w:rsidP="000F7212">
      <w:pPr>
        <w:pStyle w:val="Algorithme"/>
        <w:numPr>
          <w:ilvl w:val="1"/>
          <w:numId w:val="15"/>
        </w:numPr>
      </w:pPr>
      <w:r>
        <w:t xml:space="preserve">Si (a=1) alors </w:t>
      </w:r>
      <w:proofErr w:type="spellStart"/>
      <w:r>
        <w:t>prod</w:t>
      </w:r>
      <w:proofErr w:type="spellEnd"/>
      <w:r>
        <w:sym w:font="Wingdings" w:char="F0DF"/>
      </w:r>
      <w:r>
        <w:t>b</w:t>
      </w:r>
    </w:p>
    <w:p w:rsidR="000F7212" w:rsidRDefault="000F7212" w:rsidP="000F7212">
      <w:pPr>
        <w:pStyle w:val="Algorithme"/>
        <w:numPr>
          <w:ilvl w:val="1"/>
          <w:numId w:val="15"/>
        </w:numPr>
      </w:pPr>
      <w:r>
        <w:t xml:space="preserve">Sinon </w:t>
      </w:r>
      <w:proofErr w:type="spellStart"/>
      <w:r>
        <w:t>Prod</w:t>
      </w:r>
      <w:proofErr w:type="spellEnd"/>
      <w:r>
        <w:sym w:font="Wingdings" w:char="F0DF"/>
      </w:r>
      <w:proofErr w:type="spellStart"/>
      <w:proofErr w:type="gramStart"/>
      <w:r>
        <w:t>prod</w:t>
      </w:r>
      <w:proofErr w:type="spellEnd"/>
      <w:r>
        <w:t>(</w:t>
      </w:r>
      <w:proofErr w:type="gramEnd"/>
      <w:r>
        <w:t>a-1,b)+b</w:t>
      </w:r>
    </w:p>
    <w:p w:rsidR="000F7212" w:rsidRDefault="000F7212" w:rsidP="000F7212">
      <w:pPr>
        <w:pStyle w:val="Algorithme"/>
      </w:pPr>
      <w:r>
        <w:t>Fin</w:t>
      </w:r>
    </w:p>
    <w:p w:rsidR="000F7212" w:rsidRDefault="00581985" w:rsidP="00581985">
      <w:pPr>
        <w:pStyle w:val="Titre1"/>
      </w:pPr>
      <w:r>
        <w:t xml:space="preserve">Suite de </w:t>
      </w:r>
      <w:proofErr w:type="spellStart"/>
      <w:r>
        <w:t>fibonacci</w:t>
      </w:r>
      <w:proofErr w:type="spellEnd"/>
      <w:r>
        <w:t> :</w:t>
      </w:r>
    </w:p>
    <w:p w:rsidR="00581985" w:rsidRDefault="00581985" w:rsidP="00581985">
      <w:pPr>
        <w:pStyle w:val="Algorithme"/>
      </w:pPr>
      <w:r>
        <w:t xml:space="preserve">Fonction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n :entier) :entier</w:t>
      </w:r>
    </w:p>
    <w:p w:rsidR="00581985" w:rsidRDefault="00581985" w:rsidP="00581985">
      <w:pPr>
        <w:pStyle w:val="Algorithme"/>
      </w:pPr>
      <w:proofErr w:type="spellStart"/>
      <w:r>
        <w:t>Debut</w:t>
      </w:r>
      <w:proofErr w:type="spellEnd"/>
    </w:p>
    <w:p w:rsidR="00581985" w:rsidRDefault="00581985" w:rsidP="00581985">
      <w:pPr>
        <w:pStyle w:val="Algorithme"/>
        <w:numPr>
          <w:ilvl w:val="0"/>
          <w:numId w:val="16"/>
        </w:numPr>
      </w:pPr>
      <w:r>
        <w:t xml:space="preserve">Si n&lt;2 alors </w:t>
      </w:r>
      <w:proofErr w:type="spellStart"/>
      <w:r>
        <w:t>Fibo</w:t>
      </w:r>
      <w:proofErr w:type="spellEnd"/>
      <w:r>
        <w:sym w:font="Wingdings" w:char="F0DF"/>
      </w:r>
      <w:r>
        <w:t>1</w:t>
      </w:r>
    </w:p>
    <w:p w:rsidR="00581985" w:rsidRDefault="00581985" w:rsidP="00581985">
      <w:pPr>
        <w:pStyle w:val="Algorithme"/>
        <w:numPr>
          <w:ilvl w:val="0"/>
          <w:numId w:val="16"/>
        </w:numPr>
      </w:pPr>
      <w:r>
        <w:t xml:space="preserve">Sinon </w:t>
      </w:r>
      <w:proofErr w:type="spellStart"/>
      <w:r>
        <w:t>Fibo</w:t>
      </w:r>
      <w:proofErr w:type="spellEnd"/>
      <w:r>
        <w:sym w:font="Wingdings" w:char="F0DF"/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n-1)+</w:t>
      </w:r>
      <w:proofErr w:type="spellStart"/>
      <w:r>
        <w:t>Fibo</w:t>
      </w:r>
      <w:proofErr w:type="spellEnd"/>
      <w:r>
        <w:t>(n-2)</w:t>
      </w:r>
    </w:p>
    <w:p w:rsidR="00581985" w:rsidRDefault="00581985" w:rsidP="00581985">
      <w:pPr>
        <w:pStyle w:val="Algorithme"/>
      </w:pPr>
      <w:r>
        <w:t>Fin</w:t>
      </w:r>
    </w:p>
    <w:p w:rsidR="00581985" w:rsidRDefault="00581985" w:rsidP="00581985">
      <w:pPr>
        <w:pStyle w:val="Algorithme"/>
      </w:pPr>
      <w:bookmarkStart w:id="0" w:name="_GoBack"/>
      <w:bookmarkEnd w:id="0"/>
    </w:p>
    <w:p w:rsidR="00581985" w:rsidRPr="00581985" w:rsidRDefault="00581985" w:rsidP="00581985">
      <w:pPr>
        <w:pStyle w:val="Algorithme"/>
        <w:numPr>
          <w:ilvl w:val="0"/>
          <w:numId w:val="16"/>
        </w:numPr>
      </w:pPr>
    </w:p>
    <w:p w:rsidR="00D31002" w:rsidRDefault="00D31002" w:rsidP="00D31002">
      <w:pPr>
        <w:pStyle w:val="Algorithme"/>
      </w:pPr>
    </w:p>
    <w:p w:rsidR="005421FF" w:rsidRPr="005421FF" w:rsidRDefault="005421FF" w:rsidP="005421FF">
      <w:pPr>
        <w:pStyle w:val="Algorithme"/>
        <w:numPr>
          <w:ilvl w:val="1"/>
          <w:numId w:val="14"/>
        </w:numPr>
      </w:pPr>
    </w:p>
    <w:sectPr w:rsidR="005421FF" w:rsidRPr="00542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E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D52457"/>
    <w:multiLevelType w:val="hybridMultilevel"/>
    <w:tmpl w:val="97CE3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D7C6F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D46B57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A336D2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BE4DEB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68274F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34650F1"/>
    <w:multiLevelType w:val="hybridMultilevel"/>
    <w:tmpl w:val="E7C4E8DA"/>
    <w:lvl w:ilvl="0" w:tplc="040C000F">
      <w:start w:val="1"/>
      <w:numFmt w:val="decimal"/>
      <w:lvlText w:val="%1."/>
      <w:lvlJc w:val="left"/>
      <w:pPr>
        <w:ind w:left="3750" w:hanging="360"/>
      </w:pPr>
    </w:lvl>
    <w:lvl w:ilvl="1" w:tplc="040C0019" w:tentative="1">
      <w:start w:val="1"/>
      <w:numFmt w:val="lowerLetter"/>
      <w:lvlText w:val="%2."/>
      <w:lvlJc w:val="left"/>
      <w:pPr>
        <w:ind w:left="4470" w:hanging="360"/>
      </w:pPr>
    </w:lvl>
    <w:lvl w:ilvl="2" w:tplc="040C001B" w:tentative="1">
      <w:start w:val="1"/>
      <w:numFmt w:val="lowerRoman"/>
      <w:lvlText w:val="%3."/>
      <w:lvlJc w:val="right"/>
      <w:pPr>
        <w:ind w:left="5190" w:hanging="180"/>
      </w:pPr>
    </w:lvl>
    <w:lvl w:ilvl="3" w:tplc="040C000F" w:tentative="1">
      <w:start w:val="1"/>
      <w:numFmt w:val="decimal"/>
      <w:lvlText w:val="%4."/>
      <w:lvlJc w:val="left"/>
      <w:pPr>
        <w:ind w:left="5910" w:hanging="360"/>
      </w:pPr>
    </w:lvl>
    <w:lvl w:ilvl="4" w:tplc="040C0019" w:tentative="1">
      <w:start w:val="1"/>
      <w:numFmt w:val="lowerLetter"/>
      <w:lvlText w:val="%5."/>
      <w:lvlJc w:val="left"/>
      <w:pPr>
        <w:ind w:left="6630" w:hanging="360"/>
      </w:pPr>
    </w:lvl>
    <w:lvl w:ilvl="5" w:tplc="040C001B" w:tentative="1">
      <w:start w:val="1"/>
      <w:numFmt w:val="lowerRoman"/>
      <w:lvlText w:val="%6."/>
      <w:lvlJc w:val="right"/>
      <w:pPr>
        <w:ind w:left="7350" w:hanging="180"/>
      </w:pPr>
    </w:lvl>
    <w:lvl w:ilvl="6" w:tplc="040C000F" w:tentative="1">
      <w:start w:val="1"/>
      <w:numFmt w:val="decimal"/>
      <w:lvlText w:val="%7."/>
      <w:lvlJc w:val="left"/>
      <w:pPr>
        <w:ind w:left="8070" w:hanging="360"/>
      </w:pPr>
    </w:lvl>
    <w:lvl w:ilvl="7" w:tplc="040C0019" w:tentative="1">
      <w:start w:val="1"/>
      <w:numFmt w:val="lowerLetter"/>
      <w:lvlText w:val="%8."/>
      <w:lvlJc w:val="left"/>
      <w:pPr>
        <w:ind w:left="8790" w:hanging="360"/>
      </w:pPr>
    </w:lvl>
    <w:lvl w:ilvl="8" w:tplc="040C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8" w15:restartNumberingAfterBreak="0">
    <w:nsid w:val="3CEC76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6A3C1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D65C13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8D35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A8A003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684BD7"/>
    <w:multiLevelType w:val="hybridMultilevel"/>
    <w:tmpl w:val="58E6F0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94E26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E502360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15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3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AF"/>
    <w:rsid w:val="00024ACF"/>
    <w:rsid w:val="000F7212"/>
    <w:rsid w:val="00181BF0"/>
    <w:rsid w:val="00203EDA"/>
    <w:rsid w:val="002E1771"/>
    <w:rsid w:val="003344DB"/>
    <w:rsid w:val="003666F3"/>
    <w:rsid w:val="003D4142"/>
    <w:rsid w:val="00485B71"/>
    <w:rsid w:val="005421FF"/>
    <w:rsid w:val="00581985"/>
    <w:rsid w:val="006169E3"/>
    <w:rsid w:val="006B4A8C"/>
    <w:rsid w:val="00737016"/>
    <w:rsid w:val="007C067B"/>
    <w:rsid w:val="00900AD7"/>
    <w:rsid w:val="009015AF"/>
    <w:rsid w:val="00906A8D"/>
    <w:rsid w:val="00922A03"/>
    <w:rsid w:val="009B6018"/>
    <w:rsid w:val="00AA2645"/>
    <w:rsid w:val="00B227C8"/>
    <w:rsid w:val="00B502F7"/>
    <w:rsid w:val="00C11130"/>
    <w:rsid w:val="00C4725A"/>
    <w:rsid w:val="00CE1FC2"/>
    <w:rsid w:val="00D31002"/>
    <w:rsid w:val="00DB735D"/>
    <w:rsid w:val="00EA4732"/>
    <w:rsid w:val="00EB5B75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B7939-2A7F-4BD2-BA1D-C395D7E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C2"/>
  </w:style>
  <w:style w:type="paragraph" w:styleId="Titre1">
    <w:name w:val="heading 1"/>
    <w:basedOn w:val="Normal"/>
    <w:next w:val="Normal"/>
    <w:link w:val="Titre1Car"/>
    <w:uiPriority w:val="9"/>
    <w:qFormat/>
    <w:rsid w:val="00CE1FC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F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1F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F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F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F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F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F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F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FC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E1FC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E1F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E1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E1F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E1F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F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F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E1F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1F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E1F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E1FC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F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E1F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CE1FC2"/>
    <w:rPr>
      <w:b/>
      <w:bCs/>
    </w:rPr>
  </w:style>
  <w:style w:type="character" w:styleId="Accentuation">
    <w:name w:val="Emphasis"/>
    <w:basedOn w:val="Policepardfaut"/>
    <w:uiPriority w:val="20"/>
    <w:qFormat/>
    <w:rsid w:val="00CE1FC2"/>
    <w:rPr>
      <w:i/>
      <w:iCs/>
    </w:rPr>
  </w:style>
  <w:style w:type="paragraph" w:styleId="Sansinterligne">
    <w:name w:val="No Spacing"/>
    <w:uiPriority w:val="1"/>
    <w:qFormat/>
    <w:rsid w:val="00CE1F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1F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E1F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F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F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E1F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E1FC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E1FC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E1FC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E1FC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1FC2"/>
    <w:pPr>
      <w:outlineLvl w:val="9"/>
    </w:pPr>
  </w:style>
  <w:style w:type="paragraph" w:styleId="Paragraphedeliste">
    <w:name w:val="List Paragraph"/>
    <w:basedOn w:val="Normal"/>
    <w:uiPriority w:val="34"/>
    <w:qFormat/>
    <w:rsid w:val="003666F3"/>
    <w:pPr>
      <w:ind w:left="720"/>
      <w:contextualSpacing/>
    </w:pPr>
  </w:style>
  <w:style w:type="paragraph" w:customStyle="1" w:styleId="Algorithme">
    <w:name w:val="Algorithme"/>
    <w:basedOn w:val="Normal"/>
    <w:link w:val="AlgorithmeCar"/>
    <w:qFormat/>
    <w:rsid w:val="003666F3"/>
    <w:rPr>
      <w:rFonts w:ascii="Georgia" w:hAnsi="Georgia"/>
      <w:sz w:val="32"/>
    </w:rPr>
  </w:style>
  <w:style w:type="character" w:customStyle="1" w:styleId="AlgorithmeCar">
    <w:name w:val="Algorithme Car"/>
    <w:basedOn w:val="Policepardfaut"/>
    <w:link w:val="Algorithme"/>
    <w:rsid w:val="003666F3"/>
    <w:rPr>
      <w:rFonts w:ascii="Georgia" w:hAnsi="Georgi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&#232;les%20Office%20personnalis&#233;s\Algorith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Algorithme.dotx</Template>
  <TotalTime>99</TotalTime>
  <Pages>4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2016-03-15T08:31:00Z</dcterms:created>
  <dcterms:modified xsi:type="dcterms:W3CDTF">2016-03-17T15:03:00Z</dcterms:modified>
</cp:coreProperties>
</file>