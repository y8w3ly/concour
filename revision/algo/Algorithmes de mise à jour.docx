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054" w:rsidRDefault="00201054" w:rsidP="00201054">
      <w:pPr>
        <w:pStyle w:val="Titre"/>
      </w:pPr>
      <w:r>
        <w:t>Algorithmes de mise à jour :</w:t>
      </w:r>
    </w:p>
    <w:p w:rsidR="00201054" w:rsidRDefault="00201054" w:rsidP="00201054">
      <w:pPr>
        <w:pStyle w:val="Titre1"/>
      </w:pPr>
      <w:r>
        <w:t>1.</w:t>
      </w:r>
    </w:p>
    <w:p w:rsidR="00AA2645" w:rsidRDefault="00201054" w:rsidP="00201054">
      <w:pPr>
        <w:pStyle w:val="Algorithme"/>
      </w:pPr>
      <w:r>
        <w:rPr>
          <w:b/>
          <w:bCs/>
        </w:rPr>
        <w:t xml:space="preserve">Algorithme </w:t>
      </w:r>
      <w:proofErr w:type="spellStart"/>
      <w:r>
        <w:t>Inser_Apres_Valeur</w:t>
      </w:r>
      <w:proofErr w:type="spellEnd"/>
    </w:p>
    <w:p w:rsidR="00201054" w:rsidRDefault="00201054" w:rsidP="00201054">
      <w:pPr>
        <w:pStyle w:val="Algorithme"/>
      </w:pPr>
      <w:r>
        <w:rPr>
          <w:b/>
          <w:bCs/>
        </w:rPr>
        <w:t xml:space="preserve">Constante </w:t>
      </w:r>
      <w:r>
        <w:t>Max=100</w:t>
      </w:r>
    </w:p>
    <w:p w:rsidR="00201054" w:rsidRDefault="00201054" w:rsidP="00201054">
      <w:pPr>
        <w:pStyle w:val="Algorithme"/>
      </w:pPr>
      <w:r>
        <w:rPr>
          <w:b/>
          <w:bCs/>
        </w:rPr>
        <w:t>Type </w:t>
      </w:r>
      <w:r>
        <w:t>Tab=tableau [1..</w:t>
      </w:r>
      <w:proofErr w:type="gramStart"/>
      <w:r>
        <w:t>max</w:t>
      </w:r>
      <w:proofErr w:type="gramEnd"/>
      <w:r>
        <w:t>] d’entier</w:t>
      </w:r>
    </w:p>
    <w:p w:rsidR="00201054" w:rsidRPr="00441215" w:rsidRDefault="00201054" w:rsidP="00201054">
      <w:pPr>
        <w:pStyle w:val="Algorithme"/>
      </w:pPr>
      <w:r w:rsidRPr="00441215">
        <w:rPr>
          <w:b/>
          <w:bCs/>
        </w:rPr>
        <w:t xml:space="preserve">Variable </w:t>
      </w:r>
      <w:r w:rsidRPr="00441215">
        <w:t>A=Tab</w:t>
      </w:r>
      <w:r w:rsidR="00364A7E" w:rsidRPr="00441215">
        <w:t xml:space="preserve"> trouve=Booléen</w:t>
      </w:r>
    </w:p>
    <w:p w:rsidR="00201054" w:rsidRPr="00201054" w:rsidRDefault="00201054" w:rsidP="00201054">
      <w:pPr>
        <w:pStyle w:val="Algorithme"/>
        <w:rPr>
          <w:lang w:val="en-US"/>
        </w:rPr>
      </w:pPr>
      <w:r w:rsidRPr="00441215">
        <w:t xml:space="preserve">                    </w:t>
      </w:r>
      <w:r w:rsidRPr="00201054">
        <w:rPr>
          <w:lang w:val="en-US"/>
        </w:rPr>
        <w:t xml:space="preserve">Tail, </w:t>
      </w:r>
      <w:proofErr w:type="spellStart"/>
      <w:r w:rsidRPr="00201054">
        <w:rPr>
          <w:lang w:val="en-US"/>
        </w:rPr>
        <w:t>i</w:t>
      </w:r>
      <w:proofErr w:type="spellEnd"/>
      <w:r w:rsidRPr="00201054">
        <w:rPr>
          <w:lang w:val="en-US"/>
        </w:rPr>
        <w:t xml:space="preserve">, </w:t>
      </w:r>
      <w:proofErr w:type="spellStart"/>
      <w:proofErr w:type="gramStart"/>
      <w:r w:rsidRPr="00201054">
        <w:rPr>
          <w:lang w:val="en-US"/>
        </w:rPr>
        <w:t>val</w:t>
      </w:r>
      <w:proofErr w:type="spellEnd"/>
      <w:proofErr w:type="gramEnd"/>
      <w:r w:rsidRPr="00201054">
        <w:rPr>
          <w:lang w:val="en-US"/>
        </w:rPr>
        <w:t xml:space="preserve">, </w:t>
      </w:r>
      <w:proofErr w:type="spellStart"/>
      <w:r w:rsidRPr="00201054">
        <w:rPr>
          <w:lang w:val="en-US"/>
        </w:rPr>
        <w:t>elem</w:t>
      </w:r>
      <w:proofErr w:type="spellEnd"/>
      <w:r w:rsidR="00364A7E">
        <w:rPr>
          <w:lang w:val="en-US"/>
        </w:rPr>
        <w:t xml:space="preserve">: entire </w:t>
      </w:r>
    </w:p>
    <w:p w:rsidR="00201054" w:rsidRPr="00201054" w:rsidRDefault="00201054" w:rsidP="00201054">
      <w:pPr>
        <w:pStyle w:val="Algorithme"/>
      </w:pPr>
      <w:proofErr w:type="spellStart"/>
      <w:r w:rsidRPr="00201054">
        <w:rPr>
          <w:b/>
          <w:bCs/>
        </w:rPr>
        <w:t>Procedure</w:t>
      </w:r>
      <w:proofErr w:type="spellEnd"/>
      <w:r w:rsidRPr="00201054">
        <w:rPr>
          <w:b/>
          <w:bCs/>
        </w:rPr>
        <w:t xml:space="preserve"> </w:t>
      </w:r>
      <w:proofErr w:type="spellStart"/>
      <w:r w:rsidRPr="00201054">
        <w:t>rech_seq</w:t>
      </w:r>
      <w:proofErr w:type="spellEnd"/>
      <w:r w:rsidRPr="00201054">
        <w:t>(</w:t>
      </w:r>
      <w:proofErr w:type="spellStart"/>
      <w:proofErr w:type="gramStart"/>
      <w:r w:rsidRPr="00201054">
        <w:t>T:Tab,t,x:entire,var</w:t>
      </w:r>
      <w:proofErr w:type="spellEnd"/>
      <w:proofErr w:type="gramEnd"/>
      <w:r w:rsidRPr="00201054">
        <w:t xml:space="preserve"> </w:t>
      </w:r>
      <w:proofErr w:type="spellStart"/>
      <w:r w:rsidRPr="00201054">
        <w:t>trv,ind:entire</w:t>
      </w:r>
      <w:proofErr w:type="spellEnd"/>
      <w:r w:rsidRPr="00201054">
        <w:t>)</w:t>
      </w:r>
    </w:p>
    <w:p w:rsidR="00201054" w:rsidRPr="00201054" w:rsidRDefault="00201054" w:rsidP="00201054">
      <w:pPr>
        <w:pStyle w:val="Algorithme"/>
        <w:rPr>
          <w:b/>
          <w:bCs/>
        </w:rPr>
      </w:pPr>
      <w:proofErr w:type="spellStart"/>
      <w:r w:rsidRPr="00201054">
        <w:rPr>
          <w:b/>
          <w:bCs/>
        </w:rPr>
        <w:t>Debut</w:t>
      </w:r>
      <w:proofErr w:type="spellEnd"/>
    </w:p>
    <w:p w:rsidR="00201054" w:rsidRPr="00201054" w:rsidRDefault="00201054" w:rsidP="00201054">
      <w:pPr>
        <w:pStyle w:val="Algorithme"/>
      </w:pPr>
      <w:proofErr w:type="gramStart"/>
      <w:r w:rsidRPr="00201054">
        <w:t>Ecrire(</w:t>
      </w:r>
      <w:proofErr w:type="gramEnd"/>
      <w:r w:rsidRPr="00201054">
        <w:t>‘Donnez une taille à votre tableau’)</w:t>
      </w:r>
    </w:p>
    <w:p w:rsidR="00201054" w:rsidRDefault="00201054" w:rsidP="00201054">
      <w:pPr>
        <w:pStyle w:val="Algorithme"/>
      </w:pPr>
      <w:proofErr w:type="gramStart"/>
      <w:r>
        <w:t>Lire(</w:t>
      </w:r>
      <w:proofErr w:type="spellStart"/>
      <w:proofErr w:type="gramEnd"/>
      <w:r w:rsidR="00364A7E">
        <w:t>tail</w:t>
      </w:r>
      <w:proofErr w:type="spellEnd"/>
      <w:r w:rsidR="00364A7E">
        <w:t>)</w:t>
      </w:r>
    </w:p>
    <w:p w:rsidR="00364A7E" w:rsidRDefault="00364A7E" w:rsidP="00201054">
      <w:pPr>
        <w:pStyle w:val="Algorithme"/>
      </w:pPr>
      <w:r>
        <w:t xml:space="preserve">Pour </w:t>
      </w:r>
      <w:proofErr w:type="spellStart"/>
      <w:r>
        <w:t>i</w:t>
      </w:r>
      <w:proofErr w:type="spellEnd"/>
      <w:r>
        <w:t xml:space="preserve"> allant de 1 à </w:t>
      </w:r>
      <w:proofErr w:type="spellStart"/>
      <w:r>
        <w:t>tail</w:t>
      </w:r>
      <w:proofErr w:type="spellEnd"/>
      <w:r>
        <w:t xml:space="preserve"> faire</w:t>
      </w:r>
    </w:p>
    <w:p w:rsidR="00364A7E" w:rsidRPr="00364A7E" w:rsidRDefault="00364A7E" w:rsidP="00364A7E">
      <w:pPr>
        <w:pStyle w:val="Algorithme"/>
        <w:numPr>
          <w:ilvl w:val="0"/>
          <w:numId w:val="6"/>
        </w:numPr>
      </w:pPr>
      <w:r>
        <w:rPr>
          <w:b/>
          <w:bCs/>
        </w:rPr>
        <w:t>DP</w:t>
      </w:r>
    </w:p>
    <w:p w:rsidR="00364A7E" w:rsidRDefault="00364A7E" w:rsidP="00364A7E">
      <w:pPr>
        <w:pStyle w:val="Algorithme"/>
        <w:numPr>
          <w:ilvl w:val="0"/>
          <w:numId w:val="6"/>
        </w:numPr>
      </w:pPr>
      <w:proofErr w:type="gramStart"/>
      <w:r>
        <w:t>lire(</w:t>
      </w:r>
      <w:proofErr w:type="gramEnd"/>
      <w:r>
        <w:t>A[i])</w:t>
      </w:r>
    </w:p>
    <w:p w:rsidR="00364A7E" w:rsidRPr="00364A7E" w:rsidRDefault="00364A7E" w:rsidP="00364A7E">
      <w:pPr>
        <w:pStyle w:val="Algorithme"/>
        <w:numPr>
          <w:ilvl w:val="0"/>
          <w:numId w:val="6"/>
        </w:numPr>
      </w:pPr>
      <w:r>
        <w:rPr>
          <w:b/>
          <w:bCs/>
        </w:rPr>
        <w:t>FP</w:t>
      </w:r>
    </w:p>
    <w:p w:rsidR="00364A7E" w:rsidRDefault="00364A7E" w:rsidP="00364A7E">
      <w:pPr>
        <w:pStyle w:val="Algorithme"/>
      </w:pPr>
      <w:proofErr w:type="spellStart"/>
      <w:proofErr w:type="gramStart"/>
      <w:r>
        <w:t>Ecire</w:t>
      </w:r>
      <w:proofErr w:type="spellEnd"/>
      <w:r>
        <w:t>(</w:t>
      </w:r>
      <w:proofErr w:type="gramEnd"/>
      <w:r>
        <w:t>‘Donnez la valeur après laquelle vous voulez insérer votre élément’)</w:t>
      </w:r>
    </w:p>
    <w:p w:rsidR="00364A7E" w:rsidRDefault="00364A7E" w:rsidP="00364A7E">
      <w:pPr>
        <w:pStyle w:val="Algorithme"/>
      </w:pPr>
      <w:proofErr w:type="gramStart"/>
      <w:r>
        <w:t>Lire(</w:t>
      </w:r>
      <w:proofErr w:type="gramEnd"/>
      <w:r>
        <w:t>val)</w:t>
      </w:r>
    </w:p>
    <w:p w:rsidR="00364A7E" w:rsidRDefault="00364A7E" w:rsidP="00364A7E">
      <w:pPr>
        <w:pStyle w:val="Algorithme"/>
      </w:pPr>
      <w:proofErr w:type="spellStart"/>
      <w:r>
        <w:t>Rech_</w:t>
      </w:r>
      <w:proofErr w:type="gramStart"/>
      <w:r>
        <w:t>seq</w:t>
      </w:r>
      <w:proofErr w:type="spellEnd"/>
      <w:r>
        <w:t>(</w:t>
      </w:r>
      <w:proofErr w:type="spellStart"/>
      <w:proofErr w:type="gramEnd"/>
      <w:r>
        <w:t>A,tail,val,trouve,indice</w:t>
      </w:r>
      <w:proofErr w:type="spellEnd"/>
      <w:r>
        <w:t>)</w:t>
      </w:r>
    </w:p>
    <w:p w:rsidR="00364A7E" w:rsidRDefault="00364A7E" w:rsidP="00364A7E">
      <w:pPr>
        <w:pStyle w:val="Algorithme"/>
      </w:pPr>
      <w:r>
        <w:t>Si (trouve) alors</w:t>
      </w:r>
    </w:p>
    <w:p w:rsidR="00364A7E" w:rsidRPr="00364A7E" w:rsidRDefault="00364A7E" w:rsidP="00364A7E">
      <w:pPr>
        <w:pStyle w:val="Algorithme"/>
        <w:numPr>
          <w:ilvl w:val="0"/>
          <w:numId w:val="7"/>
        </w:numPr>
      </w:pPr>
      <w:r>
        <w:rPr>
          <w:b/>
          <w:bCs/>
        </w:rPr>
        <w:t>DSI</w:t>
      </w:r>
    </w:p>
    <w:p w:rsidR="00403E71" w:rsidRDefault="00403E71" w:rsidP="00403E71">
      <w:pPr>
        <w:pStyle w:val="Algorithme"/>
        <w:ind w:left="360"/>
      </w:pPr>
      <w:proofErr w:type="gramStart"/>
      <w:r>
        <w:t>Ecrire(</w:t>
      </w:r>
      <w:proofErr w:type="gramEnd"/>
      <w:r>
        <w:t>‘Donnez l’élément à insérer’)</w:t>
      </w:r>
    </w:p>
    <w:p w:rsidR="00403E71" w:rsidRDefault="00403E71" w:rsidP="00403E71">
      <w:pPr>
        <w:pStyle w:val="Algorithme"/>
        <w:ind w:left="360"/>
      </w:pPr>
      <w:proofErr w:type="gramStart"/>
      <w:r>
        <w:t>Lire(</w:t>
      </w:r>
      <w:proofErr w:type="gramEnd"/>
      <w:r>
        <w:t>‘</w:t>
      </w:r>
      <w:proofErr w:type="spellStart"/>
      <w:r>
        <w:t>elem</w:t>
      </w:r>
      <w:proofErr w:type="spellEnd"/>
      <w:r>
        <w:t>’)</w:t>
      </w:r>
    </w:p>
    <w:p w:rsidR="00403E71" w:rsidRDefault="00403E71" w:rsidP="00403E71">
      <w:pPr>
        <w:pStyle w:val="Algorithme"/>
        <w:ind w:left="360"/>
      </w:pPr>
      <w:proofErr w:type="gramStart"/>
      <w:r>
        <w:t>A[</w:t>
      </w:r>
      <w:proofErr w:type="gramEnd"/>
      <w:r>
        <w:t>tail+1]</w:t>
      </w:r>
      <w:r>
        <w:sym w:font="Wingdings" w:char="F0DF"/>
      </w:r>
      <w:r>
        <w:t>A[indice+1]</w:t>
      </w:r>
    </w:p>
    <w:p w:rsidR="00403E71" w:rsidRDefault="00403E71" w:rsidP="00403E71">
      <w:pPr>
        <w:pStyle w:val="Algorithme"/>
        <w:ind w:left="360"/>
      </w:pPr>
      <w:proofErr w:type="gramStart"/>
      <w:r>
        <w:t>A[</w:t>
      </w:r>
      <w:proofErr w:type="gramEnd"/>
      <w:r>
        <w:t>indice+1]</w:t>
      </w:r>
      <w:r>
        <w:sym w:font="Wingdings" w:char="F0DF"/>
      </w:r>
      <w:proofErr w:type="spellStart"/>
      <w:r>
        <w:t>elem</w:t>
      </w:r>
      <w:proofErr w:type="spellEnd"/>
    </w:p>
    <w:p w:rsidR="00534BB8" w:rsidRDefault="00534BB8" w:rsidP="00403E71">
      <w:pPr>
        <w:pStyle w:val="Algorithme"/>
        <w:ind w:left="360"/>
      </w:pPr>
      <w:proofErr w:type="spellStart"/>
      <w:r>
        <w:lastRenderedPageBreak/>
        <w:t>Tail</w:t>
      </w:r>
      <w:proofErr w:type="spellEnd"/>
      <w:r>
        <w:sym w:font="Wingdings" w:char="F0DF"/>
      </w:r>
      <w:r>
        <w:t>tail+1</w:t>
      </w:r>
    </w:p>
    <w:p w:rsidR="00403E71" w:rsidRDefault="00403E71" w:rsidP="00403E71">
      <w:pPr>
        <w:pStyle w:val="Algorithme"/>
        <w:ind w:left="360"/>
      </w:pPr>
      <w:r>
        <w:t xml:space="preserve">Pour </w:t>
      </w:r>
      <w:proofErr w:type="spellStart"/>
      <w:r w:rsidR="00534BB8">
        <w:t>i</w:t>
      </w:r>
      <w:proofErr w:type="spellEnd"/>
      <w:r w:rsidR="00534BB8">
        <w:t xml:space="preserve"> allant de 1 à </w:t>
      </w:r>
      <w:proofErr w:type="spellStart"/>
      <w:r w:rsidR="00534BB8">
        <w:t>tail</w:t>
      </w:r>
      <w:proofErr w:type="spellEnd"/>
      <w:r>
        <w:t xml:space="preserve"> faire </w:t>
      </w:r>
      <w:proofErr w:type="spellStart"/>
      <w:proofErr w:type="gramStart"/>
      <w:r>
        <w:t>ecrire</w:t>
      </w:r>
      <w:proofErr w:type="spellEnd"/>
      <w:r>
        <w:t>(</w:t>
      </w:r>
      <w:proofErr w:type="gramEnd"/>
      <w:r>
        <w:t>A[i])</w:t>
      </w:r>
    </w:p>
    <w:p w:rsidR="00403E71" w:rsidRDefault="00403E71" w:rsidP="00403E71">
      <w:pPr>
        <w:pStyle w:val="Algorithme"/>
        <w:ind w:left="360"/>
        <w:rPr>
          <w:b/>
          <w:bCs/>
        </w:rPr>
      </w:pPr>
      <w:r>
        <w:rPr>
          <w:b/>
          <w:bCs/>
        </w:rPr>
        <w:t>FSI</w:t>
      </w:r>
    </w:p>
    <w:p w:rsidR="00403E71" w:rsidRDefault="00D75D7C" w:rsidP="00403E71">
      <w:pPr>
        <w:pStyle w:val="Algorithme"/>
      </w:pPr>
      <w:r>
        <w:t xml:space="preserve">Sinon </w:t>
      </w:r>
      <w:proofErr w:type="spellStart"/>
      <w:proofErr w:type="gramStart"/>
      <w:r>
        <w:t>ecrire</w:t>
      </w:r>
      <w:proofErr w:type="spellEnd"/>
      <w:r>
        <w:t>(</w:t>
      </w:r>
      <w:proofErr w:type="gramEnd"/>
      <w:r>
        <w:t>‘Cet élément n’existe pas dans le tableau’)</w:t>
      </w:r>
    </w:p>
    <w:p w:rsidR="00D75D7C" w:rsidRDefault="00D75D7C" w:rsidP="00403E71">
      <w:pPr>
        <w:pStyle w:val="Algorithme"/>
      </w:pPr>
      <w:r>
        <w:rPr>
          <w:b/>
          <w:bCs/>
        </w:rPr>
        <w:t>Fin.</w:t>
      </w:r>
    </w:p>
    <w:p w:rsidR="00D75D7C" w:rsidRDefault="00D75D7C" w:rsidP="00D75D7C">
      <w:pPr>
        <w:pStyle w:val="Titre1"/>
      </w:pPr>
      <w:r>
        <w:t>2.</w:t>
      </w:r>
    </w:p>
    <w:p w:rsidR="00D75D7C" w:rsidRDefault="00D75D7C" w:rsidP="00D75D7C">
      <w:pPr>
        <w:pStyle w:val="Algorithme"/>
      </w:pPr>
      <w:r>
        <w:rPr>
          <w:b/>
          <w:bCs/>
        </w:rPr>
        <w:t xml:space="preserve">Algorithme </w:t>
      </w:r>
      <w:proofErr w:type="spellStart"/>
      <w:r>
        <w:t>Inser_pos</w:t>
      </w:r>
      <w:proofErr w:type="spellEnd"/>
    </w:p>
    <w:p w:rsidR="00D75D7C" w:rsidRDefault="00D75D7C" w:rsidP="00D75D7C">
      <w:pPr>
        <w:pStyle w:val="Algorithme"/>
      </w:pPr>
      <w:r>
        <w:rPr>
          <w:b/>
          <w:bCs/>
        </w:rPr>
        <w:t xml:space="preserve">Constante </w:t>
      </w:r>
      <w:r>
        <w:t>max=100</w:t>
      </w:r>
    </w:p>
    <w:p w:rsidR="00D75D7C" w:rsidRDefault="00D75D7C" w:rsidP="00D75D7C">
      <w:pPr>
        <w:pStyle w:val="Algorithme"/>
      </w:pPr>
      <w:r>
        <w:rPr>
          <w:b/>
          <w:bCs/>
        </w:rPr>
        <w:t xml:space="preserve">Type </w:t>
      </w:r>
      <w:r>
        <w:t>Tab1d=</w:t>
      </w:r>
      <w:proofErr w:type="gramStart"/>
      <w:r>
        <w:t>tableau[</w:t>
      </w:r>
      <w:proofErr w:type="gramEnd"/>
      <w:r>
        <w:t>1..max] d’entier</w:t>
      </w:r>
    </w:p>
    <w:p w:rsidR="00D75D7C" w:rsidRPr="00441215" w:rsidRDefault="00D75D7C" w:rsidP="00D75D7C">
      <w:pPr>
        <w:pStyle w:val="Algorithme"/>
      </w:pPr>
      <w:r w:rsidRPr="00441215">
        <w:rPr>
          <w:b/>
          <w:bCs/>
        </w:rPr>
        <w:t xml:space="preserve">Variable </w:t>
      </w:r>
      <w:r w:rsidRPr="00441215">
        <w:t>v : Tab1d</w:t>
      </w:r>
    </w:p>
    <w:p w:rsidR="00D75D7C" w:rsidRPr="00441215" w:rsidRDefault="00D75D7C" w:rsidP="00D75D7C">
      <w:pPr>
        <w:pStyle w:val="Algorithme"/>
      </w:pPr>
      <w:r w:rsidRPr="00441215">
        <w:t xml:space="preserve">                   i, tai, </w:t>
      </w:r>
      <w:proofErr w:type="spellStart"/>
      <w:r w:rsidRPr="00441215">
        <w:t>elem</w:t>
      </w:r>
      <w:proofErr w:type="spellEnd"/>
      <w:r w:rsidRPr="00441215">
        <w:t> : entier</w:t>
      </w:r>
    </w:p>
    <w:p w:rsidR="00D75D7C" w:rsidRPr="00D75D7C" w:rsidRDefault="00D75D7C" w:rsidP="00D75D7C">
      <w:pPr>
        <w:pStyle w:val="Algorithme"/>
        <w:rPr>
          <w:b/>
          <w:bCs/>
        </w:rPr>
      </w:pPr>
      <w:proofErr w:type="spellStart"/>
      <w:r w:rsidRPr="00D75D7C">
        <w:rPr>
          <w:b/>
          <w:bCs/>
        </w:rPr>
        <w:t>Debut</w:t>
      </w:r>
      <w:proofErr w:type="spellEnd"/>
    </w:p>
    <w:p w:rsidR="00D75D7C" w:rsidRPr="00D75D7C" w:rsidRDefault="00D75D7C" w:rsidP="00D75D7C">
      <w:pPr>
        <w:pStyle w:val="Algorithme"/>
      </w:pPr>
      <w:proofErr w:type="gramStart"/>
      <w:r w:rsidRPr="00D75D7C">
        <w:t>Lire(</w:t>
      </w:r>
      <w:proofErr w:type="spellStart"/>
      <w:proofErr w:type="gramEnd"/>
      <w:r w:rsidRPr="00D75D7C">
        <w:t>v,tai</w:t>
      </w:r>
      <w:proofErr w:type="spellEnd"/>
      <w:r w:rsidRPr="00D75D7C">
        <w:t>)</w:t>
      </w:r>
    </w:p>
    <w:p w:rsidR="00D75D7C" w:rsidRDefault="00D75D7C" w:rsidP="00D75D7C">
      <w:pPr>
        <w:pStyle w:val="Algorithme"/>
      </w:pPr>
      <w:r w:rsidRPr="00D75D7C">
        <w:t>Lire</w:t>
      </w:r>
      <w:r>
        <w:t>(p) //position</w:t>
      </w:r>
    </w:p>
    <w:p w:rsidR="00D75D7C" w:rsidRDefault="00D75D7C" w:rsidP="00D75D7C">
      <w:pPr>
        <w:pStyle w:val="Algorithme"/>
      </w:pPr>
      <w:proofErr w:type="gramStart"/>
      <w:r>
        <w:t>Lire(</w:t>
      </w:r>
      <w:proofErr w:type="spellStart"/>
      <w:proofErr w:type="gramEnd"/>
      <w:r>
        <w:t>elem</w:t>
      </w:r>
      <w:proofErr w:type="spellEnd"/>
      <w:r>
        <w:t>)</w:t>
      </w:r>
    </w:p>
    <w:p w:rsidR="00CE78D2" w:rsidRDefault="00CE78D2" w:rsidP="00D75D7C">
      <w:pPr>
        <w:pStyle w:val="Algorithme"/>
      </w:pPr>
      <w:r>
        <w:t xml:space="preserve">Si p&gt;max alors </w:t>
      </w:r>
      <w:proofErr w:type="gramStart"/>
      <w:r>
        <w:t>Ecrire(</w:t>
      </w:r>
      <w:proofErr w:type="gramEnd"/>
      <w:r>
        <w:t>‘Erreur’)</w:t>
      </w:r>
    </w:p>
    <w:p w:rsidR="00CE78D2" w:rsidRDefault="00CE78D2" w:rsidP="00D75D7C">
      <w:pPr>
        <w:pStyle w:val="Algorithme"/>
      </w:pPr>
      <w:r>
        <w:t>Sinon</w:t>
      </w:r>
    </w:p>
    <w:p w:rsidR="00CE78D2" w:rsidRPr="00CE78D2" w:rsidRDefault="00CE78D2" w:rsidP="00CE78D2">
      <w:pPr>
        <w:pStyle w:val="Algorithme"/>
        <w:numPr>
          <w:ilvl w:val="0"/>
          <w:numId w:val="7"/>
        </w:numPr>
      </w:pPr>
      <w:r>
        <w:rPr>
          <w:b/>
          <w:bCs/>
        </w:rPr>
        <w:t>DSINON</w:t>
      </w:r>
    </w:p>
    <w:p w:rsidR="00CE78D2" w:rsidRDefault="00CE78D2" w:rsidP="00CE78D2">
      <w:pPr>
        <w:pStyle w:val="Algorithme"/>
        <w:numPr>
          <w:ilvl w:val="0"/>
          <w:numId w:val="7"/>
        </w:numPr>
      </w:pPr>
      <w:r>
        <w:t>Si p&gt;</w:t>
      </w:r>
      <w:proofErr w:type="spellStart"/>
      <w:r>
        <w:t>tail</w:t>
      </w:r>
      <w:proofErr w:type="spellEnd"/>
      <w:r>
        <w:t xml:space="preserve"> alors </w:t>
      </w:r>
      <w:proofErr w:type="gramStart"/>
      <w:r>
        <w:t>V[</w:t>
      </w:r>
      <w:proofErr w:type="gramEnd"/>
      <w:r>
        <w:t>tai+1]</w:t>
      </w:r>
    </w:p>
    <w:p w:rsidR="00CE78D2" w:rsidRDefault="00CE78D2" w:rsidP="00CE78D2">
      <w:pPr>
        <w:pStyle w:val="Algorithme"/>
        <w:numPr>
          <w:ilvl w:val="0"/>
          <w:numId w:val="7"/>
        </w:numPr>
      </w:pPr>
      <w:r>
        <w:t>Sinon</w:t>
      </w:r>
    </w:p>
    <w:p w:rsidR="00CE78D2" w:rsidRPr="00CE78D2" w:rsidRDefault="00CE78D2" w:rsidP="00CE78D2">
      <w:pPr>
        <w:pStyle w:val="Algorithme"/>
        <w:numPr>
          <w:ilvl w:val="1"/>
          <w:numId w:val="7"/>
        </w:numPr>
      </w:pPr>
      <w:r>
        <w:rPr>
          <w:b/>
          <w:bCs/>
        </w:rPr>
        <w:t>DSINON</w:t>
      </w:r>
    </w:p>
    <w:p w:rsidR="00CE78D2" w:rsidRDefault="00211A79" w:rsidP="00CE78D2">
      <w:pPr>
        <w:pStyle w:val="Algorithme"/>
        <w:numPr>
          <w:ilvl w:val="1"/>
          <w:numId w:val="7"/>
        </w:numPr>
      </w:pPr>
      <w:r>
        <w:t xml:space="preserve">pour </w:t>
      </w:r>
      <w:proofErr w:type="spellStart"/>
      <w:r>
        <w:t>i</w:t>
      </w:r>
      <w:proofErr w:type="spellEnd"/>
      <w:r>
        <w:t xml:space="preserve"> allant de tai</w:t>
      </w:r>
      <w:r w:rsidR="00CE78D2">
        <w:t xml:space="preserve"> à p (pas -1)</w:t>
      </w:r>
    </w:p>
    <w:p w:rsidR="00CE78D2" w:rsidRPr="00CE78D2" w:rsidRDefault="00CE78D2" w:rsidP="00CE78D2">
      <w:pPr>
        <w:pStyle w:val="Algorithme"/>
        <w:numPr>
          <w:ilvl w:val="2"/>
          <w:numId w:val="7"/>
        </w:numPr>
      </w:pPr>
      <w:r>
        <w:rPr>
          <w:b/>
          <w:bCs/>
        </w:rPr>
        <w:t>DP</w:t>
      </w:r>
    </w:p>
    <w:p w:rsidR="00CE78D2" w:rsidRDefault="00CE78D2" w:rsidP="00CE78D2">
      <w:pPr>
        <w:pStyle w:val="Algorithme"/>
        <w:numPr>
          <w:ilvl w:val="2"/>
          <w:numId w:val="7"/>
        </w:numPr>
      </w:pPr>
      <w:proofErr w:type="gramStart"/>
      <w:r>
        <w:t>V[</w:t>
      </w:r>
      <w:proofErr w:type="gramEnd"/>
      <w:r>
        <w:t>i+1]</w:t>
      </w:r>
      <w:r>
        <w:sym w:font="Wingdings" w:char="F0DF"/>
      </w:r>
      <w:r>
        <w:t>V[i]</w:t>
      </w:r>
    </w:p>
    <w:p w:rsidR="00CE78D2" w:rsidRPr="00CE78D2" w:rsidRDefault="00CE78D2" w:rsidP="00CE78D2">
      <w:pPr>
        <w:pStyle w:val="Algorithme"/>
        <w:numPr>
          <w:ilvl w:val="2"/>
          <w:numId w:val="7"/>
        </w:numPr>
      </w:pPr>
      <w:r>
        <w:rPr>
          <w:b/>
          <w:bCs/>
        </w:rPr>
        <w:t>FP</w:t>
      </w:r>
    </w:p>
    <w:p w:rsidR="00CE78D2" w:rsidRDefault="00CE78D2" w:rsidP="00CE78D2">
      <w:pPr>
        <w:pStyle w:val="Algorithme"/>
        <w:numPr>
          <w:ilvl w:val="1"/>
          <w:numId w:val="7"/>
        </w:numPr>
      </w:pPr>
      <w:r>
        <w:t>V[p]</w:t>
      </w:r>
      <w:r>
        <w:sym w:font="Wingdings" w:char="F0DF"/>
      </w:r>
      <w:proofErr w:type="spellStart"/>
      <w:r>
        <w:t>elem</w:t>
      </w:r>
      <w:proofErr w:type="spellEnd"/>
    </w:p>
    <w:p w:rsidR="00CE78D2" w:rsidRDefault="00CE78D2" w:rsidP="00CE78D2">
      <w:pPr>
        <w:pStyle w:val="Algorithme"/>
        <w:numPr>
          <w:ilvl w:val="1"/>
          <w:numId w:val="7"/>
        </w:numPr>
      </w:pPr>
      <w:r>
        <w:lastRenderedPageBreak/>
        <w:t>tai</w:t>
      </w:r>
      <w:r>
        <w:sym w:font="Wingdings" w:char="F0DF"/>
      </w:r>
      <w:r>
        <w:t>tail+1</w:t>
      </w:r>
    </w:p>
    <w:p w:rsidR="00CE78D2" w:rsidRPr="00CE78D2" w:rsidRDefault="00CE78D2" w:rsidP="00CE78D2">
      <w:pPr>
        <w:pStyle w:val="Algorithme"/>
        <w:numPr>
          <w:ilvl w:val="1"/>
          <w:numId w:val="7"/>
        </w:numPr>
      </w:pPr>
      <w:r>
        <w:rPr>
          <w:b/>
          <w:bCs/>
        </w:rPr>
        <w:t>FSINON</w:t>
      </w:r>
    </w:p>
    <w:p w:rsidR="00CE78D2" w:rsidRPr="00CE78D2" w:rsidRDefault="00CE78D2" w:rsidP="00CE78D2">
      <w:pPr>
        <w:pStyle w:val="Algorithme"/>
        <w:numPr>
          <w:ilvl w:val="0"/>
          <w:numId w:val="7"/>
        </w:numPr>
      </w:pPr>
      <w:r>
        <w:rPr>
          <w:b/>
          <w:bCs/>
        </w:rPr>
        <w:t>FSINON</w:t>
      </w:r>
    </w:p>
    <w:p w:rsidR="00CE78D2" w:rsidRDefault="00CE78D2" w:rsidP="00CE78D2">
      <w:pPr>
        <w:pStyle w:val="Algorithme"/>
        <w:rPr>
          <w:b/>
          <w:bCs/>
        </w:rPr>
      </w:pPr>
      <w:r>
        <w:rPr>
          <w:b/>
          <w:bCs/>
        </w:rPr>
        <w:t>FIN.</w:t>
      </w:r>
    </w:p>
    <w:p w:rsidR="00372180" w:rsidRDefault="00372180" w:rsidP="00372180">
      <w:pPr>
        <w:pStyle w:val="Titre1"/>
      </w:pPr>
      <w:r>
        <w:t>3. Modifications :</w:t>
      </w:r>
    </w:p>
    <w:p w:rsidR="004560F9" w:rsidRDefault="00441215" w:rsidP="004560F9">
      <w:r>
        <w:t>-</w:t>
      </w:r>
      <w:r w:rsidR="004560F9">
        <w:t xml:space="preserve"> </w:t>
      </w:r>
      <w:r>
        <w:t>Recherche dichotomique.</w:t>
      </w:r>
    </w:p>
    <w:p w:rsidR="00441215" w:rsidRPr="004560F9" w:rsidRDefault="00441215" w:rsidP="004560F9">
      <w:r>
        <w:t>-  Le nombre d’itérations diminue.</w:t>
      </w:r>
    </w:p>
    <w:p w:rsidR="0027433B" w:rsidRDefault="00372180" w:rsidP="00372180">
      <w:pPr>
        <w:pStyle w:val="Titre2"/>
      </w:pPr>
      <w:r>
        <w:t>P</w:t>
      </w:r>
      <w:r w:rsidR="0027433B">
        <w:t>our le décalage :</w:t>
      </w:r>
    </w:p>
    <w:p w:rsidR="00211A79" w:rsidRDefault="00211A79" w:rsidP="006D1A6C">
      <w:pPr>
        <w:pStyle w:val="Algorithme"/>
      </w:pPr>
      <w:r>
        <w:t xml:space="preserve">Pour </w:t>
      </w:r>
      <w:proofErr w:type="spellStart"/>
      <w:r>
        <w:t>i</w:t>
      </w:r>
      <w:proofErr w:type="spellEnd"/>
      <w:r>
        <w:t xml:space="preserve"> allant de </w:t>
      </w:r>
      <w:proofErr w:type="spellStart"/>
      <w:r>
        <w:t>ta</w:t>
      </w:r>
      <w:r w:rsidR="006D1A6C">
        <w:t>il</w:t>
      </w:r>
      <w:proofErr w:type="spellEnd"/>
      <w:r w:rsidR="006D1A6C">
        <w:t xml:space="preserve"> à (indice+1) (</w:t>
      </w:r>
      <w:r>
        <w:t>pas -1</w:t>
      </w:r>
      <w:r w:rsidR="006D1A6C">
        <w:t>)</w:t>
      </w:r>
      <w:r>
        <w:t xml:space="preserve"> faire </w:t>
      </w:r>
      <w:proofErr w:type="gramStart"/>
      <w:r>
        <w:t>T[</w:t>
      </w:r>
      <w:proofErr w:type="gramEnd"/>
      <w:r>
        <w:t>i+1]</w:t>
      </w:r>
      <w:r>
        <w:sym w:font="Wingdings" w:char="F0DF"/>
      </w:r>
      <w:r>
        <w:t>t[i]</w:t>
      </w:r>
    </w:p>
    <w:p w:rsidR="00372180" w:rsidRDefault="00372180" w:rsidP="00372180">
      <w:pPr>
        <w:pStyle w:val="Titre1"/>
      </w:pPr>
      <w:r>
        <w:t xml:space="preserve">4. </w:t>
      </w:r>
      <w:bookmarkStart w:id="0" w:name="_GoBack"/>
      <w:bookmarkEnd w:id="0"/>
    </w:p>
    <w:p w:rsidR="00372180" w:rsidRPr="00693A1F" w:rsidRDefault="00693A1F" w:rsidP="00372180">
      <w:pPr>
        <w:pStyle w:val="Algorithme"/>
      </w:pPr>
      <w:r>
        <w:rPr>
          <w:b/>
          <w:bCs/>
        </w:rPr>
        <w:t xml:space="preserve">Algorithme </w:t>
      </w:r>
      <w:proofErr w:type="spellStart"/>
      <w:r>
        <w:t>sup_logique</w:t>
      </w:r>
      <w:proofErr w:type="spellEnd"/>
    </w:p>
    <w:p w:rsidR="00693A1F" w:rsidRPr="00693A1F" w:rsidRDefault="00693A1F" w:rsidP="00372180">
      <w:pPr>
        <w:pStyle w:val="Algorithme"/>
      </w:pPr>
      <w:r>
        <w:rPr>
          <w:b/>
          <w:bCs/>
        </w:rPr>
        <w:t xml:space="preserve">Constante </w:t>
      </w:r>
      <w:r>
        <w:t>max=100</w:t>
      </w:r>
    </w:p>
    <w:p w:rsidR="00693A1F" w:rsidRDefault="00693A1F" w:rsidP="00693A1F">
      <w:pPr>
        <w:pStyle w:val="Algorithme"/>
      </w:pPr>
      <w:r>
        <w:rPr>
          <w:b/>
          <w:bCs/>
        </w:rPr>
        <w:t xml:space="preserve">Type </w:t>
      </w:r>
      <w:r>
        <w:t>Tab=Enregistrement</w:t>
      </w:r>
    </w:p>
    <w:p w:rsidR="00693A1F" w:rsidRDefault="00693A1F" w:rsidP="00693A1F">
      <w:pPr>
        <w:pStyle w:val="Algorithme"/>
      </w:pPr>
      <w:r>
        <w:t xml:space="preserve">                     Val : entier</w:t>
      </w:r>
    </w:p>
    <w:p w:rsidR="00693A1F" w:rsidRPr="00693A1F" w:rsidRDefault="00693A1F" w:rsidP="00693A1F">
      <w:pPr>
        <w:pStyle w:val="Algorithme"/>
      </w:pPr>
      <w:r>
        <w:t xml:space="preserve">                     Sup : </w:t>
      </w:r>
      <w:proofErr w:type="spellStart"/>
      <w:r>
        <w:t>booleen</w:t>
      </w:r>
      <w:proofErr w:type="spellEnd"/>
    </w:p>
    <w:p w:rsidR="00693A1F" w:rsidRDefault="00693A1F" w:rsidP="00693A1F">
      <w:pPr>
        <w:pStyle w:val="Algorithme"/>
        <w:rPr>
          <w:b/>
          <w:bCs/>
        </w:rPr>
      </w:pPr>
      <w:proofErr w:type="spellStart"/>
      <w:r>
        <w:t>Tabsup</w:t>
      </w:r>
      <w:proofErr w:type="spellEnd"/>
      <w:r>
        <w:t>=</w:t>
      </w:r>
      <w:proofErr w:type="gramStart"/>
      <w:r>
        <w:t>tableau[</w:t>
      </w:r>
      <w:proofErr w:type="gramEnd"/>
      <w:r>
        <w:t>1..max] de Tab</w:t>
      </w:r>
    </w:p>
    <w:p w:rsidR="00693A1F" w:rsidRDefault="00693A1F" w:rsidP="00693A1F">
      <w:pPr>
        <w:pStyle w:val="Algorithme"/>
      </w:pPr>
      <w:r>
        <w:rPr>
          <w:b/>
          <w:bCs/>
        </w:rPr>
        <w:t xml:space="preserve">Variable </w:t>
      </w:r>
      <w:r>
        <w:t>i, n, val, taille</w:t>
      </w:r>
    </w:p>
    <w:p w:rsidR="00693A1F" w:rsidRPr="00693A1F" w:rsidRDefault="00693A1F" w:rsidP="00693A1F">
      <w:pPr>
        <w:pStyle w:val="Algorithme"/>
      </w:pPr>
      <w:r>
        <w:t xml:space="preserve">                   T1 : </w:t>
      </w:r>
      <w:proofErr w:type="spellStart"/>
      <w:r>
        <w:t>TabSup</w:t>
      </w:r>
      <w:proofErr w:type="spellEnd"/>
    </w:p>
    <w:p w:rsidR="00693A1F" w:rsidRDefault="00693A1F" w:rsidP="00372180">
      <w:pPr>
        <w:pStyle w:val="Algorithme"/>
        <w:rPr>
          <w:b/>
          <w:bCs/>
        </w:rPr>
      </w:pPr>
      <w:proofErr w:type="spellStart"/>
      <w:r>
        <w:rPr>
          <w:b/>
          <w:bCs/>
        </w:rPr>
        <w:t>Debut</w:t>
      </w:r>
      <w:proofErr w:type="spellEnd"/>
    </w:p>
    <w:p w:rsidR="00693A1F" w:rsidRDefault="00693A1F" w:rsidP="00372180">
      <w:pPr>
        <w:pStyle w:val="Algorithme"/>
      </w:pPr>
      <w:r>
        <w:t>Lire (taille)</w:t>
      </w:r>
    </w:p>
    <w:p w:rsidR="00693A1F" w:rsidRDefault="00693A1F" w:rsidP="00372180">
      <w:pPr>
        <w:pStyle w:val="Algorithme"/>
      </w:pPr>
      <w:r>
        <w:t xml:space="preserve">Pour </w:t>
      </w:r>
      <w:proofErr w:type="spellStart"/>
      <w:r>
        <w:t>i</w:t>
      </w:r>
      <w:proofErr w:type="spellEnd"/>
      <w:r>
        <w:t xml:space="preserve"> allant de 1 à taille faire</w:t>
      </w:r>
    </w:p>
    <w:p w:rsidR="00693A1F" w:rsidRPr="00693A1F" w:rsidRDefault="00693A1F" w:rsidP="00693A1F">
      <w:pPr>
        <w:pStyle w:val="Algorithme"/>
        <w:numPr>
          <w:ilvl w:val="0"/>
          <w:numId w:val="8"/>
        </w:numPr>
      </w:pPr>
      <w:r>
        <w:rPr>
          <w:b/>
          <w:bCs/>
        </w:rPr>
        <w:t>DP</w:t>
      </w:r>
    </w:p>
    <w:p w:rsidR="00693A1F" w:rsidRDefault="00693A1F" w:rsidP="00693A1F">
      <w:pPr>
        <w:pStyle w:val="Algorithme"/>
        <w:numPr>
          <w:ilvl w:val="0"/>
          <w:numId w:val="8"/>
        </w:numPr>
      </w:pPr>
      <w:proofErr w:type="gramStart"/>
      <w:r>
        <w:t>Lire(</w:t>
      </w:r>
      <w:proofErr w:type="gramEnd"/>
      <w:r>
        <w:t>T1[i].val)</w:t>
      </w:r>
    </w:p>
    <w:p w:rsidR="00693A1F" w:rsidRDefault="00693A1F" w:rsidP="00693A1F">
      <w:pPr>
        <w:pStyle w:val="Algorithme"/>
        <w:numPr>
          <w:ilvl w:val="0"/>
          <w:numId w:val="8"/>
        </w:numPr>
      </w:pPr>
      <w:proofErr w:type="gramStart"/>
      <w:r>
        <w:t>T1[</w:t>
      </w:r>
      <w:proofErr w:type="gramEnd"/>
      <w:r>
        <w:t>i].Sup</w:t>
      </w:r>
      <w:r>
        <w:sym w:font="Wingdings" w:char="F0DF"/>
      </w:r>
      <w:r>
        <w:t>faux</w:t>
      </w:r>
    </w:p>
    <w:p w:rsidR="00693A1F" w:rsidRDefault="00693A1F" w:rsidP="00693A1F">
      <w:pPr>
        <w:pStyle w:val="Algorithme"/>
        <w:numPr>
          <w:ilvl w:val="0"/>
          <w:numId w:val="8"/>
        </w:numPr>
      </w:pPr>
      <w:r>
        <w:t>lire(v)</w:t>
      </w:r>
    </w:p>
    <w:p w:rsidR="00693A1F" w:rsidRDefault="00693A1F" w:rsidP="00693A1F">
      <w:pPr>
        <w:pStyle w:val="Algorithme"/>
        <w:numPr>
          <w:ilvl w:val="0"/>
          <w:numId w:val="8"/>
        </w:numPr>
      </w:pPr>
      <w:proofErr w:type="spellStart"/>
      <w:r>
        <w:t>rech_</w:t>
      </w:r>
      <w:proofErr w:type="gramStart"/>
      <w:r>
        <w:t>seq</w:t>
      </w:r>
      <w:proofErr w:type="spellEnd"/>
      <w:r>
        <w:t>(</w:t>
      </w:r>
      <w:proofErr w:type="gramEnd"/>
      <w:r>
        <w:t>T1.val,taille,v,trouve,n)</w:t>
      </w:r>
    </w:p>
    <w:p w:rsidR="00693A1F" w:rsidRDefault="00693A1F" w:rsidP="00693A1F">
      <w:pPr>
        <w:pStyle w:val="Algorithme"/>
        <w:numPr>
          <w:ilvl w:val="0"/>
          <w:numId w:val="8"/>
        </w:numPr>
      </w:pPr>
      <w:r>
        <w:lastRenderedPageBreak/>
        <w:t>Si trouve alors</w:t>
      </w:r>
    </w:p>
    <w:p w:rsidR="00693A1F" w:rsidRPr="00693A1F" w:rsidRDefault="00693A1F" w:rsidP="00693A1F">
      <w:pPr>
        <w:pStyle w:val="Algorithme"/>
        <w:numPr>
          <w:ilvl w:val="1"/>
          <w:numId w:val="8"/>
        </w:numPr>
      </w:pPr>
      <w:r>
        <w:rPr>
          <w:b/>
          <w:bCs/>
        </w:rPr>
        <w:t>DSI</w:t>
      </w:r>
    </w:p>
    <w:p w:rsidR="00693A1F" w:rsidRDefault="00693A1F" w:rsidP="00693A1F">
      <w:pPr>
        <w:pStyle w:val="Algorithme"/>
        <w:numPr>
          <w:ilvl w:val="1"/>
          <w:numId w:val="8"/>
        </w:numPr>
      </w:pPr>
      <w:proofErr w:type="gramStart"/>
      <w:r>
        <w:t>T1[</w:t>
      </w:r>
      <w:proofErr w:type="gramEnd"/>
      <w:r>
        <w:t>n].Sup</w:t>
      </w:r>
      <w:r>
        <w:sym w:font="Wingdings" w:char="F0DF"/>
      </w:r>
      <w:r>
        <w:t>vrai</w:t>
      </w:r>
    </w:p>
    <w:p w:rsidR="00693A1F" w:rsidRDefault="00693A1F" w:rsidP="00693A1F">
      <w:pPr>
        <w:pStyle w:val="Algorithme"/>
        <w:numPr>
          <w:ilvl w:val="1"/>
          <w:numId w:val="8"/>
        </w:numPr>
      </w:pPr>
      <w:r>
        <w:rPr>
          <w:b/>
          <w:bCs/>
        </w:rPr>
        <w:t>FSI</w:t>
      </w:r>
    </w:p>
    <w:p w:rsidR="00693A1F" w:rsidRDefault="00AC7401" w:rsidP="00693A1F">
      <w:pPr>
        <w:pStyle w:val="Algorithme"/>
        <w:ind w:left="360"/>
        <w:rPr>
          <w:b/>
          <w:bCs/>
        </w:rPr>
      </w:pPr>
      <w:r>
        <w:rPr>
          <w:b/>
          <w:bCs/>
        </w:rPr>
        <w:t>FIN.</w:t>
      </w:r>
    </w:p>
    <w:p w:rsidR="00AC7401" w:rsidRDefault="00F23544" w:rsidP="00F23544">
      <w:pPr>
        <w:pStyle w:val="Titre1"/>
      </w:pPr>
      <w:r>
        <w:t>5.</w:t>
      </w:r>
    </w:p>
    <w:p w:rsidR="00F23544" w:rsidRDefault="00F23544" w:rsidP="00F23544">
      <w:pPr>
        <w:pStyle w:val="Algorithme"/>
      </w:pPr>
      <w:r>
        <w:rPr>
          <w:b/>
          <w:bCs/>
        </w:rPr>
        <w:t xml:space="preserve">Algorithme </w:t>
      </w:r>
      <w:proofErr w:type="spellStart"/>
      <w:r>
        <w:t>Sup_phys</w:t>
      </w:r>
      <w:proofErr w:type="spellEnd"/>
    </w:p>
    <w:p w:rsidR="00F23544" w:rsidRPr="00F23544" w:rsidRDefault="00F23544" w:rsidP="00F23544">
      <w:pPr>
        <w:pStyle w:val="Algorithme"/>
      </w:pPr>
      <w:r>
        <w:rPr>
          <w:b/>
          <w:bCs/>
        </w:rPr>
        <w:t xml:space="preserve">Type </w:t>
      </w:r>
      <w:r>
        <w:t>tab1d=tableau [1..</w:t>
      </w:r>
      <w:proofErr w:type="gramStart"/>
      <w:r>
        <w:t>100</w:t>
      </w:r>
      <w:proofErr w:type="gramEnd"/>
      <w:r>
        <w:t>] d’entier</w:t>
      </w:r>
    </w:p>
    <w:p w:rsidR="00F23544" w:rsidRDefault="00F23544" w:rsidP="00F23544">
      <w:pPr>
        <w:pStyle w:val="Algorithme"/>
      </w:pPr>
      <w:r>
        <w:rPr>
          <w:b/>
          <w:bCs/>
        </w:rPr>
        <w:t xml:space="preserve">Variable </w:t>
      </w:r>
      <w:r>
        <w:t>taille, i, val</w:t>
      </w:r>
    </w:p>
    <w:p w:rsidR="00F23544" w:rsidRPr="00F23544" w:rsidRDefault="00F23544" w:rsidP="00F23544">
      <w:pPr>
        <w:pStyle w:val="Algorithme"/>
      </w:pPr>
      <w:r>
        <w:t xml:space="preserve">                   T : tab1d</w:t>
      </w:r>
    </w:p>
    <w:p w:rsidR="00F23544" w:rsidRPr="00F23544" w:rsidRDefault="00F23544" w:rsidP="00F23544">
      <w:pPr>
        <w:pStyle w:val="Algorithme"/>
        <w:rPr>
          <w:b/>
          <w:bCs/>
        </w:rPr>
      </w:pPr>
      <w:proofErr w:type="spellStart"/>
      <w:r>
        <w:rPr>
          <w:b/>
          <w:bCs/>
        </w:rPr>
        <w:t>Debut</w:t>
      </w:r>
      <w:proofErr w:type="spellEnd"/>
      <w:r>
        <w:rPr>
          <w:b/>
          <w:bCs/>
        </w:rPr>
        <w:t xml:space="preserve"> </w:t>
      </w:r>
    </w:p>
    <w:p w:rsidR="00211A79" w:rsidRDefault="00F23544" w:rsidP="00211A79">
      <w:pPr>
        <w:pStyle w:val="Algorithme"/>
      </w:pPr>
      <w:proofErr w:type="gramStart"/>
      <w:r>
        <w:t>Lire(</w:t>
      </w:r>
      <w:proofErr w:type="gramEnd"/>
      <w:r>
        <w:t>taille)</w:t>
      </w:r>
    </w:p>
    <w:p w:rsidR="00F23544" w:rsidRDefault="00F23544" w:rsidP="00F23544">
      <w:pPr>
        <w:pStyle w:val="Algorithme"/>
      </w:pPr>
      <w:r>
        <w:t xml:space="preserve">Pour </w:t>
      </w:r>
      <w:proofErr w:type="spellStart"/>
      <w:r>
        <w:t>i</w:t>
      </w:r>
      <w:proofErr w:type="spellEnd"/>
      <w:r>
        <w:t xml:space="preserve"> allant de 1 à taille faire lire (T[i])</w:t>
      </w:r>
    </w:p>
    <w:p w:rsidR="00F23544" w:rsidRDefault="00F23544" w:rsidP="00F23544">
      <w:pPr>
        <w:pStyle w:val="Algorithme"/>
      </w:pPr>
      <w:proofErr w:type="gramStart"/>
      <w:r>
        <w:t>Lire(</w:t>
      </w:r>
      <w:proofErr w:type="gramEnd"/>
      <w:r>
        <w:t>val)</w:t>
      </w:r>
    </w:p>
    <w:p w:rsidR="00F23544" w:rsidRDefault="00F23544" w:rsidP="00F23544">
      <w:pPr>
        <w:pStyle w:val="Algorithme"/>
      </w:pPr>
      <w:proofErr w:type="spellStart"/>
      <w:r>
        <w:t>Rech_dicho</w:t>
      </w:r>
      <w:proofErr w:type="spellEnd"/>
      <w:r>
        <w:t xml:space="preserve"> (t, taille, val, </w:t>
      </w:r>
      <w:proofErr w:type="spellStart"/>
      <w:r>
        <w:t>troiuve</w:t>
      </w:r>
      <w:proofErr w:type="spellEnd"/>
      <w:r>
        <w:t>, indice)</w:t>
      </w:r>
    </w:p>
    <w:p w:rsidR="00F23544" w:rsidRDefault="00F23544" w:rsidP="00F23544">
      <w:pPr>
        <w:pStyle w:val="Algorithme"/>
      </w:pPr>
      <w:r>
        <w:t>Si (trouve=vrai)</w:t>
      </w:r>
    </w:p>
    <w:p w:rsidR="00F23544" w:rsidRPr="00F23544" w:rsidRDefault="00F23544" w:rsidP="00F23544">
      <w:pPr>
        <w:pStyle w:val="Algorithme"/>
        <w:numPr>
          <w:ilvl w:val="0"/>
          <w:numId w:val="10"/>
        </w:numPr>
      </w:pPr>
      <w:r>
        <w:rPr>
          <w:b/>
          <w:bCs/>
        </w:rPr>
        <w:t>DSI</w:t>
      </w:r>
    </w:p>
    <w:p w:rsidR="00F23544" w:rsidRDefault="00F23544" w:rsidP="00F23544">
      <w:pPr>
        <w:pStyle w:val="Algorithme"/>
        <w:numPr>
          <w:ilvl w:val="0"/>
          <w:numId w:val="10"/>
        </w:numPr>
      </w:pPr>
      <w:r>
        <w:t>k</w:t>
      </w:r>
      <w:r>
        <w:sym w:font="Wingdings" w:char="F0DF"/>
      </w:r>
      <w:r>
        <w:t>indice+1</w:t>
      </w:r>
    </w:p>
    <w:p w:rsidR="00F23544" w:rsidRDefault="005437B7" w:rsidP="00F23544">
      <w:pPr>
        <w:pStyle w:val="Algorithme"/>
        <w:numPr>
          <w:ilvl w:val="0"/>
          <w:numId w:val="10"/>
        </w:numPr>
      </w:pPr>
      <w:r>
        <w:t>pour j</w:t>
      </w:r>
      <w:r w:rsidR="00F23544">
        <w:t xml:space="preserve"> allant de k à taille faire</w:t>
      </w:r>
    </w:p>
    <w:p w:rsidR="00F23544" w:rsidRPr="00C91578" w:rsidRDefault="00C91578" w:rsidP="00F23544">
      <w:pPr>
        <w:pStyle w:val="Algorithme"/>
        <w:numPr>
          <w:ilvl w:val="1"/>
          <w:numId w:val="10"/>
        </w:numPr>
      </w:pPr>
      <w:r>
        <w:rPr>
          <w:b/>
          <w:bCs/>
        </w:rPr>
        <w:t>DP</w:t>
      </w:r>
    </w:p>
    <w:p w:rsidR="00C91578" w:rsidRDefault="005437B7" w:rsidP="00F23544">
      <w:pPr>
        <w:pStyle w:val="Algorithme"/>
        <w:numPr>
          <w:ilvl w:val="1"/>
          <w:numId w:val="10"/>
        </w:numPr>
      </w:pPr>
      <w:r>
        <w:t>T[j</w:t>
      </w:r>
      <w:r w:rsidR="00C91578">
        <w:t>-1]</w:t>
      </w:r>
      <w:r w:rsidR="00C91578">
        <w:sym w:font="Wingdings" w:char="F0DF"/>
      </w:r>
      <w:r>
        <w:t>T[j</w:t>
      </w:r>
      <w:r w:rsidR="00C91578">
        <w:t>]</w:t>
      </w:r>
    </w:p>
    <w:p w:rsidR="00C91578" w:rsidRPr="00C91578" w:rsidRDefault="00C91578" w:rsidP="00C91578">
      <w:pPr>
        <w:pStyle w:val="Algorithme"/>
        <w:numPr>
          <w:ilvl w:val="1"/>
          <w:numId w:val="10"/>
        </w:numPr>
      </w:pPr>
      <w:r>
        <w:rPr>
          <w:b/>
          <w:bCs/>
        </w:rPr>
        <w:t>FP</w:t>
      </w:r>
    </w:p>
    <w:p w:rsidR="00C91578" w:rsidRPr="00C91578" w:rsidRDefault="00C91578" w:rsidP="00C91578">
      <w:pPr>
        <w:pStyle w:val="Algorithme"/>
        <w:numPr>
          <w:ilvl w:val="0"/>
          <w:numId w:val="10"/>
        </w:numPr>
      </w:pPr>
      <w:r>
        <w:rPr>
          <w:b/>
          <w:bCs/>
        </w:rPr>
        <w:t>FSI</w:t>
      </w:r>
    </w:p>
    <w:p w:rsidR="00C91578" w:rsidRDefault="00C91578" w:rsidP="00C91578">
      <w:pPr>
        <w:pStyle w:val="Algorithme"/>
      </w:pPr>
      <w:r>
        <w:t xml:space="preserve">Sinon </w:t>
      </w:r>
      <w:proofErr w:type="spellStart"/>
      <w:proofErr w:type="gramStart"/>
      <w:r>
        <w:t>ecrire</w:t>
      </w:r>
      <w:proofErr w:type="spellEnd"/>
      <w:r>
        <w:t>(</w:t>
      </w:r>
      <w:proofErr w:type="gramEnd"/>
      <w:r>
        <w:t>‘l’élément recherché n’existe pas’)</w:t>
      </w:r>
    </w:p>
    <w:p w:rsidR="00C91578" w:rsidRDefault="00C91578" w:rsidP="00C91578">
      <w:pPr>
        <w:pStyle w:val="Algorithme"/>
        <w:rPr>
          <w:b/>
          <w:bCs/>
        </w:rPr>
      </w:pPr>
      <w:r>
        <w:rPr>
          <w:b/>
          <w:bCs/>
        </w:rPr>
        <w:t>FIN.</w:t>
      </w:r>
    </w:p>
    <w:p w:rsidR="00C91578" w:rsidRPr="00C91578" w:rsidRDefault="00C91578" w:rsidP="00C91578">
      <w:pPr>
        <w:pStyle w:val="Algorithme"/>
        <w:rPr>
          <w:b/>
          <w:bCs/>
        </w:rPr>
      </w:pPr>
    </w:p>
    <w:sectPr w:rsidR="00C91578" w:rsidRPr="00C91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55C8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B56E7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903E26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34650F1"/>
    <w:multiLevelType w:val="hybridMultilevel"/>
    <w:tmpl w:val="E7C4E8DA"/>
    <w:lvl w:ilvl="0" w:tplc="040C000F">
      <w:start w:val="1"/>
      <w:numFmt w:val="decimal"/>
      <w:lvlText w:val="%1."/>
      <w:lvlJc w:val="left"/>
      <w:pPr>
        <w:ind w:left="3750" w:hanging="360"/>
      </w:pPr>
    </w:lvl>
    <w:lvl w:ilvl="1" w:tplc="040C0019" w:tentative="1">
      <w:start w:val="1"/>
      <w:numFmt w:val="lowerLetter"/>
      <w:lvlText w:val="%2."/>
      <w:lvlJc w:val="left"/>
      <w:pPr>
        <w:ind w:left="4470" w:hanging="360"/>
      </w:pPr>
    </w:lvl>
    <w:lvl w:ilvl="2" w:tplc="040C001B" w:tentative="1">
      <w:start w:val="1"/>
      <w:numFmt w:val="lowerRoman"/>
      <w:lvlText w:val="%3."/>
      <w:lvlJc w:val="right"/>
      <w:pPr>
        <w:ind w:left="5190" w:hanging="180"/>
      </w:pPr>
    </w:lvl>
    <w:lvl w:ilvl="3" w:tplc="040C000F" w:tentative="1">
      <w:start w:val="1"/>
      <w:numFmt w:val="decimal"/>
      <w:lvlText w:val="%4."/>
      <w:lvlJc w:val="left"/>
      <w:pPr>
        <w:ind w:left="5910" w:hanging="360"/>
      </w:pPr>
    </w:lvl>
    <w:lvl w:ilvl="4" w:tplc="040C0019" w:tentative="1">
      <w:start w:val="1"/>
      <w:numFmt w:val="lowerLetter"/>
      <w:lvlText w:val="%5."/>
      <w:lvlJc w:val="left"/>
      <w:pPr>
        <w:ind w:left="6630" w:hanging="360"/>
      </w:pPr>
    </w:lvl>
    <w:lvl w:ilvl="5" w:tplc="040C001B" w:tentative="1">
      <w:start w:val="1"/>
      <w:numFmt w:val="lowerRoman"/>
      <w:lvlText w:val="%6."/>
      <w:lvlJc w:val="right"/>
      <w:pPr>
        <w:ind w:left="7350" w:hanging="180"/>
      </w:pPr>
    </w:lvl>
    <w:lvl w:ilvl="6" w:tplc="040C000F" w:tentative="1">
      <w:start w:val="1"/>
      <w:numFmt w:val="decimal"/>
      <w:lvlText w:val="%7."/>
      <w:lvlJc w:val="left"/>
      <w:pPr>
        <w:ind w:left="8070" w:hanging="360"/>
      </w:pPr>
    </w:lvl>
    <w:lvl w:ilvl="7" w:tplc="040C0019" w:tentative="1">
      <w:start w:val="1"/>
      <w:numFmt w:val="lowerLetter"/>
      <w:lvlText w:val="%8."/>
      <w:lvlJc w:val="left"/>
      <w:pPr>
        <w:ind w:left="8790" w:hanging="360"/>
      </w:pPr>
    </w:lvl>
    <w:lvl w:ilvl="8" w:tplc="040C001B" w:tentative="1">
      <w:start w:val="1"/>
      <w:numFmt w:val="lowerRoman"/>
      <w:lvlText w:val="%9."/>
      <w:lvlJc w:val="right"/>
      <w:pPr>
        <w:ind w:left="9510" w:hanging="180"/>
      </w:pPr>
    </w:lvl>
  </w:abstractNum>
  <w:abstractNum w:abstractNumId="4" w15:restartNumberingAfterBreak="0">
    <w:nsid w:val="3CEC76A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2C65D21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55F6718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7D11CC1"/>
    <w:multiLevelType w:val="multilevel"/>
    <w:tmpl w:val="C1D6C98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88D35A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E684BD7"/>
    <w:multiLevelType w:val="hybridMultilevel"/>
    <w:tmpl w:val="58E6F08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054"/>
    <w:rsid w:val="00024ACF"/>
    <w:rsid w:val="00201054"/>
    <w:rsid w:val="00211A79"/>
    <w:rsid w:val="0027433B"/>
    <w:rsid w:val="003344DB"/>
    <w:rsid w:val="00364A7E"/>
    <w:rsid w:val="003666F3"/>
    <w:rsid w:val="00372180"/>
    <w:rsid w:val="003D4142"/>
    <w:rsid w:val="00403E71"/>
    <w:rsid w:val="00441215"/>
    <w:rsid w:val="004560F9"/>
    <w:rsid w:val="00534BB8"/>
    <w:rsid w:val="005437B7"/>
    <w:rsid w:val="006169E3"/>
    <w:rsid w:val="00693A1F"/>
    <w:rsid w:val="006D1A6C"/>
    <w:rsid w:val="007C067B"/>
    <w:rsid w:val="00922A03"/>
    <w:rsid w:val="009B6018"/>
    <w:rsid w:val="00AA2645"/>
    <w:rsid w:val="00AC7401"/>
    <w:rsid w:val="00B502F7"/>
    <w:rsid w:val="00C4725A"/>
    <w:rsid w:val="00C91578"/>
    <w:rsid w:val="00CE1FC2"/>
    <w:rsid w:val="00CE78D2"/>
    <w:rsid w:val="00D75D7C"/>
    <w:rsid w:val="00EA4732"/>
    <w:rsid w:val="00F2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72A81-0873-461A-9CA4-4472B7C5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FC2"/>
  </w:style>
  <w:style w:type="paragraph" w:styleId="Titre1">
    <w:name w:val="heading 1"/>
    <w:basedOn w:val="Normal"/>
    <w:next w:val="Normal"/>
    <w:link w:val="Titre1Car"/>
    <w:uiPriority w:val="9"/>
    <w:qFormat/>
    <w:rsid w:val="00CE1FC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1FC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1FC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1FC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1FC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1FC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1FC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1FC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1FC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1FC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CE1FC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CE1FC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CE1FC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E1FC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CE1FC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E1FC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E1FC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CE1FC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E1FC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CE1F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CE1FC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1FC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CE1FC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CE1FC2"/>
    <w:rPr>
      <w:b/>
      <w:bCs/>
    </w:rPr>
  </w:style>
  <w:style w:type="character" w:styleId="Accentuation">
    <w:name w:val="Emphasis"/>
    <w:basedOn w:val="Policepardfaut"/>
    <w:uiPriority w:val="20"/>
    <w:qFormat/>
    <w:rsid w:val="00CE1FC2"/>
    <w:rPr>
      <w:i/>
      <w:iCs/>
    </w:rPr>
  </w:style>
  <w:style w:type="paragraph" w:styleId="Sansinterligne">
    <w:name w:val="No Spacing"/>
    <w:uiPriority w:val="1"/>
    <w:qFormat/>
    <w:rsid w:val="00CE1FC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E1FC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CE1FC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1FC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1FC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CE1FC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CE1FC2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CE1FC2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CE1FC2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CE1FC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E1FC2"/>
    <w:pPr>
      <w:outlineLvl w:val="9"/>
    </w:pPr>
  </w:style>
  <w:style w:type="paragraph" w:styleId="Paragraphedeliste">
    <w:name w:val="List Paragraph"/>
    <w:basedOn w:val="Normal"/>
    <w:uiPriority w:val="34"/>
    <w:qFormat/>
    <w:rsid w:val="003666F3"/>
    <w:pPr>
      <w:ind w:left="720"/>
      <w:contextualSpacing/>
    </w:pPr>
  </w:style>
  <w:style w:type="paragraph" w:customStyle="1" w:styleId="Algorithme">
    <w:name w:val="Algorithme"/>
    <w:basedOn w:val="Normal"/>
    <w:link w:val="AlgorithmeCar"/>
    <w:qFormat/>
    <w:rsid w:val="003666F3"/>
    <w:rPr>
      <w:rFonts w:ascii="Georgia" w:hAnsi="Georgia"/>
      <w:sz w:val="32"/>
    </w:rPr>
  </w:style>
  <w:style w:type="character" w:customStyle="1" w:styleId="AlgorithmeCar">
    <w:name w:val="Algorithme Car"/>
    <w:basedOn w:val="Policepardfaut"/>
    <w:link w:val="Algorithme"/>
    <w:rsid w:val="003666F3"/>
    <w:rPr>
      <w:rFonts w:ascii="Georgia" w:hAnsi="Georgia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Mod&#232;les%20Office%20personnalis&#233;s\Algorithm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Algorithme.dotx</Template>
  <TotalTime>63</TotalTime>
  <Pages>4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2016-02-11T14:11:00Z</dcterms:created>
  <dcterms:modified xsi:type="dcterms:W3CDTF">2016-02-11T22:07:00Z</dcterms:modified>
</cp:coreProperties>
</file>